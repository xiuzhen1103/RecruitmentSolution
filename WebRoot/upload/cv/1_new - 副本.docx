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58" w:type="dxa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177"/>
        <w:gridCol w:w="5911"/>
        <w:gridCol w:w="426"/>
        <w:gridCol w:w="992"/>
        <w:gridCol w:w="476"/>
        <w:gridCol w:w="516"/>
        <w:gridCol w:w="284"/>
        <w:gridCol w:w="1676"/>
      </w:tblGrid>
      <w:tr w:rsidR="00522F57" w:rsidRPr="005870C9" w:rsidTr="00FB3197">
        <w:trPr>
          <w:gridAfter w:val="1"/>
          <w:wAfter w:w="1676" w:type="dxa"/>
          <w:trHeight w:val="51"/>
        </w:trPr>
        <w:tc>
          <w:tcPr>
            <w:tcW w:w="9782" w:type="dxa"/>
            <w:gridSpan w:val="7"/>
            <w:vAlign w:val="bottom"/>
          </w:tcPr>
          <w:p w:rsidR="00522F57" w:rsidRPr="005870C9" w:rsidRDefault="005542CF" w:rsidP="004144CC">
            <w:pPr>
              <w:pStyle w:val="YourName"/>
              <w:rPr>
                <w:rFonts w:ascii="Calibri" w:hAnsi="Calibri" w:cs="Calibri"/>
                <w:szCs w:val="40"/>
                <w:lang w:eastAsia="zh-CN"/>
              </w:rPr>
            </w:pPr>
            <w:r w:rsidRPr="005870C9">
              <w:rPr>
                <w:rFonts w:ascii="Calibri" w:hAnsi="Calibri" w:cs="Calibri"/>
                <w:szCs w:val="40"/>
              </w:rPr>
              <w:t>XiuZhen Chen(Linda)</w:t>
            </w:r>
          </w:p>
        </w:tc>
      </w:tr>
      <w:tr w:rsidR="00522F57" w:rsidRPr="005870C9" w:rsidTr="00FB3197">
        <w:trPr>
          <w:gridAfter w:val="1"/>
          <w:wAfter w:w="1676" w:type="dxa"/>
          <w:trHeight w:val="88"/>
        </w:trPr>
        <w:tc>
          <w:tcPr>
            <w:tcW w:w="1177" w:type="dxa"/>
          </w:tcPr>
          <w:p w:rsidR="00522F57" w:rsidRPr="005870C9" w:rsidRDefault="00522F5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605" w:type="dxa"/>
            <w:gridSpan w:val="6"/>
          </w:tcPr>
          <w:p w:rsidR="00522F57" w:rsidRPr="005870C9" w:rsidRDefault="005542CF" w:rsidP="005542CF">
            <w:pPr>
              <w:pStyle w:val="PersonalInformation"/>
              <w:rPr>
                <w:rFonts w:ascii="Calibri" w:hAnsi="Calibri" w:cs="Calibri"/>
                <w:szCs w:val="16"/>
              </w:rPr>
            </w:pPr>
            <w:r w:rsidRPr="005870C9">
              <w:rPr>
                <w:rFonts w:ascii="Calibri" w:hAnsi="Calibri" w:cs="Calibri"/>
                <w:szCs w:val="16"/>
              </w:rPr>
              <w:t>5 Stewart Hall, Ryder’s Row, Parnell St</w:t>
            </w:r>
            <w:r w:rsidR="00D35D91" w:rsidRPr="005870C9">
              <w:rPr>
                <w:rFonts w:ascii="Calibri" w:hAnsi="Calibri" w:cs="Calibri"/>
                <w:szCs w:val="16"/>
              </w:rPr>
              <w:t xml:space="preserve">  |  </w:t>
            </w:r>
            <w:r w:rsidRPr="005870C9">
              <w:rPr>
                <w:rFonts w:ascii="Calibri" w:hAnsi="Calibri" w:cs="Calibri"/>
                <w:szCs w:val="16"/>
              </w:rPr>
              <w:t>Dublin, D1</w:t>
            </w:r>
            <w:r w:rsidR="00D35D91" w:rsidRPr="005870C9">
              <w:rPr>
                <w:rFonts w:ascii="Calibri" w:hAnsi="Calibri" w:cs="Calibri"/>
                <w:szCs w:val="16"/>
              </w:rPr>
              <w:t xml:space="preserve">  |  </w:t>
            </w:r>
            <w:r w:rsidRPr="005870C9">
              <w:rPr>
                <w:rFonts w:ascii="Calibri" w:hAnsi="Calibri" w:cs="Calibri"/>
                <w:szCs w:val="16"/>
              </w:rPr>
              <w:t>0871234776</w:t>
            </w:r>
            <w:r w:rsidR="00D35D91" w:rsidRPr="005870C9">
              <w:rPr>
                <w:rFonts w:ascii="Calibri" w:hAnsi="Calibri" w:cs="Calibri"/>
                <w:szCs w:val="16"/>
              </w:rPr>
              <w:t xml:space="preserve">  |  </w:t>
            </w:r>
            <w:hyperlink r:id="rId8" w:history="1">
              <w:r w:rsidRPr="005870C9">
                <w:rPr>
                  <w:rStyle w:val="a9"/>
                  <w:rFonts w:ascii="Calibri" w:hAnsi="Calibri" w:cs="Calibri"/>
                  <w:szCs w:val="16"/>
                </w:rPr>
                <w:t>xiuzhen1103@gmail.com</w:t>
              </w:r>
            </w:hyperlink>
            <w:r w:rsidRPr="005870C9">
              <w:rPr>
                <w:rFonts w:ascii="Calibri" w:hAnsi="Calibri" w:cs="Calibri"/>
                <w:szCs w:val="16"/>
              </w:rPr>
              <w:t xml:space="preserve"> </w:t>
            </w:r>
          </w:p>
        </w:tc>
      </w:tr>
      <w:tr w:rsidR="00522F57" w:rsidRPr="005870C9" w:rsidTr="00FB3197">
        <w:trPr>
          <w:gridAfter w:val="1"/>
          <w:wAfter w:w="1676" w:type="dxa"/>
          <w:trHeight w:val="380"/>
        </w:trPr>
        <w:tc>
          <w:tcPr>
            <w:tcW w:w="9782" w:type="dxa"/>
            <w:gridSpan w:val="7"/>
          </w:tcPr>
          <w:p w:rsidR="00522F57" w:rsidRPr="005870C9" w:rsidRDefault="00A85D1C" w:rsidP="00A85D1C">
            <w:pPr>
              <w:pStyle w:val="PersonalInformation"/>
              <w:rPr>
                <w:rFonts w:ascii="Calibri" w:hAnsi="Calibri" w:cs="Calibri"/>
                <w:szCs w:val="16"/>
              </w:rPr>
            </w:pPr>
            <w:r w:rsidRPr="005870C9">
              <w:rPr>
                <w:rFonts w:ascii="Calibri" w:hAnsi="Calibri" w:cs="Calibri"/>
                <w:szCs w:val="16"/>
              </w:rPr>
              <w:t xml:space="preserve">                   </w:t>
            </w:r>
            <w:r w:rsidR="00BC2591" w:rsidRPr="005870C9">
              <w:rPr>
                <w:rFonts w:ascii="Calibri" w:hAnsi="Calibri" w:cs="Calibri"/>
                <w:szCs w:val="16"/>
              </w:rPr>
              <w:t xml:space="preserve">     </w:t>
            </w:r>
            <w:r w:rsidRPr="005870C9">
              <w:rPr>
                <w:rFonts w:ascii="Calibri" w:hAnsi="Calibri" w:cs="Calibri"/>
                <w:szCs w:val="16"/>
              </w:rPr>
              <w:t xml:space="preserve"> </w:t>
            </w:r>
            <w:r w:rsidR="005542CF" w:rsidRPr="005870C9">
              <w:rPr>
                <w:rFonts w:ascii="Calibri" w:hAnsi="Calibri" w:cs="Calibri"/>
                <w:szCs w:val="16"/>
              </w:rPr>
              <w:t xml:space="preserve">i: </w:t>
            </w:r>
            <w:hyperlink r:id="rId9" w:history="1">
              <w:r w:rsidRPr="005870C9">
                <w:rPr>
                  <w:rStyle w:val="a9"/>
                  <w:rFonts w:ascii="Calibri" w:hAnsi="Calibri" w:cs="Calibri"/>
                  <w:szCs w:val="16"/>
                </w:rPr>
                <w:t>http://www.linkedin.com/pub/xiuzhen-chen/33/5ab/b34</w:t>
              </w:r>
            </w:hyperlink>
          </w:p>
        </w:tc>
      </w:tr>
      <w:tr w:rsidR="00522F57" w:rsidRPr="005870C9" w:rsidTr="00FB3197">
        <w:trPr>
          <w:gridAfter w:val="1"/>
          <w:wAfter w:w="1676" w:type="dxa"/>
          <w:trHeight w:val="2060"/>
        </w:trPr>
        <w:tc>
          <w:tcPr>
            <w:tcW w:w="9782" w:type="dxa"/>
            <w:gridSpan w:val="7"/>
            <w:vAlign w:val="center"/>
          </w:tcPr>
          <w:p w:rsidR="00522F57" w:rsidRPr="005870C9" w:rsidRDefault="005542CF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Educational Qualifications</w:t>
            </w:r>
          </w:p>
          <w:p w:rsidR="00DC7128" w:rsidRPr="005870C9" w:rsidRDefault="00DC7128" w:rsidP="00DC712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2010-2014          BSc (Hons) </w:t>
            </w:r>
            <w:r w:rsidR="00AA746A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Information System</w:t>
            </w:r>
            <w:r w:rsidR="00CE7BC4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Development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 Expected Result:2.1</w:t>
            </w:r>
          </w:p>
          <w:p w:rsidR="00DC7128" w:rsidRPr="005870C9" w:rsidRDefault="00DC7128" w:rsidP="00772C75">
            <w:pPr>
              <w:pStyle w:val="a"/>
              <w:numPr>
                <w:ilvl w:val="0"/>
                <w:numId w:val="0"/>
              </w:numPr>
              <w:ind w:leftChars="225" w:left="360" w:firstLineChars="650" w:firstLine="130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Du</w:t>
            </w:r>
            <w:r w:rsidR="003C28B0" w:rsidRPr="005870C9">
              <w:rPr>
                <w:rFonts w:ascii="Calibri" w:hAnsi="Calibri" w:cs="Calibri"/>
                <w:sz w:val="20"/>
                <w:szCs w:val="20"/>
              </w:rPr>
              <w:t>blin Institute of Technology</w:t>
            </w:r>
          </w:p>
          <w:p w:rsidR="00DC7128" w:rsidRPr="005870C9" w:rsidRDefault="00DC7128" w:rsidP="00DC712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2007-2010          Leaving Cert St Louis Secondary School </w:t>
            </w:r>
          </w:p>
          <w:p w:rsidR="00DC7128" w:rsidRPr="005870C9" w:rsidRDefault="00DC7128" w:rsidP="00F13879">
            <w:pPr>
              <w:pStyle w:val="a"/>
              <w:numPr>
                <w:ilvl w:val="0"/>
                <w:numId w:val="0"/>
              </w:numPr>
              <w:ind w:leftChars="225" w:left="360" w:firstLineChars="650" w:firstLine="130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Carrickmacross, Co.Monagahan</w:t>
            </w:r>
          </w:p>
          <w:p w:rsidR="00DC7128" w:rsidRPr="005870C9" w:rsidRDefault="00DC7128" w:rsidP="00DC7128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Higher:               </w:t>
            </w:r>
            <w:r w:rsidR="00B240E5" w:rsidRPr="005870C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Business, Art, Chemistry, Home Economic</w:t>
            </w:r>
          </w:p>
          <w:p w:rsidR="00385705" w:rsidRPr="005870C9" w:rsidRDefault="00DC7128" w:rsidP="006B5DEA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Ordinary:          </w:t>
            </w:r>
            <w:r w:rsidR="00B240E5" w:rsidRPr="005870C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Maths, English</w:t>
            </w:r>
          </w:p>
          <w:p w:rsidR="00385705" w:rsidRPr="005870C9" w:rsidRDefault="00385705" w:rsidP="00385705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Visa</w:t>
            </w:r>
          </w:p>
          <w:p w:rsidR="00223B2F" w:rsidRPr="005870C9" w:rsidRDefault="00564BCC" w:rsidP="000E3619">
            <w:pPr>
              <w:pStyle w:val="a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Irish Passp</w:t>
            </w:r>
            <w:r w:rsidR="0056415F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ort</w:t>
            </w:r>
            <w:r w:rsidR="00385705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Holder</w:t>
            </w:r>
          </w:p>
          <w:p w:rsidR="000E3619" w:rsidRPr="005870C9" w:rsidRDefault="000E3619" w:rsidP="000E3619">
            <w:pPr>
              <w:ind w:left="144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  <w:p w:rsidR="005D7BC5" w:rsidRPr="005870C9" w:rsidRDefault="005D7BC5" w:rsidP="005D7BC5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Technical Skills:</w:t>
            </w:r>
          </w:p>
          <w:p w:rsidR="005D7BC5" w:rsidRPr="005870C9" w:rsidRDefault="00402A84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J2EE</w:t>
            </w:r>
            <w:r w:rsidR="005D7BC5"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 development, database design, testing, android development</w:t>
            </w:r>
            <w:r w:rsidR="00326115" w:rsidRPr="005870C9">
              <w:rPr>
                <w:rFonts w:ascii="Calibri" w:hAnsi="Calibri" w:cs="Calibri"/>
                <w:b w:val="0"/>
                <w:sz w:val="20"/>
                <w:szCs w:val="20"/>
              </w:rPr>
              <w:t>, JUnit</w:t>
            </w:r>
          </w:p>
          <w:p w:rsidR="005D7BC5" w:rsidRPr="005870C9" w:rsidRDefault="005D7BC5" w:rsidP="005D7BC5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Programming languages:</w:t>
            </w:r>
          </w:p>
          <w:p w:rsidR="005D7BC5" w:rsidRPr="005870C9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HTML, CSS, JavaScript, JQuery, Servlet, JSP, C, C#, ASP.net, Ajax, Java, XML, SQL, Ruby on Rails</w:t>
            </w:r>
          </w:p>
          <w:p w:rsidR="005D7BC5" w:rsidRPr="005870C9" w:rsidRDefault="005D7BC5" w:rsidP="005D7BC5">
            <w:pPr>
              <w:pStyle w:val="SectionHeading"/>
              <w:rPr>
                <w:rFonts w:ascii="Calibri" w:hAnsi="Calibri" w:cs="Calibri"/>
                <w:b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TECHNOLOGIES</w:t>
            </w:r>
          </w:p>
          <w:p w:rsidR="005D7BC5" w:rsidRPr="005870C9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Oracle, Access, MySQL, SQLite, MVC, asp.net web form</w:t>
            </w:r>
          </w:p>
          <w:p w:rsidR="005D7BC5" w:rsidRPr="005870C9" w:rsidRDefault="005D7BC5" w:rsidP="005D7BC5">
            <w:pPr>
              <w:pStyle w:val="SectionHeading"/>
              <w:rPr>
                <w:rFonts w:ascii="Calibri" w:hAnsi="Calibri" w:cs="Calibri"/>
                <w:b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TOOLS:</w:t>
            </w:r>
          </w:p>
          <w:p w:rsidR="005D7BC5" w:rsidRPr="005870C9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Visual Studio, MyEclipse, Eclipse, Microsoft Office, MySQL tool, SQLYog , SQLlite tool, </w:t>
            </w:r>
          </w:p>
          <w:p w:rsidR="005D7BC5" w:rsidRPr="005870C9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Tomcat, JBoss, GIT, Rational Rose</w:t>
            </w:r>
          </w:p>
          <w:p w:rsidR="000E6A82" w:rsidRPr="005870C9" w:rsidRDefault="000E6A82" w:rsidP="00DD27AD">
            <w:pPr>
              <w:jc w:val="right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  <w:p w:rsidR="002E3C5A" w:rsidRPr="005870C9" w:rsidRDefault="00FE50BB" w:rsidP="003B1381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Placement</w:t>
            </w:r>
            <w:r w:rsidR="002E3C5A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</w:t>
            </w:r>
            <w:r w:rsidR="003B1381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Projects</w:t>
            </w:r>
          </w:p>
        </w:tc>
      </w:tr>
      <w:tr w:rsidR="00385705" w:rsidRPr="005870C9" w:rsidTr="00FB3197">
        <w:trPr>
          <w:gridAfter w:val="1"/>
          <w:wAfter w:w="1676" w:type="dxa"/>
        </w:trPr>
        <w:tc>
          <w:tcPr>
            <w:tcW w:w="7088" w:type="dxa"/>
            <w:gridSpan w:val="2"/>
          </w:tcPr>
          <w:p w:rsidR="00385705" w:rsidRPr="005870C9" w:rsidRDefault="00385705" w:rsidP="00CA4CCC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Junior </w:t>
            </w:r>
            <w:r w:rsidR="00CA4CCC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software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developer</w:t>
            </w:r>
            <w:r w:rsidR="00AD438B" w:rsidRPr="005870C9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="00ED0E3E" w:rsidRPr="005870C9">
              <w:rPr>
                <w:rFonts w:ascii="Calibri" w:hAnsi="Calibri" w:cs="Calibri"/>
                <w:sz w:val="20"/>
                <w:szCs w:val="20"/>
              </w:rPr>
              <w:t>Agile envir</w:t>
            </w:r>
            <w:r w:rsidR="00AD438B" w:rsidRPr="005870C9">
              <w:rPr>
                <w:rFonts w:ascii="Calibri" w:hAnsi="Calibri" w:cs="Calibri"/>
                <w:sz w:val="20"/>
                <w:szCs w:val="20"/>
              </w:rPr>
              <w:t>onment</w:t>
            </w:r>
          </w:p>
        </w:tc>
        <w:tc>
          <w:tcPr>
            <w:tcW w:w="2694" w:type="dxa"/>
            <w:gridSpan w:val="5"/>
          </w:tcPr>
          <w:p w:rsidR="00385705" w:rsidRPr="005870C9" w:rsidRDefault="00D9127C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36235993"/>
                <w:placeholder>
                  <w:docPart w:val="F2921322E9AF46499C163637A65282CE"/>
                </w:placeholder>
                <w:date w:fullDate="2013-03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5870C9">
                  <w:rPr>
                    <w:rFonts w:ascii="Calibri" w:hAnsi="Calibri" w:cs="Calibri"/>
                    <w:sz w:val="20"/>
                    <w:szCs w:val="20"/>
                  </w:rPr>
                  <w:t>3/19/2013</w:t>
                </w:r>
              </w:sdtContent>
            </w:sdt>
            <w:r w:rsidR="00385705" w:rsidRPr="005870C9">
              <w:rPr>
                <w:rFonts w:ascii="Calibri" w:hAnsi="Calibri" w:cs="Calibri"/>
                <w:sz w:val="20"/>
                <w:szCs w:val="20"/>
              </w:rPr>
              <w:t xml:space="preserve"> —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36235994"/>
                <w:placeholder>
                  <w:docPart w:val="EB53FEE10AEB45ACBC48DAE323C0583E"/>
                </w:placeholder>
                <w:date w:fullDate="2013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5870C9">
                  <w:rPr>
                    <w:rFonts w:ascii="Calibri" w:hAnsi="Calibri" w:cs="Calibri"/>
                    <w:sz w:val="20"/>
                    <w:szCs w:val="20"/>
                  </w:rPr>
                  <w:t>8/31/2013</w:t>
                </w:r>
              </w:sdtContent>
            </w:sdt>
          </w:p>
        </w:tc>
      </w:tr>
      <w:tr w:rsidR="00DC7128" w:rsidRPr="005870C9" w:rsidTr="00FB3197">
        <w:trPr>
          <w:gridAfter w:val="1"/>
          <w:wAfter w:w="1676" w:type="dxa"/>
        </w:trPr>
        <w:tc>
          <w:tcPr>
            <w:tcW w:w="9782" w:type="dxa"/>
            <w:gridSpan w:val="7"/>
            <w:vAlign w:val="center"/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36235995"/>
              <w:placeholder>
                <w:docPart w:val="B3169824D3A94C6599AACC2B68B0856B"/>
              </w:placeholder>
            </w:sdtPr>
            <w:sdtContent>
              <w:p w:rsidR="00E667C8" w:rsidRPr="005870C9" w:rsidRDefault="00385705" w:rsidP="00385705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>Senddr Software Limited, Digital Hub, Crane St, Dublin</w:t>
                </w:r>
              </w:p>
              <w:p w:rsidR="00E667C8" w:rsidRPr="005870C9" w:rsidRDefault="00A324D1" w:rsidP="00385705">
                <w:pPr>
                  <w:pStyle w:val="Italics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 xml:space="preserve">Skills learnt: </w:t>
                </w:r>
                <w:r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coding in .Net environment</w:t>
                </w:r>
                <w:r w:rsidR="00E667C8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</w:t>
                </w:r>
                <w:r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 XML, SOAP, Android environment</w:t>
                </w:r>
                <w:r w:rsidR="00ED0E3E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 MYSQL</w:t>
                </w:r>
                <w:r w:rsidR="0008754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 asp.net web form</w:t>
                </w:r>
              </w:p>
              <w:p w:rsidR="00385705" w:rsidRPr="005870C9" w:rsidRDefault="00E667C8" w:rsidP="00A324D1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 xml:space="preserve">Skills improved: </w:t>
                </w:r>
                <w:r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team work</w:t>
                </w:r>
                <w:r w:rsidR="00A324D1" w:rsidRPr="005870C9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patience</w:t>
                </w:r>
                <w:r w:rsidR="00A324D1" w:rsidRPr="005870C9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written skills</w:t>
                </w:r>
                <w:r w:rsidR="00A324D1" w:rsidRPr="005870C9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communication, problem solving</w:t>
                </w:r>
                <w:r w:rsidR="00AD438B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</w:t>
                </w:r>
                <w:r w:rsidR="00A324D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 </w:t>
                </w:r>
                <w:r w:rsidR="00ED0E3E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desire to learn </w:t>
                </w:r>
                <w:r w:rsidR="00A324D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and time </w:t>
                </w:r>
                <w:r w:rsidR="00C30152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keeping to </w:t>
                </w:r>
                <w:r w:rsidR="00A324D1" w:rsidRPr="005870C9">
                  <w:rPr>
                    <w:rFonts w:ascii="Calibri" w:hAnsi="Calibri" w:cs="Calibri"/>
                    <w:i w:val="0"/>
                    <w:sz w:val="20"/>
                    <w:szCs w:val="20"/>
                  </w:rPr>
                  <w:t>meet deadlines</w:t>
                </w:r>
              </w:p>
            </w:sdtContent>
          </w:sdt>
        </w:tc>
      </w:tr>
      <w:tr w:rsidR="00DE7192" w:rsidRPr="005870C9" w:rsidTr="00FB3197">
        <w:trPr>
          <w:gridAfter w:val="1"/>
          <w:wAfter w:w="1676" w:type="dxa"/>
          <w:trHeight w:val="1717"/>
        </w:trPr>
        <w:tc>
          <w:tcPr>
            <w:tcW w:w="9782" w:type="dxa"/>
            <w:gridSpan w:val="7"/>
            <w:tcMar>
              <w:bottom w:w="259" w:type="dxa"/>
            </w:tcMar>
          </w:tcPr>
          <w:p w:rsidR="00385705" w:rsidRPr="005870C9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Testing on integrated accounting software API to ensure that it’s running successfully</w:t>
            </w:r>
          </w:p>
          <w:p w:rsidR="00385705" w:rsidRPr="005870C9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Integrated function of Dropbox in C# with Senddr software </w:t>
            </w:r>
          </w:p>
          <w:p w:rsidR="00FE5231" w:rsidRPr="005870C9" w:rsidRDefault="00FE5231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Market research, proposed suggestions on CRM page and accepted by man</w:t>
            </w:r>
            <w:r w:rsidR="00C64C05" w:rsidRPr="005870C9">
              <w:rPr>
                <w:rFonts w:ascii="Calibri" w:hAnsi="Calibri" w:cs="Calibri"/>
                <w:sz w:val="20"/>
                <w:szCs w:val="20"/>
              </w:rPr>
              <w:t>ager, then implemented it by VB</w:t>
            </w:r>
          </w:p>
          <w:p w:rsidR="00385705" w:rsidRPr="005870C9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Built purchase invoice with camera capture option to post it to Senddr server in Android environment</w:t>
            </w:r>
          </w:p>
          <w:p w:rsidR="00DE7192" w:rsidRPr="005870C9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Wrote partner documentation for entire company</w:t>
            </w:r>
          </w:p>
          <w:p w:rsidR="00BA5D2A" w:rsidRPr="005870C9" w:rsidRDefault="00FE5231" w:rsidP="00BA5D2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Build the two solutions for </w:t>
            </w:r>
            <w:r w:rsidR="00C64C05" w:rsidRPr="005870C9">
              <w:rPr>
                <w:rFonts w:ascii="Calibri" w:hAnsi="Calibri" w:cs="Calibri"/>
                <w:sz w:val="20"/>
                <w:szCs w:val="20"/>
              </w:rPr>
              <w:t>Kashflow and E-conomic customer</w:t>
            </w:r>
            <w:r w:rsidR="00015856" w:rsidRPr="005870C9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</w:tr>
      <w:tr w:rsidR="00DE7192" w:rsidRPr="005870C9" w:rsidTr="00D817E0">
        <w:trPr>
          <w:gridAfter w:val="5"/>
          <w:wAfter w:w="3944" w:type="dxa"/>
        </w:trPr>
        <w:tc>
          <w:tcPr>
            <w:tcW w:w="7514" w:type="dxa"/>
            <w:gridSpan w:val="3"/>
          </w:tcPr>
          <w:p w:rsidR="00FE50BB" w:rsidRPr="005870C9" w:rsidRDefault="002F2722" w:rsidP="00FE50BB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Academic </w:t>
            </w:r>
            <w:r w:rsidR="00E44757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Projects</w:t>
            </w:r>
          </w:p>
          <w:p w:rsidR="00015856" w:rsidRPr="005870C9" w:rsidRDefault="00DE7192" w:rsidP="00F8412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Final year proje</w:t>
            </w:r>
            <w:r w:rsidR="00BE6F44" w:rsidRPr="005870C9">
              <w:rPr>
                <w:rFonts w:ascii="Calibri" w:hAnsi="Calibri" w:cs="Calibri"/>
                <w:sz w:val="20"/>
                <w:szCs w:val="20"/>
              </w:rPr>
              <w:t xml:space="preserve">ct on recruitment solution </w:t>
            </w:r>
          </w:p>
          <w:p w:rsidR="00015856" w:rsidRPr="005870C9" w:rsidRDefault="00015856" w:rsidP="00FE50BB">
            <w:pPr>
              <w:pStyle w:val="Bold"/>
              <w:rPr>
                <w:rFonts w:ascii="Calibri" w:hAnsi="Calibri" w:cs="Calibri"/>
                <w:b w:val="0"/>
                <w:i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i/>
                <w:sz w:val="20"/>
                <w:szCs w:val="20"/>
              </w:rPr>
              <w:t xml:space="preserve">Acquired new knowledge on Spring, Struts2 and </w:t>
            </w:r>
            <w:bookmarkStart w:id="0" w:name="_GoBack"/>
            <w:bookmarkEnd w:id="0"/>
            <w:r w:rsidRPr="005870C9">
              <w:rPr>
                <w:rFonts w:ascii="Calibri" w:hAnsi="Calibri" w:cs="Calibri"/>
                <w:b w:val="0"/>
                <w:i/>
                <w:sz w:val="20"/>
                <w:szCs w:val="20"/>
              </w:rPr>
              <w:t>Hibernate</w:t>
            </w:r>
            <w:r w:rsidR="00F84122" w:rsidRPr="005870C9">
              <w:rPr>
                <w:rFonts w:ascii="Calibri" w:hAnsi="Calibri" w:cs="Calibri"/>
                <w:b w:val="0"/>
                <w:i/>
                <w:sz w:val="20"/>
                <w:szCs w:val="20"/>
              </w:rPr>
              <w:t>. I didn’t learn these technologies in college, however, I wanted to use these in my final year project.</w:t>
            </w:r>
          </w:p>
        </w:tc>
      </w:tr>
      <w:tr w:rsidR="00DE7192" w:rsidRPr="005870C9" w:rsidTr="00FB3197">
        <w:trPr>
          <w:gridAfter w:val="3"/>
          <w:wAfter w:w="2476" w:type="dxa"/>
        </w:trPr>
        <w:tc>
          <w:tcPr>
            <w:tcW w:w="8982" w:type="dxa"/>
            <w:gridSpan w:val="5"/>
            <w:tcMar>
              <w:bottom w:w="115" w:type="dxa"/>
            </w:tcMar>
          </w:tcPr>
          <w:p w:rsidR="00DE7192" w:rsidRPr="005870C9" w:rsidRDefault="00DE7192" w:rsidP="00372DC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Integrated framework of </w:t>
            </w:r>
            <w:r w:rsidR="00FE5231" w:rsidRPr="005870C9">
              <w:rPr>
                <w:rFonts w:ascii="Calibri" w:hAnsi="Calibri" w:cs="Calibri"/>
                <w:sz w:val="20"/>
                <w:szCs w:val="20"/>
              </w:rPr>
              <w:t xml:space="preserve">Spring, Struts2 and Hibernate </w:t>
            </w:r>
            <w:r w:rsidR="00C64C05" w:rsidRPr="005870C9">
              <w:rPr>
                <w:rFonts w:ascii="Calibri" w:hAnsi="Calibri" w:cs="Calibri"/>
                <w:sz w:val="20"/>
                <w:szCs w:val="20"/>
              </w:rPr>
              <w:t>to build a recruitment web site</w:t>
            </w:r>
          </w:p>
          <w:p w:rsidR="00E06AF7" w:rsidRPr="005870C9" w:rsidRDefault="00E06AF7" w:rsidP="00E06AF7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Used JDBC to connect with MySQL server to retrieve data using the Tomcat server</w:t>
            </w:r>
          </w:p>
          <w:p w:rsidR="00DE7192" w:rsidRPr="005870C9" w:rsidRDefault="00DE7192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This application is designed for three different users: administrators, </w:t>
            </w:r>
            <w:r w:rsidR="00C64C05" w:rsidRPr="005870C9">
              <w:rPr>
                <w:rFonts w:ascii="Calibri" w:hAnsi="Calibri" w:cs="Calibri"/>
                <w:sz w:val="20"/>
                <w:szCs w:val="20"/>
              </w:rPr>
              <w:t>jobseekers and employers</w:t>
            </w:r>
          </w:p>
          <w:p w:rsidR="00E06AF7" w:rsidRPr="005870C9" w:rsidRDefault="00E06AF7" w:rsidP="00E06AF7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Set restrictions on which data that different administrator can access</w:t>
            </w:r>
          </w:p>
          <w:p w:rsidR="001C13B6" w:rsidRPr="005870C9" w:rsidRDefault="001C13B6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Set validations on a JSP page when filling in the forms for registration, login, posting jobs and</w:t>
            </w:r>
          </w:p>
          <w:p w:rsidR="00DE7192" w:rsidRPr="005870C9" w:rsidRDefault="00EB14B1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Using the SMTP plugin to send </w:t>
            </w:r>
            <w:r w:rsidR="00DE7192" w:rsidRPr="005870C9">
              <w:rPr>
                <w:rFonts w:ascii="Calibri" w:hAnsi="Calibri" w:cs="Calibri"/>
                <w:sz w:val="20"/>
                <w:szCs w:val="20"/>
              </w:rPr>
              <w:t xml:space="preserve">a welcoming email when a new </w:t>
            </w:r>
            <w:r w:rsidR="00C64C05" w:rsidRPr="005870C9">
              <w:rPr>
                <w:rFonts w:ascii="Calibri" w:hAnsi="Calibri" w:cs="Calibri"/>
                <w:sz w:val="20"/>
                <w:szCs w:val="20"/>
              </w:rPr>
              <w:t>user has registered on the site</w:t>
            </w:r>
          </w:p>
          <w:p w:rsidR="00DE7192" w:rsidRPr="005870C9" w:rsidRDefault="00DE7192" w:rsidP="00EB14B1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Implemented functionality of login, update profile, upload and download CV</w:t>
            </w:r>
            <w:r w:rsidR="00EB14B1" w:rsidRPr="005870C9">
              <w:rPr>
                <w:rFonts w:ascii="Calibri" w:hAnsi="Calibri" w:cs="Calibri"/>
                <w:sz w:val="20"/>
                <w:szCs w:val="20"/>
              </w:rPr>
              <w:t>, arrange interviews, post jobs,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and search f</w:t>
            </w:r>
            <w:r w:rsidR="00EB14B1" w:rsidRPr="005870C9">
              <w:rPr>
                <w:rFonts w:ascii="Calibri" w:hAnsi="Calibri" w:cs="Calibri"/>
                <w:sz w:val="20"/>
                <w:szCs w:val="20"/>
              </w:rPr>
              <w:t xml:space="preserve">or </w:t>
            </w:r>
            <w:r w:rsidR="002E577F" w:rsidRPr="005870C9">
              <w:rPr>
                <w:rFonts w:ascii="Calibri" w:hAnsi="Calibri" w:cs="Calibri"/>
                <w:sz w:val="20"/>
                <w:szCs w:val="20"/>
              </w:rPr>
              <w:t>jobs, jobseekers and employers</w:t>
            </w:r>
          </w:p>
          <w:p w:rsidR="00DE7192" w:rsidRPr="005870C9" w:rsidRDefault="00DE7192" w:rsidP="00E667C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Programmed a way in which a new user can choose a specific job category and will only see jobs</w:t>
            </w:r>
            <w:r w:rsidR="00EB14B1" w:rsidRPr="005870C9">
              <w:rPr>
                <w:rFonts w:ascii="Calibri" w:hAnsi="Calibri" w:cs="Calibri"/>
                <w:sz w:val="20"/>
                <w:szCs w:val="20"/>
              </w:rPr>
              <w:t>/jobseekers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in that category</w:t>
            </w:r>
          </w:p>
          <w:p w:rsidR="00315A15" w:rsidRPr="005870C9" w:rsidRDefault="00315A15" w:rsidP="00256EB9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:rsidR="00315A15" w:rsidRPr="005870C9" w:rsidRDefault="00315A15" w:rsidP="00315A15">
            <w:pPr>
              <w:pStyle w:val="aa"/>
              <w:rPr>
                <w:rFonts w:ascii="Calibri" w:hAnsi="Calibri" w:cs="Calibri"/>
                <w:i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i/>
                <w:sz w:val="20"/>
                <w:szCs w:val="20"/>
                <w:lang w:eastAsia="zh-CN"/>
              </w:rPr>
              <w:t>Involved in various group projects with peers, e.g:</w:t>
            </w:r>
          </w:p>
          <w:p w:rsidR="00315A15" w:rsidRPr="005870C9" w:rsidRDefault="00315A15" w:rsidP="00315A15">
            <w:pPr>
              <w:pStyle w:val="aa"/>
              <w:rPr>
                <w:rFonts w:ascii="Calibri" w:hAnsi="Calibri" w:cs="Calibri"/>
                <w:b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  <w:lang w:eastAsia="zh-CN"/>
              </w:rPr>
              <w:t>Development on a Double-Entry Accounting application by Java Swing</w:t>
            </w:r>
          </w:p>
          <w:p w:rsidR="00315A15" w:rsidRPr="005870C9" w:rsidRDefault="00315A15" w:rsidP="00315A15">
            <w:pPr>
              <w:pStyle w:val="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Developed a simple Accounting application that allows a user to create, edit and delete debit and credit entries in Swing as group project by GIT.</w:t>
            </w:r>
          </w:p>
          <w:p w:rsidR="00315A15" w:rsidRPr="005870C9" w:rsidRDefault="00315A15" w:rsidP="00315A15">
            <w:pPr>
              <w:pStyle w:val="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Build registration and login in HTML.</w:t>
            </w:r>
          </w:p>
          <w:p w:rsidR="00315A15" w:rsidRPr="005870C9" w:rsidRDefault="00315A15" w:rsidP="00315A15">
            <w:pPr>
              <w:pStyle w:val="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Organized group meeting and recorded any progresses weekly.</w:t>
            </w:r>
          </w:p>
          <w:p w:rsidR="00DD440A" w:rsidRPr="005870C9" w:rsidRDefault="00315A15" w:rsidP="00315A15">
            <w:pPr>
              <w:pStyle w:val="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240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Test the project and help to fixed issues.</w:t>
            </w:r>
          </w:p>
        </w:tc>
      </w:tr>
      <w:tr w:rsidR="00DE7192" w:rsidRPr="005870C9" w:rsidTr="00326115">
        <w:trPr>
          <w:gridAfter w:val="4"/>
          <w:wAfter w:w="2952" w:type="dxa"/>
        </w:trPr>
        <w:tc>
          <w:tcPr>
            <w:tcW w:w="7088" w:type="dxa"/>
            <w:gridSpan w:val="2"/>
            <w:vAlign w:val="center"/>
          </w:tcPr>
          <w:p w:rsidR="00DE7192" w:rsidRPr="005870C9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Certificate in Career Development Skills</w:t>
            </w:r>
          </w:p>
        </w:tc>
        <w:tc>
          <w:tcPr>
            <w:tcW w:w="1418" w:type="dxa"/>
            <w:gridSpan w:val="2"/>
          </w:tcPr>
          <w:p w:rsidR="00DE7192" w:rsidRPr="005870C9" w:rsidRDefault="00DE7192" w:rsidP="0018327B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E7192" w:rsidRPr="005870C9" w:rsidTr="002E577F">
        <w:trPr>
          <w:gridAfter w:val="2"/>
          <w:wAfter w:w="1960" w:type="dxa"/>
        </w:trPr>
        <w:tc>
          <w:tcPr>
            <w:tcW w:w="9498" w:type="dxa"/>
            <w:gridSpan w:val="6"/>
          </w:tcPr>
          <w:p w:rsidR="00DE7192" w:rsidRPr="005870C9" w:rsidRDefault="00DE7192" w:rsidP="005459CC">
            <w:pPr>
              <w:pStyle w:val="a"/>
              <w:rPr>
                <w:rFonts w:ascii="Calibri" w:hAnsi="Calibri" w:cs="Calibri"/>
                <w:kern w:val="2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kern w:val="2"/>
                <w:sz w:val="20"/>
                <w:szCs w:val="20"/>
                <w:lang w:eastAsia="zh-CN"/>
              </w:rPr>
              <w:t>Dublin Institute of Technology, Dublin</w:t>
            </w:r>
          </w:p>
        </w:tc>
      </w:tr>
      <w:tr w:rsidR="00DE7192" w:rsidRPr="005870C9" w:rsidTr="002E577F">
        <w:trPr>
          <w:gridAfter w:val="2"/>
          <w:wAfter w:w="1960" w:type="dxa"/>
        </w:trPr>
        <w:tc>
          <w:tcPr>
            <w:tcW w:w="7088" w:type="dxa"/>
            <w:gridSpan w:val="2"/>
          </w:tcPr>
          <w:p w:rsidR="002F2722" w:rsidRPr="005870C9" w:rsidRDefault="00D929B1" w:rsidP="002F2722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>Employment</w:t>
            </w:r>
            <w:r w:rsidR="002F2722" w:rsidRPr="005870C9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History</w:t>
            </w:r>
          </w:p>
          <w:p w:rsidR="00DE7192" w:rsidRPr="005870C9" w:rsidRDefault="00DE7192" w:rsidP="005459CC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Floor staff/waiter</w:t>
            </w:r>
          </w:p>
        </w:tc>
        <w:tc>
          <w:tcPr>
            <w:tcW w:w="2410" w:type="dxa"/>
            <w:gridSpan w:val="4"/>
          </w:tcPr>
          <w:p w:rsidR="00DE7192" w:rsidRPr="005870C9" w:rsidRDefault="00D9127C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078283"/>
                <w:placeholder>
                  <w:docPart w:val="D63A7F47C2A64F039DA11DC1F17865F9"/>
                </w:placeholder>
                <w:date w:fullDate="2012-06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5870C9">
                  <w:rPr>
                    <w:rFonts w:ascii="Calibri" w:hAnsi="Calibri" w:cs="Calibri"/>
                    <w:sz w:val="20"/>
                    <w:szCs w:val="20"/>
                  </w:rPr>
                  <w:t>6/6/2012</w:t>
                </w:r>
              </w:sdtContent>
            </w:sdt>
            <w:r w:rsidR="00DE7192" w:rsidRPr="005870C9">
              <w:rPr>
                <w:rFonts w:ascii="Calibri" w:hAnsi="Calibri" w:cs="Calibri"/>
                <w:sz w:val="20"/>
                <w:szCs w:val="20"/>
              </w:rPr>
              <w:t xml:space="preserve"> —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078284"/>
                <w:placeholder>
                  <w:docPart w:val="393E9808BE6A4121A7813616914D6552"/>
                </w:placeholder>
                <w:date w:fullDate="2012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5870C9">
                  <w:rPr>
                    <w:rFonts w:ascii="Calibri" w:hAnsi="Calibri" w:cs="Calibri"/>
                    <w:sz w:val="20"/>
                    <w:szCs w:val="20"/>
                  </w:rPr>
                  <w:t>11/30/2012</w:t>
                </w:r>
              </w:sdtContent>
            </w:sdt>
          </w:p>
        </w:tc>
      </w:tr>
      <w:tr w:rsidR="00DE7192" w:rsidRPr="005870C9" w:rsidTr="002E577F">
        <w:trPr>
          <w:gridAfter w:val="2"/>
          <w:wAfter w:w="1960" w:type="dxa"/>
        </w:trPr>
        <w:tc>
          <w:tcPr>
            <w:tcW w:w="9498" w:type="dxa"/>
            <w:gridSpan w:val="6"/>
            <w:tcMar>
              <w:bottom w:w="115" w:type="dxa"/>
            </w:tcMar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21078285"/>
              <w:placeholder>
                <w:docPart w:val="B480DFB167A246989A125DA5E49C5CCB"/>
              </w:placeholder>
            </w:sdtPr>
            <w:sdtContent>
              <w:p w:rsidR="00DE7192" w:rsidRPr="005870C9" w:rsidRDefault="00DE7192" w:rsidP="005459CC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>The Long Stone Pub &amp; Restaurant, Tara St, Dublin</w:t>
                </w:r>
              </w:p>
            </w:sdtContent>
          </w:sdt>
          <w:p w:rsidR="00DE7192" w:rsidRPr="005870C9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Provided a friendly, efficient customer service</w:t>
            </w:r>
          </w:p>
          <w:p w:rsidR="00DE7192" w:rsidRPr="005870C9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Handled a range of financial transactions on a daily basis</w:t>
            </w:r>
          </w:p>
          <w:p w:rsidR="00DE7192" w:rsidRPr="005870C9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Presented all merchandise in a visually attractive manner</w:t>
            </w:r>
          </w:p>
          <w:p w:rsidR="00DE7192" w:rsidRPr="005870C9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Dealt with customer queries and complaints in a professional manner</w:t>
            </w:r>
          </w:p>
          <w:p w:rsidR="00DE7192" w:rsidRPr="005870C9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Developed and maintained good working relationships with co-workers</w:t>
            </w:r>
          </w:p>
        </w:tc>
      </w:tr>
      <w:tr w:rsidR="00DE7192" w:rsidRPr="005870C9" w:rsidTr="00FB3197">
        <w:trPr>
          <w:gridAfter w:val="6"/>
          <w:wAfter w:w="4370" w:type="dxa"/>
        </w:trPr>
        <w:tc>
          <w:tcPr>
            <w:tcW w:w="7088" w:type="dxa"/>
            <w:gridSpan w:val="2"/>
          </w:tcPr>
          <w:p w:rsidR="00DE7192" w:rsidRPr="005870C9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Achievements and Interests</w:t>
            </w:r>
          </w:p>
        </w:tc>
      </w:tr>
      <w:tr w:rsidR="00DE7192" w:rsidRPr="005870C9" w:rsidTr="00FB3197">
        <w:tc>
          <w:tcPr>
            <w:tcW w:w="9782" w:type="dxa"/>
            <w:gridSpan w:val="7"/>
            <w:tcMar>
              <w:bottom w:w="115" w:type="dxa"/>
            </w:tcMar>
          </w:tcPr>
          <w:p w:rsidR="008B58B1" w:rsidRPr="005870C9" w:rsidRDefault="00DE7192" w:rsidP="008B58B1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>Societies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:  deputized in member of committee of Chinese Society, organised events such as </w:t>
            </w:r>
          </w:p>
          <w:p w:rsidR="00DE7192" w:rsidRPr="005870C9" w:rsidRDefault="00DE7192" w:rsidP="008B58B1">
            <w:pPr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Welcomed first year students as part of Oriential Week</w:t>
            </w:r>
          </w:p>
          <w:p w:rsidR="00DE7192" w:rsidRPr="005870C9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>Sports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: keen in interest in variety of sports. E.g. yoga, poker, hikng</w:t>
            </w:r>
          </w:p>
          <w:p w:rsidR="00DE7192" w:rsidRPr="005870C9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>Travel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: organised, planned, financed own travel to Italy, China, Ireland, Korea</w:t>
            </w:r>
          </w:p>
          <w:p w:rsidR="00DE7192" w:rsidRPr="005870C9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>Fashion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: particular interest in fashion, design own clothes</w:t>
            </w:r>
          </w:p>
          <w:p w:rsidR="003921F5" w:rsidRPr="005870C9" w:rsidRDefault="003921F5" w:rsidP="006E6C8A">
            <w:pPr>
              <w:rPr>
                <w:rFonts w:ascii="Calibri" w:hAnsi="Calibri" w:cs="Calibri"/>
                <w:b/>
                <w:sz w:val="20"/>
                <w:szCs w:val="20"/>
                <w:lang w:eastAsia="zh-CN"/>
              </w:rPr>
            </w:pPr>
          </w:p>
          <w:p w:rsidR="006E6C8A" w:rsidRPr="005870C9" w:rsidRDefault="006E6C8A" w:rsidP="006E6C8A">
            <w:pPr>
              <w:rPr>
                <w:rFonts w:ascii="Calibri" w:hAnsi="Calibri" w:cs="Calibri"/>
                <w:b/>
                <w:sz w:val="20"/>
                <w:szCs w:val="20"/>
                <w:lang w:eastAsia="zh-CN"/>
              </w:rPr>
            </w:pPr>
          </w:p>
          <w:p w:rsidR="006E6C8A" w:rsidRPr="005870C9" w:rsidRDefault="006E6C8A" w:rsidP="006E6C8A">
            <w:pPr>
              <w:rPr>
                <w:rFonts w:ascii="Calibri" w:hAnsi="Calibri" w:cs="Calibri"/>
                <w:b/>
                <w:sz w:val="20"/>
                <w:szCs w:val="20"/>
                <w:lang w:eastAsia="zh-CN"/>
              </w:rPr>
            </w:pPr>
          </w:p>
          <w:p w:rsidR="006E6C8A" w:rsidRPr="005870C9" w:rsidRDefault="006E6C8A" w:rsidP="006E6C8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76" w:type="dxa"/>
          </w:tcPr>
          <w:p w:rsidR="00DE7192" w:rsidRPr="005870C9" w:rsidRDefault="00DE7192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— </w:t>
            </w:r>
          </w:p>
        </w:tc>
      </w:tr>
      <w:tr w:rsidR="00DE7192" w:rsidRPr="005870C9" w:rsidTr="00FB3197">
        <w:tc>
          <w:tcPr>
            <w:tcW w:w="11458" w:type="dxa"/>
            <w:gridSpan w:val="8"/>
            <w:tcMar>
              <w:bottom w:w="115" w:type="dxa"/>
            </w:tcMar>
          </w:tcPr>
          <w:p w:rsidR="00DE7192" w:rsidRPr="005870C9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lastRenderedPageBreak/>
              <w:t>Skills Profile</w:t>
            </w:r>
          </w:p>
        </w:tc>
      </w:tr>
      <w:tr w:rsidR="00DE7192" w:rsidRPr="005870C9" w:rsidTr="00FB3197">
        <w:tc>
          <w:tcPr>
            <w:tcW w:w="11458" w:type="dxa"/>
            <w:gridSpan w:val="8"/>
            <w:tcMar>
              <w:bottom w:w="115" w:type="dxa"/>
            </w:tcMar>
          </w:tcPr>
          <w:p w:rsidR="00DE7192" w:rsidRPr="005870C9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>Languages: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Fluent Chinese and English</w:t>
            </w:r>
          </w:p>
          <w:p w:rsidR="002E577F" w:rsidRPr="005870C9" w:rsidRDefault="00DE7192" w:rsidP="00D0027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 xml:space="preserve">Teamwork: 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 Can work independently or as part of a team. Successfully participated in and motivated teams to </w:t>
            </w:r>
          </w:p>
          <w:p w:rsidR="00DE7192" w:rsidRPr="005870C9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research and prepare presentations for class seminars</w:t>
            </w:r>
          </w:p>
          <w:p w:rsidR="002E577F" w:rsidRPr="005870C9" w:rsidRDefault="00DE7192" w:rsidP="002E577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 xml:space="preserve">Interpersonal:  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Patient, able to inspire trust, good</w:t>
            </w:r>
            <w:r w:rsidR="002E577F" w:rsidRPr="005870C9">
              <w:rPr>
                <w:rFonts w:ascii="Calibri" w:hAnsi="Calibri" w:cs="Calibri"/>
                <w:sz w:val="20"/>
                <w:szCs w:val="20"/>
              </w:rPr>
              <w:t xml:space="preserve"> listener and lead by example r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equired in work as waiter</w:t>
            </w:r>
          </w:p>
          <w:p w:rsidR="00DE7192" w:rsidRPr="005870C9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 as training new staff in tactical manner is important</w:t>
            </w:r>
          </w:p>
          <w:p w:rsidR="002E577F" w:rsidRPr="005870C9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 xml:space="preserve">Problem Solving: </w:t>
            </w:r>
            <w:r w:rsidRPr="005870C9">
              <w:rPr>
                <w:rFonts w:ascii="Calibri" w:hAnsi="Calibri" w:cs="Calibri"/>
                <w:sz w:val="20"/>
                <w:szCs w:val="20"/>
              </w:rPr>
              <w:t>able to research and collect relevant information from a range of data. Use patience to</w:t>
            </w:r>
          </w:p>
          <w:p w:rsidR="00DE7192" w:rsidRPr="005870C9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ensure that selected information is appropriate to the task</w:t>
            </w:r>
          </w:p>
          <w:p w:rsidR="002E577F" w:rsidRPr="005870C9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/>
                <w:sz w:val="20"/>
                <w:szCs w:val="20"/>
              </w:rPr>
              <w:t xml:space="preserve">Communication: </w:t>
            </w:r>
            <w:r w:rsidRPr="005870C9">
              <w:rPr>
                <w:rFonts w:ascii="Calibri" w:hAnsi="Calibri" w:cs="Calibri"/>
                <w:sz w:val="20"/>
                <w:szCs w:val="20"/>
              </w:rPr>
              <w:t xml:space="preserve">Developed good written communication skills through project works and assignments in college. </w:t>
            </w:r>
          </w:p>
          <w:p w:rsidR="000666F4" w:rsidRPr="005870C9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Have delivered several presentations in class in a concise manner</w:t>
            </w:r>
          </w:p>
          <w:p w:rsidR="00DE7192" w:rsidRPr="005870C9" w:rsidRDefault="00DE7192" w:rsidP="00635CF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5870C9" w:rsidRDefault="00DE7192" w:rsidP="00375B94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Business Subjects:</w:t>
            </w:r>
          </w:p>
          <w:p w:rsidR="00533020" w:rsidRPr="005870C9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 xml:space="preserve">Management Accounting, Financial Accounting, Finance, Human Resource Management, </w:t>
            </w:r>
          </w:p>
          <w:p w:rsidR="00533020" w:rsidRPr="005870C9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 xml:space="preserve">Communication and Team work, Marketing, Principles of Management, </w:t>
            </w:r>
          </w:p>
          <w:p w:rsidR="00DE7192" w:rsidRPr="005870C9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>Supply Chain Management, Organisation Behaviour, Strategic Management</w:t>
            </w:r>
          </w:p>
          <w:p w:rsidR="00DE7192" w:rsidRPr="005870C9" w:rsidRDefault="00DE7192" w:rsidP="00635CFD">
            <w:pPr>
              <w:pStyle w:val="SectionHeading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5870C9" w:rsidRDefault="00DE7192" w:rsidP="00375B94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Programming Subjects:</w:t>
            </w:r>
          </w:p>
          <w:p w:rsidR="00186714" w:rsidRPr="005870C9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Java, C, Networking (CISCO), Multimedia(HTML, CSS), Web Development (J2EE), </w:t>
            </w:r>
          </w:p>
          <w:p w:rsidR="00186714" w:rsidRPr="005870C9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Algorithm and Data Structures, Quantitative Methods, </w:t>
            </w:r>
            <w:r w:rsidR="00186714" w:rsidRPr="005870C9">
              <w:rPr>
                <w:rFonts w:ascii="Calibri" w:hAnsi="Calibri" w:cs="Calibri"/>
                <w:b w:val="0"/>
                <w:sz w:val="20"/>
                <w:szCs w:val="20"/>
              </w:rPr>
              <w:t>Database (Access, Oracle, SQL)</w:t>
            </w: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, </w:t>
            </w:r>
          </w:p>
          <w:p w:rsidR="00186714" w:rsidRPr="005870C9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Ruby on Rails, Business Modelling (Rational Rose), JavaScript, Android development,</w:t>
            </w:r>
          </w:p>
          <w:p w:rsidR="005000C0" w:rsidRPr="005870C9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 Distributed Systems, Software Patterns</w:t>
            </w:r>
          </w:p>
          <w:p w:rsidR="005000C0" w:rsidRPr="005870C9" w:rsidRDefault="005000C0" w:rsidP="005000C0">
            <w:pPr>
              <w:pStyle w:val="SectionHeading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5870C9" w:rsidRDefault="00DE7192" w:rsidP="00635CFD">
            <w:pPr>
              <w:pStyle w:val="Bold"/>
              <w:jc w:val="right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:rsidR="00DE7192" w:rsidRPr="005870C9" w:rsidRDefault="00DE7192" w:rsidP="0019073D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Referees</w:t>
            </w:r>
          </w:p>
          <w:p w:rsidR="00DE7192" w:rsidRPr="005870C9" w:rsidRDefault="00DE7192" w:rsidP="004A02A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Academic    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7"/>
              <w:placeholder>
                <w:docPart w:val="6C3BC72D78E24EE79E28D1E85CFB6D91"/>
              </w:placeholder>
            </w:sdtPr>
            <w:sdtContent>
              <w:p w:rsidR="00DE7192" w:rsidRPr="005870C9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>Ms. Mary Regan, Course Co-ordinator, Business Computing</w:t>
                </w:r>
              </w:p>
            </w:sdtContent>
          </w:sdt>
          <w:p w:rsidR="00DE7192" w:rsidRPr="005870C9" w:rsidRDefault="00DE7192" w:rsidP="000666F4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          Dublin Institute of Technology. Aungier St, Dublin 8</w:t>
            </w:r>
          </w:p>
          <w:p w:rsidR="00DE7192" w:rsidRPr="005870C9" w:rsidRDefault="00DE7192" w:rsidP="000666F4">
            <w:pPr>
              <w:pStyle w:val="Bold"/>
              <w:ind w:firstLineChars="250" w:firstLine="525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Tel:+ 353 1 402 3251           Email:mary.regan@dit.ie</w:t>
            </w:r>
          </w:p>
          <w:p w:rsidR="00B71C21" w:rsidRPr="005870C9" w:rsidRDefault="00B71C21" w:rsidP="00B71C21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Placement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2"/>
              <w:placeholder>
                <w:docPart w:val="2FE85297F77B46B4A6DEFEC43AFC2905"/>
              </w:placeholder>
            </w:sdtPr>
            <w:sdtContent>
              <w:p w:rsidR="00DE7192" w:rsidRPr="005870C9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>Mr. Morgan Lynch, CEO, Senddr Software Limited 2013</w:t>
                </w:r>
              </w:p>
            </w:sdtContent>
          </w:sdt>
          <w:p w:rsidR="00DE7192" w:rsidRPr="005870C9" w:rsidRDefault="00DE7192" w:rsidP="000666F4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            The Digital Exchange, Crane Street, Dublin 8, Ireland</w:t>
            </w:r>
          </w:p>
          <w:p w:rsidR="00DE7192" w:rsidRPr="005870C9" w:rsidRDefault="00DE7192" w:rsidP="00023B42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>Tel: 353 872858875</w:t>
            </w:r>
          </w:p>
          <w:p w:rsidR="00DE7192" w:rsidRPr="005870C9" w:rsidRDefault="00DE7192" w:rsidP="00023B4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>Work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3"/>
              <w:placeholder>
                <w:docPart w:val="DB7B0201AD864618859E477652330500"/>
              </w:placeholder>
            </w:sdtPr>
            <w:sdtContent>
              <w:p w:rsidR="00DE7192" w:rsidRPr="005870C9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5870C9">
                  <w:rPr>
                    <w:rFonts w:ascii="Calibri" w:hAnsi="Calibri" w:cs="Calibri"/>
                    <w:sz w:val="20"/>
                    <w:szCs w:val="20"/>
                  </w:rPr>
                  <w:t>Mr.Daniel Ryan, Manager, Long Stone Pub &amp; Restaurant,</w:t>
                </w:r>
              </w:p>
            </w:sdtContent>
          </w:sdt>
          <w:p w:rsidR="00DE7192" w:rsidRPr="005870C9" w:rsidRDefault="00DE7192" w:rsidP="00023B42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870C9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Pr="005870C9">
              <w:rPr>
                <w:rFonts w:ascii="Calibri" w:hAnsi="Calibri" w:cs="Calibri"/>
                <w:b w:val="0"/>
                <w:sz w:val="20"/>
                <w:szCs w:val="20"/>
              </w:rPr>
              <w:t xml:space="preserve">   10 Townsend St, Dublin 2, Tel. +353(1)671 8102</w:t>
            </w:r>
          </w:p>
        </w:tc>
      </w:tr>
    </w:tbl>
    <w:p w:rsidR="00464FC4" w:rsidRPr="005870C9" w:rsidRDefault="00464FC4" w:rsidP="00F82E80">
      <w:pPr>
        <w:rPr>
          <w:rFonts w:ascii="Calibri" w:hAnsi="Calibri" w:cs="Calibri"/>
          <w:sz w:val="20"/>
          <w:szCs w:val="20"/>
          <w:lang w:eastAsia="zh-CN"/>
        </w:rPr>
      </w:pPr>
    </w:p>
    <w:sectPr w:rsidR="00464FC4" w:rsidRPr="005870C9" w:rsidSect="0037767D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134" w:rsidRDefault="00165134" w:rsidP="005542CF">
      <w:pPr>
        <w:spacing w:line="240" w:lineRule="auto"/>
      </w:pPr>
      <w:r>
        <w:separator/>
      </w:r>
    </w:p>
  </w:endnote>
  <w:endnote w:type="continuationSeparator" w:id="1">
    <w:p w:rsidR="00165134" w:rsidRDefault="00165134" w:rsidP="0055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134" w:rsidRDefault="00165134" w:rsidP="005542CF">
      <w:pPr>
        <w:spacing w:line="240" w:lineRule="auto"/>
      </w:pPr>
      <w:r>
        <w:separator/>
      </w:r>
    </w:p>
  </w:footnote>
  <w:footnote w:type="continuationSeparator" w:id="1">
    <w:p w:rsidR="00165134" w:rsidRDefault="00165134" w:rsidP="00554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0EC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40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5761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A044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93B1E"/>
    <w:multiLevelType w:val="hybridMultilevel"/>
    <w:tmpl w:val="EA7C59E8"/>
    <w:lvl w:ilvl="0" w:tplc="785E0F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4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attachedTemplate r:id="rId1"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5D91"/>
    <w:rsid w:val="0000166D"/>
    <w:rsid w:val="0000255F"/>
    <w:rsid w:val="00015856"/>
    <w:rsid w:val="00023B42"/>
    <w:rsid w:val="00045C2D"/>
    <w:rsid w:val="000651B9"/>
    <w:rsid w:val="000666F4"/>
    <w:rsid w:val="0008129D"/>
    <w:rsid w:val="00087541"/>
    <w:rsid w:val="00096156"/>
    <w:rsid w:val="0009629C"/>
    <w:rsid w:val="000A48AE"/>
    <w:rsid w:val="000E0D21"/>
    <w:rsid w:val="000E3619"/>
    <w:rsid w:val="000E6A82"/>
    <w:rsid w:val="000F03AA"/>
    <w:rsid w:val="0010580C"/>
    <w:rsid w:val="001309BA"/>
    <w:rsid w:val="00137A28"/>
    <w:rsid w:val="0014372D"/>
    <w:rsid w:val="001448A4"/>
    <w:rsid w:val="00147A28"/>
    <w:rsid w:val="001543D1"/>
    <w:rsid w:val="00165134"/>
    <w:rsid w:val="0016579E"/>
    <w:rsid w:val="00170A0F"/>
    <w:rsid w:val="0018327B"/>
    <w:rsid w:val="00186714"/>
    <w:rsid w:val="0019073D"/>
    <w:rsid w:val="001A51EE"/>
    <w:rsid w:val="001C13B6"/>
    <w:rsid w:val="0022060C"/>
    <w:rsid w:val="00223B2F"/>
    <w:rsid w:val="00255F98"/>
    <w:rsid w:val="00256EB9"/>
    <w:rsid w:val="00277EFB"/>
    <w:rsid w:val="0028457A"/>
    <w:rsid w:val="00284E18"/>
    <w:rsid w:val="002D69B2"/>
    <w:rsid w:val="002E3C5A"/>
    <w:rsid w:val="002E577F"/>
    <w:rsid w:val="002F2722"/>
    <w:rsid w:val="00315A15"/>
    <w:rsid w:val="00326115"/>
    <w:rsid w:val="00341566"/>
    <w:rsid w:val="00372DC8"/>
    <w:rsid w:val="00375B94"/>
    <w:rsid w:val="0037767D"/>
    <w:rsid w:val="00382C7D"/>
    <w:rsid w:val="00385705"/>
    <w:rsid w:val="003921F5"/>
    <w:rsid w:val="003B1381"/>
    <w:rsid w:val="003B2020"/>
    <w:rsid w:val="003B3504"/>
    <w:rsid w:val="003B51DD"/>
    <w:rsid w:val="003B6823"/>
    <w:rsid w:val="003C28B0"/>
    <w:rsid w:val="003D3FDF"/>
    <w:rsid w:val="003F6CCA"/>
    <w:rsid w:val="00402A84"/>
    <w:rsid w:val="00414492"/>
    <w:rsid w:val="004144CC"/>
    <w:rsid w:val="004465E9"/>
    <w:rsid w:val="00461718"/>
    <w:rsid w:val="00464FC4"/>
    <w:rsid w:val="00473478"/>
    <w:rsid w:val="00475AE1"/>
    <w:rsid w:val="00476A36"/>
    <w:rsid w:val="004846FA"/>
    <w:rsid w:val="004902EC"/>
    <w:rsid w:val="004A02A2"/>
    <w:rsid w:val="004B2054"/>
    <w:rsid w:val="005000C0"/>
    <w:rsid w:val="00510D07"/>
    <w:rsid w:val="00522F57"/>
    <w:rsid w:val="00531377"/>
    <w:rsid w:val="00533020"/>
    <w:rsid w:val="00535B38"/>
    <w:rsid w:val="005459CC"/>
    <w:rsid w:val="00553589"/>
    <w:rsid w:val="005542CF"/>
    <w:rsid w:val="0056415F"/>
    <w:rsid w:val="00564BCC"/>
    <w:rsid w:val="005870C9"/>
    <w:rsid w:val="005952FF"/>
    <w:rsid w:val="005A1ABA"/>
    <w:rsid w:val="005D7BC5"/>
    <w:rsid w:val="005E1742"/>
    <w:rsid w:val="005E37E5"/>
    <w:rsid w:val="005F092B"/>
    <w:rsid w:val="005F1A79"/>
    <w:rsid w:val="00617633"/>
    <w:rsid w:val="00635CFD"/>
    <w:rsid w:val="00654F0E"/>
    <w:rsid w:val="006746D6"/>
    <w:rsid w:val="00675CE5"/>
    <w:rsid w:val="006B5DEA"/>
    <w:rsid w:val="006C1002"/>
    <w:rsid w:val="006D0889"/>
    <w:rsid w:val="006E6C8A"/>
    <w:rsid w:val="006F2784"/>
    <w:rsid w:val="007101AC"/>
    <w:rsid w:val="0074264D"/>
    <w:rsid w:val="0074416E"/>
    <w:rsid w:val="00745532"/>
    <w:rsid w:val="00772C75"/>
    <w:rsid w:val="00772DFA"/>
    <w:rsid w:val="0077381F"/>
    <w:rsid w:val="007A7A70"/>
    <w:rsid w:val="007B5794"/>
    <w:rsid w:val="007C0805"/>
    <w:rsid w:val="007C4B88"/>
    <w:rsid w:val="007E75AE"/>
    <w:rsid w:val="00803459"/>
    <w:rsid w:val="00804458"/>
    <w:rsid w:val="00807097"/>
    <w:rsid w:val="0083571C"/>
    <w:rsid w:val="008614A8"/>
    <w:rsid w:val="00862D49"/>
    <w:rsid w:val="00876A90"/>
    <w:rsid w:val="008B58B1"/>
    <w:rsid w:val="008D6F70"/>
    <w:rsid w:val="008E34AC"/>
    <w:rsid w:val="00916DC8"/>
    <w:rsid w:val="00933439"/>
    <w:rsid w:val="009464C0"/>
    <w:rsid w:val="009865F6"/>
    <w:rsid w:val="009F0864"/>
    <w:rsid w:val="009F60AF"/>
    <w:rsid w:val="00A324D1"/>
    <w:rsid w:val="00A6313D"/>
    <w:rsid w:val="00A85D1C"/>
    <w:rsid w:val="00A93A67"/>
    <w:rsid w:val="00AA746A"/>
    <w:rsid w:val="00AD438B"/>
    <w:rsid w:val="00AF4689"/>
    <w:rsid w:val="00B04F99"/>
    <w:rsid w:val="00B13530"/>
    <w:rsid w:val="00B240E5"/>
    <w:rsid w:val="00B32866"/>
    <w:rsid w:val="00B338BD"/>
    <w:rsid w:val="00B37618"/>
    <w:rsid w:val="00B71C21"/>
    <w:rsid w:val="00B91161"/>
    <w:rsid w:val="00BA5D2A"/>
    <w:rsid w:val="00BC2591"/>
    <w:rsid w:val="00BC7EDE"/>
    <w:rsid w:val="00BE35E3"/>
    <w:rsid w:val="00BE6F44"/>
    <w:rsid w:val="00BE7413"/>
    <w:rsid w:val="00BE7E21"/>
    <w:rsid w:val="00BE7FC0"/>
    <w:rsid w:val="00BF1BE0"/>
    <w:rsid w:val="00BF34DC"/>
    <w:rsid w:val="00C30152"/>
    <w:rsid w:val="00C30CFC"/>
    <w:rsid w:val="00C530EE"/>
    <w:rsid w:val="00C64572"/>
    <w:rsid w:val="00C64C05"/>
    <w:rsid w:val="00C901FF"/>
    <w:rsid w:val="00CA4CCC"/>
    <w:rsid w:val="00CA4F8B"/>
    <w:rsid w:val="00CB09B8"/>
    <w:rsid w:val="00CD0E6E"/>
    <w:rsid w:val="00CD6B11"/>
    <w:rsid w:val="00CE3BB6"/>
    <w:rsid w:val="00CE7BC4"/>
    <w:rsid w:val="00D00270"/>
    <w:rsid w:val="00D225BA"/>
    <w:rsid w:val="00D35D91"/>
    <w:rsid w:val="00D370DB"/>
    <w:rsid w:val="00D70E28"/>
    <w:rsid w:val="00D74483"/>
    <w:rsid w:val="00D817E0"/>
    <w:rsid w:val="00D83962"/>
    <w:rsid w:val="00D8746B"/>
    <w:rsid w:val="00D9127C"/>
    <w:rsid w:val="00D929B1"/>
    <w:rsid w:val="00DA59D9"/>
    <w:rsid w:val="00DC7128"/>
    <w:rsid w:val="00DD27AD"/>
    <w:rsid w:val="00DD440A"/>
    <w:rsid w:val="00DE7192"/>
    <w:rsid w:val="00DF584E"/>
    <w:rsid w:val="00E06AF7"/>
    <w:rsid w:val="00E160FA"/>
    <w:rsid w:val="00E44757"/>
    <w:rsid w:val="00E667C8"/>
    <w:rsid w:val="00E75DDD"/>
    <w:rsid w:val="00E83617"/>
    <w:rsid w:val="00EA751D"/>
    <w:rsid w:val="00EB14B1"/>
    <w:rsid w:val="00EB2062"/>
    <w:rsid w:val="00ED0E3E"/>
    <w:rsid w:val="00EE5DCD"/>
    <w:rsid w:val="00EF3D90"/>
    <w:rsid w:val="00EF6D74"/>
    <w:rsid w:val="00F13879"/>
    <w:rsid w:val="00F17F88"/>
    <w:rsid w:val="00F2242A"/>
    <w:rsid w:val="00F24090"/>
    <w:rsid w:val="00F3781F"/>
    <w:rsid w:val="00F43243"/>
    <w:rsid w:val="00F51F9C"/>
    <w:rsid w:val="00F564A1"/>
    <w:rsid w:val="00F77C5B"/>
    <w:rsid w:val="00F82E80"/>
    <w:rsid w:val="00F84122"/>
    <w:rsid w:val="00F900CA"/>
    <w:rsid w:val="00FB063C"/>
    <w:rsid w:val="00FB3197"/>
    <w:rsid w:val="00FC0FF3"/>
    <w:rsid w:val="00FE50BB"/>
    <w:rsid w:val="00FE5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42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37767D"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Char"/>
    <w:uiPriority w:val="1"/>
    <w:semiHidden/>
    <w:qFormat/>
    <w:rsid w:val="0037767D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Char"/>
    <w:uiPriority w:val="1"/>
    <w:semiHidden/>
    <w:qFormat/>
    <w:rsid w:val="0037767D"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377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37767D"/>
    <w:rPr>
      <w:color w:val="808080"/>
    </w:rPr>
  </w:style>
  <w:style w:type="paragraph" w:styleId="a6">
    <w:name w:val="Balloon Text"/>
    <w:basedOn w:val="a0"/>
    <w:link w:val="Char"/>
    <w:semiHidden/>
    <w:unhideWhenUsed/>
    <w:rsid w:val="0037767D"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批注框文本 Char"/>
    <w:basedOn w:val="a1"/>
    <w:link w:val="a6"/>
    <w:uiPriority w:val="99"/>
    <w:semiHidden/>
    <w:rsid w:val="0037767D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1"/>
    <w:link w:val="1"/>
    <w:uiPriority w:val="1"/>
    <w:semiHidden/>
    <w:rsid w:val="0037767D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sid w:val="0037767D"/>
    <w:rPr>
      <w:color w:val="595959" w:themeColor="text1" w:themeTint="A6"/>
      <w:spacing w:val="10"/>
    </w:rPr>
  </w:style>
  <w:style w:type="character" w:customStyle="1" w:styleId="2Char">
    <w:name w:val="标题 2 Char"/>
    <w:basedOn w:val="a1"/>
    <w:link w:val="2"/>
    <w:uiPriority w:val="1"/>
    <w:semiHidden/>
    <w:rsid w:val="0037767D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sid w:val="0037767D"/>
    <w:rPr>
      <w:b/>
      <w:spacing w:val="10"/>
    </w:rPr>
  </w:style>
  <w:style w:type="paragraph" w:customStyle="1" w:styleId="Dates">
    <w:name w:val="Dates"/>
    <w:basedOn w:val="a0"/>
    <w:qFormat/>
    <w:rsid w:val="0037767D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rsid w:val="0037767D"/>
    <w:pPr>
      <w:spacing w:after="80"/>
    </w:pPr>
    <w:rPr>
      <w:i/>
    </w:rPr>
  </w:style>
  <w:style w:type="paragraph" w:styleId="a">
    <w:name w:val="List Paragraph"/>
    <w:basedOn w:val="a0"/>
    <w:uiPriority w:val="34"/>
    <w:qFormat/>
    <w:rsid w:val="0037767D"/>
    <w:pPr>
      <w:numPr>
        <w:numId w:val="20"/>
      </w:numPr>
      <w:spacing w:after="80"/>
      <w:ind w:hanging="216"/>
    </w:pPr>
  </w:style>
  <w:style w:type="paragraph" w:customStyle="1" w:styleId="Copy">
    <w:name w:val="Copy"/>
    <w:basedOn w:val="a0"/>
    <w:qFormat/>
    <w:rsid w:val="0037767D"/>
    <w:pPr>
      <w:spacing w:after="80"/>
    </w:pPr>
  </w:style>
  <w:style w:type="paragraph" w:customStyle="1" w:styleId="PlaceholderAutotext10">
    <w:name w:val="PlaceholderAutotext_10"/>
    <w:rsid w:val="0037767D"/>
  </w:style>
  <w:style w:type="paragraph" w:customStyle="1" w:styleId="YourName">
    <w:name w:val="Your Name"/>
    <w:basedOn w:val="a0"/>
    <w:qFormat/>
    <w:rsid w:val="0037767D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sid w:val="0037767D"/>
    <w:rPr>
      <w:caps/>
      <w:color w:val="595959" w:themeColor="text1" w:themeTint="A6"/>
      <w:spacing w:val="20"/>
    </w:rPr>
  </w:style>
  <w:style w:type="paragraph" w:styleId="a7">
    <w:name w:val="header"/>
    <w:basedOn w:val="a0"/>
    <w:link w:val="Char0"/>
    <w:uiPriority w:val="99"/>
    <w:semiHidden/>
    <w:unhideWhenUsed/>
    <w:rsid w:val="0055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5542CF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5542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5542CF"/>
    <w:rPr>
      <w:sz w:val="18"/>
      <w:szCs w:val="18"/>
    </w:rPr>
  </w:style>
  <w:style w:type="character" w:styleId="a9">
    <w:name w:val="Hyperlink"/>
    <w:basedOn w:val="a1"/>
    <w:uiPriority w:val="99"/>
    <w:unhideWhenUsed/>
    <w:rsid w:val="005542CF"/>
    <w:rPr>
      <w:color w:val="0000FF" w:themeColor="hyperlink"/>
      <w:u w:val="single"/>
    </w:rPr>
  </w:style>
  <w:style w:type="paragraph" w:styleId="aa">
    <w:name w:val="No Spacing"/>
    <w:uiPriority w:val="1"/>
    <w:qFormat/>
    <w:rsid w:val="00315A15"/>
    <w:pPr>
      <w:spacing w:after="0" w:line="240" w:lineRule="auto"/>
    </w:pPr>
    <w:rPr>
      <w:lang w:val="en-IE" w:eastAsia="en-I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0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0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Balloon Text"/>
    <w:basedOn w:val="a0"/>
    <w:link w:val="a7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a7">
    <w:name w:val="Balloon Text Char"/>
    <w:basedOn w:val="a1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a1"/>
    <w:link w:val="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Pr>
      <w:color w:val="595959" w:themeColor="text1" w:themeTint="A6"/>
      <w:spacing w:val="10"/>
    </w:rPr>
  </w:style>
  <w:style w:type="character" w:customStyle="1" w:styleId="20">
    <w:name w:val="Heading 2 Char"/>
    <w:basedOn w:val="a1"/>
    <w:link w:val="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Pr>
      <w:b/>
      <w:spacing w:val="10"/>
    </w:rPr>
  </w:style>
  <w:style w:type="paragraph" w:customStyle="1" w:styleId="Dates">
    <w:name w:val="Dates"/>
    <w:basedOn w:val="a0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pPr>
      <w:spacing w:after="80"/>
    </w:pPr>
    <w:rPr>
      <w:i/>
    </w:rPr>
  </w:style>
  <w:style w:type="paragraph" w:styleId="a">
    <w:name w:val="List Paragraph"/>
    <w:basedOn w:val="a0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a0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a0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uzhen1103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xiuzhen-chen/33/5ab/b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su.ma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3A7F47C2A64F039DA11DC1F1786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01090B-FFF8-41FB-9A7C-440FBA4AEF17}"/>
      </w:docPartPr>
      <w:docPartBody>
        <w:p w:rsidR="00431E82" w:rsidRDefault="00EB298B" w:rsidP="00EB298B">
          <w:pPr>
            <w:pStyle w:val="D63A7F47C2A64F039DA11DC1F17865F9"/>
          </w:pPr>
          <w:r>
            <w:t>[Start Date]</w:t>
          </w:r>
        </w:p>
      </w:docPartBody>
    </w:docPart>
    <w:docPart>
      <w:docPartPr>
        <w:name w:val="393E9808BE6A4121A7813616914D6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F0B6E-BA4B-4C7E-AD8A-C5379AB0605B}"/>
      </w:docPartPr>
      <w:docPartBody>
        <w:p w:rsidR="00431E82" w:rsidRDefault="00EB298B" w:rsidP="00EB298B">
          <w:pPr>
            <w:pStyle w:val="393E9808BE6A4121A7813616914D6552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480DFB167A246989A125DA5E49C5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F7F9FC-42F6-4A94-A517-1A8C6BF21D99}"/>
      </w:docPartPr>
      <w:docPartBody>
        <w:p w:rsidR="00431E82" w:rsidRDefault="00EB298B" w:rsidP="00EB298B">
          <w:pPr>
            <w:pStyle w:val="B480DFB167A246989A125DA5E49C5CCB"/>
          </w:pPr>
          <w:r>
            <w:t>[Rochester, NY]</w:t>
          </w:r>
        </w:p>
      </w:docPartBody>
    </w:docPart>
    <w:docPart>
      <w:docPartPr>
        <w:name w:val="6C3BC72D78E24EE79E28D1E85CFB6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76138-019F-455C-B1A2-15DDA4DAE8B1}"/>
      </w:docPartPr>
      <w:docPartBody>
        <w:p w:rsidR="00431E82" w:rsidRDefault="00EB298B" w:rsidP="00EB298B">
          <w:pPr>
            <w:pStyle w:val="6C3BC72D78E24EE79E28D1E85CFB6D91"/>
          </w:pPr>
          <w:r>
            <w:t>[Rochester, NY]</w:t>
          </w:r>
        </w:p>
      </w:docPartBody>
    </w:docPart>
    <w:docPart>
      <w:docPartPr>
        <w:name w:val="2FE85297F77B46B4A6DEFEC43AFC29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10B54-E424-4439-AA43-3266801D294B}"/>
      </w:docPartPr>
      <w:docPartBody>
        <w:p w:rsidR="00431E82" w:rsidRDefault="00EB298B" w:rsidP="00EB298B">
          <w:pPr>
            <w:pStyle w:val="2FE85297F77B46B4A6DEFEC43AFC2905"/>
          </w:pPr>
          <w:r>
            <w:t>[Rochester, NY]</w:t>
          </w:r>
        </w:p>
      </w:docPartBody>
    </w:docPart>
    <w:docPart>
      <w:docPartPr>
        <w:name w:val="DB7B0201AD864618859E4776523305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441FB-5831-47BA-8C80-FDE319F75097}"/>
      </w:docPartPr>
      <w:docPartBody>
        <w:p w:rsidR="00431E82" w:rsidRDefault="00EB298B" w:rsidP="00EB298B">
          <w:pPr>
            <w:pStyle w:val="DB7B0201AD864618859E477652330500"/>
          </w:pPr>
          <w:r>
            <w:t>[Rochester, NY]</w:t>
          </w:r>
        </w:p>
      </w:docPartBody>
    </w:docPart>
    <w:docPart>
      <w:docPartPr>
        <w:name w:val="F2921322E9AF46499C163637A6528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70DA60-F482-4895-A1B9-39C1C631C64D}"/>
      </w:docPartPr>
      <w:docPartBody>
        <w:p w:rsidR="00431E82" w:rsidRDefault="00EB298B" w:rsidP="00EB298B">
          <w:pPr>
            <w:pStyle w:val="F2921322E9AF46499C163637A65282CE"/>
          </w:pPr>
          <w:r>
            <w:t>[Start Date]</w:t>
          </w:r>
        </w:p>
      </w:docPartBody>
    </w:docPart>
    <w:docPart>
      <w:docPartPr>
        <w:name w:val="EB53FEE10AEB45ACBC48DAE323C058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EFC7B0-DD40-4A88-8CCF-7CA8BB50FFFC}"/>
      </w:docPartPr>
      <w:docPartBody>
        <w:p w:rsidR="00431E82" w:rsidRDefault="00EB298B" w:rsidP="00EB298B">
          <w:pPr>
            <w:pStyle w:val="EB53FEE10AEB45ACBC48DAE323C0583E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3169824D3A94C6599AACC2B68B08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D06D2-B720-4D4B-83F9-A70B405BFACA}"/>
      </w:docPartPr>
      <w:docPartBody>
        <w:p w:rsidR="00431E82" w:rsidRDefault="00EB298B" w:rsidP="00EB298B">
          <w:pPr>
            <w:pStyle w:val="B3169824D3A94C6599AACC2B68B0856B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DF3B2A"/>
    <w:rsid w:val="00010789"/>
    <w:rsid w:val="001259E7"/>
    <w:rsid w:val="00251CE1"/>
    <w:rsid w:val="00431E82"/>
    <w:rsid w:val="004C2308"/>
    <w:rsid w:val="005A6DC1"/>
    <w:rsid w:val="00605486"/>
    <w:rsid w:val="00624433"/>
    <w:rsid w:val="007472A5"/>
    <w:rsid w:val="00750A6E"/>
    <w:rsid w:val="00771635"/>
    <w:rsid w:val="00792AEB"/>
    <w:rsid w:val="00811EF9"/>
    <w:rsid w:val="0081214E"/>
    <w:rsid w:val="009326D7"/>
    <w:rsid w:val="00A603B9"/>
    <w:rsid w:val="00AB397E"/>
    <w:rsid w:val="00B13E1D"/>
    <w:rsid w:val="00B20A6A"/>
    <w:rsid w:val="00BF4249"/>
    <w:rsid w:val="00D12B53"/>
    <w:rsid w:val="00DF3B2A"/>
    <w:rsid w:val="00E60E2B"/>
    <w:rsid w:val="00EB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16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53154CFC2BC4F59AA00B7D9B1C3311F">
    <w:name w:val="253154CFC2BC4F59AA00B7D9B1C3311F"/>
    <w:rsid w:val="00771635"/>
  </w:style>
  <w:style w:type="paragraph" w:customStyle="1" w:styleId="558F9A279C12435DA7330B1688185F41">
    <w:name w:val="558F9A279C12435DA7330B1688185F41"/>
    <w:rsid w:val="00771635"/>
  </w:style>
  <w:style w:type="paragraph" w:customStyle="1" w:styleId="F5C1F3728D4A40C68CC120BDA40E13BB">
    <w:name w:val="F5C1F3728D4A40C68CC120BDA40E13BB"/>
    <w:rsid w:val="00771635"/>
  </w:style>
  <w:style w:type="paragraph" w:customStyle="1" w:styleId="9B9B916B358948D5AD7EAF80FCF79E5A">
    <w:name w:val="9B9B916B358948D5AD7EAF80FCF79E5A"/>
    <w:rsid w:val="00771635"/>
  </w:style>
  <w:style w:type="paragraph" w:customStyle="1" w:styleId="8E7CD8D7FFEF46DDA41F8DBE6086C3EF">
    <w:name w:val="8E7CD8D7FFEF46DDA41F8DBE6086C3EF"/>
    <w:rsid w:val="00771635"/>
  </w:style>
  <w:style w:type="paragraph" w:customStyle="1" w:styleId="A779DFE4555848BC9788F5F2F21ABB6E">
    <w:name w:val="A779DFE4555848BC9788F5F2F21ABB6E"/>
    <w:rsid w:val="00771635"/>
  </w:style>
  <w:style w:type="paragraph" w:styleId="a">
    <w:name w:val="List Paragraph"/>
    <w:basedOn w:val="a0"/>
    <w:uiPriority w:val="34"/>
    <w:qFormat/>
    <w:rsid w:val="00EB298B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9D6A19D512E84233822587377CF1408F">
    <w:name w:val="9D6A19D512E84233822587377CF1408F"/>
    <w:rsid w:val="00771635"/>
  </w:style>
  <w:style w:type="paragraph" w:customStyle="1" w:styleId="E6DA72F9AB4D449A856488C99CF68E2D">
    <w:name w:val="E6DA72F9AB4D449A856488C99CF68E2D"/>
    <w:rsid w:val="00771635"/>
  </w:style>
  <w:style w:type="paragraph" w:customStyle="1" w:styleId="C76CDFB151A4483987C3F5577089F54D">
    <w:name w:val="C76CDFB151A4483987C3F5577089F54D"/>
    <w:rsid w:val="00771635"/>
  </w:style>
  <w:style w:type="character" w:styleId="a4">
    <w:name w:val="Placeholder Text"/>
    <w:basedOn w:val="a1"/>
    <w:uiPriority w:val="99"/>
    <w:semiHidden/>
    <w:rsid w:val="00B13E1D"/>
    <w:rPr>
      <w:color w:val="808080"/>
    </w:rPr>
  </w:style>
  <w:style w:type="paragraph" w:customStyle="1" w:styleId="8AD5940658FD475C8DA00B2B1F8BEE66">
    <w:name w:val="8AD5940658FD475C8DA00B2B1F8BEE66"/>
    <w:rsid w:val="00771635"/>
  </w:style>
  <w:style w:type="paragraph" w:customStyle="1" w:styleId="298A4793977249A9B93CE6026102A019">
    <w:name w:val="298A4793977249A9B93CE6026102A019"/>
    <w:rsid w:val="00771635"/>
  </w:style>
  <w:style w:type="paragraph" w:customStyle="1" w:styleId="3D96031FC5964327B54DC06F0ECC7254">
    <w:name w:val="3D96031FC5964327B54DC06F0ECC7254"/>
    <w:rsid w:val="00771635"/>
  </w:style>
  <w:style w:type="paragraph" w:customStyle="1" w:styleId="26EC7E66C6014E7CBFED1F58800835EA">
    <w:name w:val="26EC7E66C6014E7CBFED1F58800835EA"/>
    <w:rsid w:val="00771635"/>
  </w:style>
  <w:style w:type="paragraph" w:customStyle="1" w:styleId="EB5F35EEEC5449CBB39583EB18B5A15E">
    <w:name w:val="EB5F35EEEC5449CBB39583EB18B5A15E"/>
    <w:rsid w:val="00771635"/>
  </w:style>
  <w:style w:type="paragraph" w:customStyle="1" w:styleId="0B502969EF2249FCB79BD245276AA683">
    <w:name w:val="0B502969EF2249FCB79BD245276AA683"/>
    <w:rsid w:val="00771635"/>
  </w:style>
  <w:style w:type="paragraph" w:customStyle="1" w:styleId="0782C56B7FF34FA8A8A055FA50254FF5">
    <w:name w:val="0782C56B7FF34FA8A8A055FA50254FF5"/>
    <w:rsid w:val="00771635"/>
  </w:style>
  <w:style w:type="paragraph" w:customStyle="1" w:styleId="EEF2A9B1259841DA82EEA78F7A1E2A25">
    <w:name w:val="EEF2A9B1259841DA82EEA78F7A1E2A25"/>
    <w:rsid w:val="00771635"/>
  </w:style>
  <w:style w:type="paragraph" w:customStyle="1" w:styleId="540A3E6AE89D4A8683674D9569812058">
    <w:name w:val="540A3E6AE89D4A8683674D9569812058"/>
    <w:rsid w:val="00771635"/>
  </w:style>
  <w:style w:type="paragraph" w:customStyle="1" w:styleId="8C1E23C4BE334132A4B0F9907D97DD39">
    <w:name w:val="8C1E23C4BE334132A4B0F9907D97DD39"/>
    <w:rsid w:val="00771635"/>
  </w:style>
  <w:style w:type="paragraph" w:customStyle="1" w:styleId="9A7037A69B2341B0AC3CC1FAD456BCA3">
    <w:name w:val="9A7037A69B2341B0AC3CC1FAD456BCA3"/>
    <w:rsid w:val="00771635"/>
  </w:style>
  <w:style w:type="paragraph" w:customStyle="1" w:styleId="FEB63381E5174B1288FEA04B226B977E">
    <w:name w:val="FEB63381E5174B1288FEA04B226B977E"/>
    <w:rsid w:val="00771635"/>
  </w:style>
  <w:style w:type="paragraph" w:customStyle="1" w:styleId="B5CF130461E6449E84A0C37EEF3622E8">
    <w:name w:val="B5CF130461E6449E84A0C37EEF3622E8"/>
    <w:rsid w:val="00771635"/>
  </w:style>
  <w:style w:type="paragraph" w:customStyle="1" w:styleId="5FC56CB0FE344CBAB98F4E3E48C69D3C">
    <w:name w:val="5FC56CB0FE344CBAB98F4E3E48C69D3C"/>
    <w:rsid w:val="00771635"/>
  </w:style>
  <w:style w:type="paragraph" w:customStyle="1" w:styleId="F61F5B6D85184E36975956DF5BF9C23E">
    <w:name w:val="F61F5B6D85184E36975956DF5BF9C23E"/>
    <w:rsid w:val="00771635"/>
  </w:style>
  <w:style w:type="paragraph" w:customStyle="1" w:styleId="06427A0802794F7F8E7CFE53773453CA">
    <w:name w:val="06427A0802794F7F8E7CFE53773453CA"/>
    <w:rsid w:val="00771635"/>
  </w:style>
  <w:style w:type="paragraph" w:customStyle="1" w:styleId="FE993F066F25452187D5E09AB46742B5">
    <w:name w:val="FE993F066F25452187D5E09AB46742B5"/>
    <w:rsid w:val="00771635"/>
  </w:style>
  <w:style w:type="paragraph" w:customStyle="1" w:styleId="73C8AAEBF2424A2BABAF4F5B4FF599F3">
    <w:name w:val="73C8AAEBF2424A2BABAF4F5B4FF599F3"/>
    <w:rsid w:val="00771635"/>
  </w:style>
  <w:style w:type="paragraph" w:customStyle="1" w:styleId="3541BACA6395427D967C29444995EE2A">
    <w:name w:val="3541BACA6395427D967C29444995EE2A"/>
    <w:rsid w:val="00771635"/>
  </w:style>
  <w:style w:type="paragraph" w:customStyle="1" w:styleId="85064F2EE92F4BCBB64BEDCB1A6F76DE">
    <w:name w:val="85064F2EE92F4BCBB64BEDCB1A6F76DE"/>
    <w:rsid w:val="00771635"/>
  </w:style>
  <w:style w:type="paragraph" w:customStyle="1" w:styleId="1464383AD4304624A6D97F7D3FE4488A">
    <w:name w:val="1464383AD4304624A6D97F7D3FE4488A"/>
    <w:rsid w:val="00771635"/>
  </w:style>
  <w:style w:type="paragraph" w:customStyle="1" w:styleId="75C7C365A98F4EFA9016B4584BF755B2">
    <w:name w:val="75C7C365A98F4EFA9016B4584BF755B2"/>
    <w:rsid w:val="00771635"/>
  </w:style>
  <w:style w:type="paragraph" w:customStyle="1" w:styleId="57CDB0672A7341358215627BBFA2FF31">
    <w:name w:val="57CDB0672A7341358215627BBFA2FF31"/>
    <w:rsid w:val="00771635"/>
  </w:style>
  <w:style w:type="paragraph" w:customStyle="1" w:styleId="3D753AEA1F684DE4926ADA5436DE6B84">
    <w:name w:val="3D753AEA1F684DE4926ADA5436DE6B84"/>
    <w:rsid w:val="00771635"/>
  </w:style>
  <w:style w:type="paragraph" w:customStyle="1" w:styleId="E1DB2DA18D834EF292832958A213A24E">
    <w:name w:val="E1DB2DA18D834EF292832958A213A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03B7B4F21F48E8A2222D565A834388">
    <w:name w:val="3303B7B4F21F48E8A2222D565A8343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E9F310AF2640E48EDEF90250CEECE9">
    <w:name w:val="56E9F310AF2640E48EDEF90250CEEC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801EFA84D5461C8846A2E581195CDE">
    <w:name w:val="70801EFA84D5461C8846A2E581195CD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73897D140CD4150975935646D6DDE21">
    <w:name w:val="F73897D140CD4150975935646D6DDE2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D87A3317214A33B91CB3D56CD54B52">
    <w:name w:val="64D87A3317214A33B91CB3D56CD54B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00B3D808434D04AEC4B6BAA8ABC895">
    <w:name w:val="9200B3D808434D04AEC4B6BAA8ABC89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1CE61CA9AF4C939909BD5A81D90150">
    <w:name w:val="291CE61CA9AF4C939909BD5A81D9015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A3049F7B84ABA90A19B2FDCA048A5">
    <w:name w:val="82BA3049F7B84ABA90A19B2FDCA048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A279B5E26E453AA4B5667E4A284CF0">
    <w:name w:val="4DA279B5E26E453AA4B5667E4A284CF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C22B614804C47B1CA49E85A11F956">
    <w:name w:val="4B6C22B614804C47B1CA49E85A11F95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99380473F5417F8598B335F4648F1D">
    <w:name w:val="CB99380473F5417F8598B335F4648F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DEC005A6B94E9E8C86AA6040282C85">
    <w:name w:val="9FDEC005A6B94E9E8C86AA6040282C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512676B4CE42388657CF62BBE65124">
    <w:name w:val="20512676B4CE42388657CF62BBE6512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E1A2EDB09B4E6BB9C59F2EAD78F873">
    <w:name w:val="05E1A2EDB09B4E6BB9C59F2EAD78F8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EC66AE945794509B936F1A3EAD6A285">
    <w:name w:val="9EC66AE945794509B936F1A3EAD6A2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6922542276410E8F245459EAF8D752">
    <w:name w:val="116922542276410E8F245459EAF8D7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85700F2548D4552B82E65C74C47FC18">
    <w:name w:val="A85700F2548D4552B82E65C74C47FC1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90D0AFCBE64DA8AF935A7C172E029A">
    <w:name w:val="6490D0AFCBE64DA8AF935A7C172E029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C9C3E7CE6043FA8FD2C8E2A45D3831">
    <w:name w:val="86C9C3E7CE6043FA8FD2C8E2A45D38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7876905C8A479AB72778A9359100BD">
    <w:name w:val="EE7876905C8A479AB72778A9359100B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2CE3A513EE414DA2A2EE67CF2235F7">
    <w:name w:val="4F2CE3A513EE414DA2A2EE67CF223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72FFC8C49949F69C95FE8B67069246">
    <w:name w:val="FB72FFC8C49949F69C95FE8B6706924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1602AA593F4305A00E3BDCC48DE10D">
    <w:name w:val="B41602AA593F4305A00E3BDCC48DE10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16F6F9B68449FA8651E379B5A1828">
    <w:name w:val="E9316F6F9B68449FA8651E379B5A182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D6B87BAD6146E18EB86DDE2DA2CAC8">
    <w:name w:val="88D6B87BAD6146E18EB86DDE2DA2CA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2AB90E6B864BE09F3386D83EA53542">
    <w:name w:val="032AB90E6B864BE09F3386D83EA53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27441DEAF457A8D9196A046D79A16">
    <w:name w:val="69927441DEAF457A8D9196A046D79A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0EAD5197A24A69A7DADD24F5161106">
    <w:name w:val="DF0EAD5197A24A69A7DADD24F516110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61ECCDF2884E9A81DD00BB9353819B">
    <w:name w:val="7861ECCDF2884E9A81DD00BB935381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F1568227194037BEAB2B77EE6A1353">
    <w:name w:val="49F1568227194037BEAB2B77EE6A13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A3BB4A0A2E4CE693BCA11CCCE37A1C">
    <w:name w:val="13A3BB4A0A2E4CE693BCA11CCCE37A1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FFAFB052DE49768F63472FFAE1DB1D">
    <w:name w:val="26FFAFB052DE49768F63472FFAE1DB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FCA37A3A94023AB01CD66B39302DC">
    <w:name w:val="9AAFCA37A3A94023AB01CD66B39302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CDD0806784CD6AB13F369599F9C1B">
    <w:name w:val="E32CDD0806784CD6AB13F369599F9C1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021E6252C24508B461047EEB198CDA">
    <w:name w:val="41021E6252C24508B461047EEB198C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06CCD6F0EC4FC3A78029B667C8B53B">
    <w:name w:val="8D06CCD6F0EC4FC3A78029B667C8B5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DA9CE8CA4A4A00A9E92D4E60D3D99C">
    <w:name w:val="33DA9CE8CA4A4A00A9E92D4E60D3D9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3D8530C85249CF97C68C92B1380181">
    <w:name w:val="823D8530C85249CF97C68C92B138018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09185C23C0440C9755D63D7DEB2CCC">
    <w:name w:val="BE09185C23C0440C9755D63D7DEB2CC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09A6CF7BF1461EB5EE6D1E3CB0C923">
    <w:name w:val="DD09A6CF7BF1461EB5EE6D1E3CB0C92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8B095DFEE48F8A9A3CC799DBDEF13">
    <w:name w:val="9AA8B095DFEE48F8A9A3CC799DBDEF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C44B1BA1B454AB0BFD5989648FC5A">
    <w:name w:val="718C44B1BA1B454AB0BFD5989648FC5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08EA868D736416AAAB9311C4861A2E8">
    <w:name w:val="008EA868D736416AAAB9311C4861A2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8C7ABADECF439E855B62A49642DC7A">
    <w:name w:val="2A8C7ABADECF439E855B62A49642DC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C2FCFDAFD64C22B7C1A96BCF53FE0F">
    <w:name w:val="39C2FCFDAFD64C22B7C1A96BCF53FE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BCEE761040408BB4BF3BEA834EF219">
    <w:name w:val="CEBCEE761040408BB4BF3BEA834EF21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C7B7A14ECF4D11A01674C4CA638800">
    <w:name w:val="9FC7B7A14ECF4D11A01674C4CA6388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C434E3DA8E4B22B125EF5713599542">
    <w:name w:val="9AC434E3DA8E4B22B125EF5713599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F707AC6ADF4B5A8F3C5DA8E2F7B1BC">
    <w:name w:val="54F707AC6ADF4B5A8F3C5DA8E2F7B1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81360B2A8C4C42ACA914BC28C9B4FE">
    <w:name w:val="9B81360B2A8C4C42ACA914BC28C9B4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E0BFD301B6428291633A9F7343D464">
    <w:name w:val="46E0BFD301B6428291633A9F7343D46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864358EDD943D9B0675C0266FBD258">
    <w:name w:val="BA864358EDD943D9B0675C0266FBD25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84202AEC2D44209A5E8BF9808430BA">
    <w:name w:val="7884202AEC2D44209A5E8BF9808430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5D104673D94172B073929CD79B742F">
    <w:name w:val="375D104673D94172B073929CD79B74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AE35F42C4F496C9DCA8A736A48313F">
    <w:name w:val="27AE35F42C4F496C9DCA8A736A4831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CD629A8FE2461AB02FAB1354CE8B90">
    <w:name w:val="65CD629A8FE2461AB02FAB1354CE8B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9A9F2B40BF4C6F9F1E846EDFB07866">
    <w:name w:val="409A9F2B40BF4C6F9F1E846EDFB0786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A6B980C8248A2BDC9594881852AAE">
    <w:name w:val="699A6B980C8248A2BDC9594881852AA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8B559A4B814A58B79E9283DAC1E89F">
    <w:name w:val="E98B559A4B814A58B79E9283DAC1E8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6FA8F83A9F48CCBB8DA52DA84AC49B">
    <w:name w:val="D16FA8F83A9F48CCBB8DA52DA84AC4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C031626F254DCA9EBC164DE544638E">
    <w:name w:val="24C031626F254DCA9EBC164DE54463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23F477225642719DBC0492B24B9BED">
    <w:name w:val="0D23F477225642719DBC0492B24B9B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62FBE1D33746739F8CC42ACA50413E">
    <w:name w:val="9A62FBE1D33746739F8CC42ACA50413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7A399D45D449E994EC0E8B6808401">
    <w:name w:val="6E57A399D45D449E994EC0E8B68084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C0DD453B944D27BCBC8F3679857D8A">
    <w:name w:val="81C0DD453B944D27BCBC8F3679857D8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4EE05B9374485B882175D1651473F2">
    <w:name w:val="8B4EE05B9374485B882175D1651473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6382BCEEF4AF1BC3A1AAC22D24B9D">
    <w:name w:val="8526382BCEEF4AF1BC3A1AAC22D24B9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B1EF0894524AC2992624ABF10FC043">
    <w:name w:val="E1B1EF0894524AC2992624ABF10FC0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578DCA8274BE2ADFD2ECBEDC4326C">
    <w:name w:val="5CF578DCA8274BE2ADFD2ECBEDC432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93D23C971DA4887966478FF55E73A91">
    <w:name w:val="993D23C971DA4887966478FF55E73A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75FBCA497C409BB139EE5D4FE7B198">
    <w:name w:val="4575FBCA497C409BB139EE5D4FE7B19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8852D0D768449281FD8E2D045C38A4">
    <w:name w:val="148852D0D768449281FD8E2D045C38A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E9C74F6D6C40AC8295E92BC4C615AF">
    <w:name w:val="C1E9C74F6D6C40AC8295E92BC4C615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E7E19A8E834BAC902FE710D05F824E">
    <w:name w:val="D4E7E19A8E834BAC902FE710D05F8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FE76276FE8458593F21BB36B3C547A">
    <w:name w:val="83FE76276FE8458593F21BB36B3C54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42EC672E9E84E4AA01D1942DD47402D">
    <w:name w:val="C42EC672E9E84E4AA01D1942DD47402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2F6412236F49C48E16F64D03AA8DBB">
    <w:name w:val="5C2F6412236F49C48E16F64D03AA8D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EBAFF600C74DB69FB25274E0937BBB">
    <w:name w:val="88EBAFF600C74DB69FB25274E0937B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BFD9CD79048138762235BD0372D9F">
    <w:name w:val="E73BFD9CD79048138762235BD0372D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B778A166344D60A6C94A22C4640DB0">
    <w:name w:val="43B778A166344D60A6C94A22C4640D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C730405BB4574BF708A96F9166EDC">
    <w:name w:val="39FC730405BB4574BF708A96F9166E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B7899C8F024660B28535F9BB04B031">
    <w:name w:val="0DB7899C8F024660B28535F9BB04B0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E853D1FC384B5ABE47BBA7EC440796">
    <w:name w:val="58E853D1FC384B5ABE47BBA7EC4407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2F46E8B724819A10386B31F59ED43">
    <w:name w:val="9C92F46E8B724819A10386B31F59ED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41E21ACDE548478134B24E909FFF51">
    <w:name w:val="1A41E21ACDE548478134B24E909FFF5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310A75850F4130B43074E899A93875">
    <w:name w:val="0F310A75850F4130B43074E899A9387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5FB94042B24B7B9FB12FBBCB5E84C6">
    <w:name w:val="4A5FB94042B24B7B9FB12FBBCB5E84C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C6C1823930C4DD0B4D8AB929646EED9">
    <w:name w:val="DC6C1823930C4DD0B4D8AB929646EED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7A7BBE91D454BA608621CA91F60A6">
    <w:name w:val="A437A7BBE91D454BA608621CA91F60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600EBF8FC74D268EBF39E1410CB5CB">
    <w:name w:val="E3600EBF8FC74D268EBF39E1410CB5C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C5A6144C574CAABFE08A3962BAD71A">
    <w:name w:val="F9C5A6144C574CAABFE08A3962BAD71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8C0DB8CCEF411D90F711185D5B32E9">
    <w:name w:val="E78C0DB8CCEF411D90F711185D5B32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D46FFC501422F9189FBDDAB9265D5">
    <w:name w:val="98DD46FFC501422F9189FBDDAB9265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0069FBBF64CFA87D290421F25D638">
    <w:name w:val="F3D0069FBBF64CFA87D290421F25D6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2FC20719BB4677824A1A1F0ED70065">
    <w:name w:val="CB2FC20719BB4677824A1A1F0ED7006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0943F711B746C4BC2AC0A8EC82744A">
    <w:name w:val="A50943F711B746C4BC2AC0A8EC82744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F45ACEECA1425B92CF301B8C9AB597">
    <w:name w:val="33F45ACEECA1425B92CF301B8C9AB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F0B960572C46F6A46B23ED29854D48">
    <w:name w:val="42F0B960572C46F6A46B23ED29854D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1D43B696BF4B81A210DD99A47CE144">
    <w:name w:val="0F1D43B696BF4B81A210DD99A47CE1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1DB26077D1470E96770ED05EF517F4">
    <w:name w:val="5F1DB26077D1470E96770ED05EF517F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37D97CF05804C23AF1EC8EC708F7FA6">
    <w:name w:val="D37D97CF05804C23AF1EC8EC708F7F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C19DE57EBB4905B3DC19D549BE0C0B">
    <w:name w:val="A5C19DE57EBB4905B3DC19D549BE0C0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910F80035C422D8A7C0B157B82F1C9">
    <w:name w:val="25910F80035C422D8A7C0B157B82F1C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9A449AA02C43CB90F71F80454A4DEF">
    <w:name w:val="2A9A449AA02C43CB90F71F80454A4DE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2B9B78DC8E438F99F39F2FD958B58C">
    <w:name w:val="0E2B9B78DC8E438F99F39F2FD958B5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37D4E5C522406099DD5976310B5C8F">
    <w:name w:val="DD37D4E5C522406099DD5976310B5C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BC316359D24CBBB616D106730A0216">
    <w:name w:val="D6BC316359D24CBBB616D106730A02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D9D378003544F3B36D295A47BA3E6E">
    <w:name w:val="C5D9D378003544F3B36D295A47BA3E6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85629B81F24455ABAAF0D92E9DC28E">
    <w:name w:val="4D85629B81F24455ABAAF0D92E9DC2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EFF7AD1FD14D1EBF3C3B3DEB13798E">
    <w:name w:val="BBEFF7AD1FD14D1EBF3C3B3DEB1379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377BEF14EE4B2E941D7349E859782B">
    <w:name w:val="AA377BEF14EE4B2E941D7349E859782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6FF984F8434C4ABC30AD4A60E478DD">
    <w:name w:val="AD6FF984F8434C4ABC30AD4A60E478D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C2612F6FC540B4B1F4AA7BC21D8D76">
    <w:name w:val="05C2612F6FC540B4B1F4AA7BC21D8D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8BE705F5174DC2A54E10B60AC6292F">
    <w:name w:val="038BE705F5174DC2A54E10B60AC629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B9665E06F0483BA3D356E222DBE7EA">
    <w:name w:val="E4B9665E06F0483BA3D356E222DBE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AC20ECCD4C4894B42A28B59A9FE429">
    <w:name w:val="F3AC20ECCD4C4894B42A28B59A9FE4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9DD7BC3944145B1FB17F7C73AB7E6">
    <w:name w:val="CE69DD7BC3944145B1FB17F7C73AB7E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74EA25B63644F9BA376F3CE34FC47F2">
    <w:name w:val="B74EA25B63644F9BA376F3CE34FC47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0EB2DB2E542688FE7D643F6C466A1">
    <w:name w:val="6990EB2DB2E542688FE7D643F6C466A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0968C32DA842D5BA79FA15829A0A68">
    <w:name w:val="7A0968C32DA842D5BA79FA15829A0A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9030725FEA429A9A8078B52295A730">
    <w:name w:val="449030725FEA429A9A8078B52295A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68E8C3B1404027B1E04B4219CB2912">
    <w:name w:val="2C68E8C3B1404027B1E04B4219CB291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0D4C2F3394394833C01A18F4099A0">
    <w:name w:val="2C30D4C2F3394394833C01A18F4099A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C6B4CA5477D88F3EF83AE651D7B">
    <w:name w:val="0CB78C6B4CA5477D88F3EF83AE651D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C3A2EA8F3542D1B43B835FDBD7A9DA">
    <w:name w:val="98C3A2EA8F3542D1B43B835FDBD7A9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8A3D3A3F24256AC338C187080002E">
    <w:name w:val="7288A3D3A3F24256AC338C18708000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0F3E5B246F4F48B3895824004A510A">
    <w:name w:val="6C0F3E5B246F4F48B3895824004A510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35AFBFD23C6473D8065ED7FE375E596">
    <w:name w:val="A35AFBFD23C6473D8065ED7FE375E5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58B89AB9A749B3A3FA004C0EEC26FF">
    <w:name w:val="3658B89AB9A749B3A3FA004C0EEC2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64A7C2887A4A1CAF5FBF4453FF01F8">
    <w:name w:val="D664A7C2887A4A1CAF5FBF4453FF01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26667BD045400685C368D19E395D90">
    <w:name w:val="8026667BD045400685C368D19E395D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50F3E6409954DBEBFD93F142499C717">
    <w:name w:val="550F3E6409954DBEBFD93F142499C7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F6AE235C9444EBA4B9F65D3A980DA5">
    <w:name w:val="AEF6AE235C9444EBA4B9F65D3A980D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13577D35C14CBB8DD919D22CCB8BB0">
    <w:name w:val="6E13577D35C14CBB8DD919D22CCB8B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E8463FE746E6AECED4C230B8F3C8">
    <w:name w:val="0225E8463FE746E6AECED4C230B8F3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685B082DA48E481B1C3DF8E03F785">
    <w:name w:val="DEC685B082DA48E481B1C3DF8E03F7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3939AA42B147DE8782F93BB0C32938">
    <w:name w:val="C03939AA42B147DE8782F93BB0C329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ECC876B47C4DBCB32880EFBDB2BB08">
    <w:name w:val="6EECC876B47C4DBCB32880EFBDB2BB0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0A596F4EF44E888841B05DC8585FD4">
    <w:name w:val="C30A596F4EF44E888841B05DC8585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B6909E9541847738A44903E0FB16AE4">
    <w:name w:val="3B6909E9541847738A44903E0FB16A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4E3587FC4F4B35B4755BB564A841A6">
    <w:name w:val="9B4E3587FC4F4B35B4755BB564A841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772F74967D421E997D1F968EAA503F">
    <w:name w:val="4C772F74967D421E997D1F968EAA50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C2EA9A033B46689C2109407A3D38EB">
    <w:name w:val="08C2EA9A033B46689C2109407A3D38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7A829E722F4F7AA8327DFB43F4A601">
    <w:name w:val="5F7A829E722F4F7AA8327DFB43F4A6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BC4025026C481CAC683E040C5F3117">
    <w:name w:val="F3BC4025026C481CAC683E040C5F31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3A5C50AD9A4F0F8D86D2CA1669D288">
    <w:name w:val="F43A5C50AD9A4F0F8D86D2CA1669D2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92BDE9F5F1D476785A97A58F521A192">
    <w:name w:val="C92BDE9F5F1D476785A97A58F521A1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E38DD36486423CBC78F927213BCED8">
    <w:name w:val="E3E38DD36486423CBC78F927213BCE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0DBB63680BE4BDDB4DB95189AFFD173">
    <w:name w:val="E0DBB63680BE4BDDB4DB95189AFFD1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E43DD8494E4C2A8EDF758C1809D7E9">
    <w:name w:val="5DE43DD8494E4C2A8EDF758C1809D7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C663409BE4D59BF561BFFD0E4BFEE">
    <w:name w:val="BADC663409BE4D59BF561BFFD0E4BFE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76A5AB69A1B4D0C8FE1867CE682D3BC">
    <w:name w:val="076A5AB69A1B4D0C8FE1867CE682D3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9D0CC998214747A2D276024DD999A9">
    <w:name w:val="9D9D0CC998214747A2D276024DD999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C4A9CAFEB74DA195DF09B4A616AFCF">
    <w:name w:val="F3C4A9CAFEB74DA195DF09B4A616AFC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C9A6DA9ADD4516B9516AB3F4095D1D">
    <w:name w:val="F6C9A6DA9ADD4516B9516AB3F4095D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13F761638E4678B87B384D9FA066E9">
    <w:name w:val="6B13F761638E4678B87B384D9FA066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73D0C5AE5A4440B5092C0290046177">
    <w:name w:val="B473D0C5AE5A4440B5092C029004617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5E69B718C54B06B7AF9B5A0CEEE4C0">
    <w:name w:val="4E5E69B718C54B06B7AF9B5A0CEEE4C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6DD9E97973455B94525E6E3935A8E4">
    <w:name w:val="326DD9E97973455B94525E6E3935A8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DC17E619C54C1E8F64BDBB3C7B5585">
    <w:name w:val="ECDC17E619C54C1E8F64BDBB3C7B55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93CABE8F204CDF86ACE258542E209F">
    <w:name w:val="7D93CABE8F204CDF86ACE258542E20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A3BE40F3DE408D8FC612EE0EECDAB8">
    <w:name w:val="91A3BE40F3DE408D8FC612EE0EECDAB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94F63BE7D54A45BC816A8CEA364EFB">
    <w:name w:val="B694F63BE7D54A45BC816A8CEA364E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06FF54CBDD472FBFEC1F70563669C7">
    <w:name w:val="A706FF54CBDD472FBFEC1F70563669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BB8F1256C34B9BA0B03FC3E4E0D0E3">
    <w:name w:val="BBBB8F1256C34B9BA0B03FC3E4E0D0E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E92850DC074AE6BD842158A607F592">
    <w:name w:val="CBE92850DC074AE6BD842158A607F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8C5F569F6E47C6B89DEA6AB71DB07F">
    <w:name w:val="9C8C5F569F6E47C6B89DEA6AB71DB0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5102294266459DAB29D4B5CBCF0D83">
    <w:name w:val="F95102294266459DAB29D4B5CBCF0D8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E6D07996DE4B38B74DA3AEBED40C9F">
    <w:name w:val="F3E6D07996DE4B38B74DA3AEBED40C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477353027545F9B92B68839A9B1BBA">
    <w:name w:val="4E477353027545F9B92B68839A9B1B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5EB9FA03764DDA92FEFDD5E1AE97EA">
    <w:name w:val="3D5EB9FA03764DDA92FEFDD5E1AE9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0E7F26E4944FEE81BEA4AE8A2548E8">
    <w:name w:val="AE0E7F26E4944FEE81BEA4AE8A2548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0696E849FF4D8684CFB304475143D8">
    <w:name w:val="EE0696E849FF4D8684CFB304475143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3D6167C9A5439C8638EE95A6C2FC7C">
    <w:name w:val="133D6167C9A5439C8638EE95A6C2FC7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1B853C8D274207B98BD28522837491">
    <w:name w:val="8B1B853C8D274207B98BD285228374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8A29FED44D24CD2BE0EEF11590F5597">
    <w:name w:val="48A29FED44D24CD2BE0EEF11590F5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178515E459AB35A216F209FAD5F">
    <w:name w:val="0CB78178515E459AB35A216F209FAD5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FEEF6184F09435DBFB6C7A9952C9F6A">
    <w:name w:val="1FEEF6184F09435DBFB6C7A9952C9F6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23F61262944F0AB4AD39FDB009E026">
    <w:name w:val="9023F61262944F0AB4AD39FDB009E02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08BC82E1FF4A48A56BE3851DD03313">
    <w:name w:val="5808BC82E1FF4A48A56BE3851DD033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ABA36DE6D4269AC6698F3393F4211">
    <w:name w:val="AC1ABA36DE6D4269AC6698F3393F421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9E85A25CE4A1895F1A3053F7517D4">
    <w:name w:val="A419E85A25CE4A1895F1A3053F7517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B75242D75ED48BEB76F91014A0C1BDF">
    <w:name w:val="0B75242D75ED48BEB76F91014A0C1BD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555F0CB7EA4AAA8B4C177B2E48BBF1">
    <w:name w:val="A1555F0CB7EA4AAA8B4C177B2E48BBF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B7A22E09B447228EA3AF660F6EA8D0">
    <w:name w:val="75B7A22E09B447228EA3AF660F6EA8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8D90B4090F4A69A745D756CDBD3FD8">
    <w:name w:val="278D90B4090F4A69A745D756CDBD3F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CCE80BC0BE478882D52E3B29E4DC2E">
    <w:name w:val="50CCE80BC0BE478882D52E3B29E4DC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5A13F65CFC483BA8CA1A1BB2FD351F">
    <w:name w:val="845A13F65CFC483BA8CA1A1BB2FD351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DD69D995134D728D9DBAEEB74CD5C7">
    <w:name w:val="B2DD69D995134D728D9DBAEEB74CD5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42E88C1D2349EAA709EA76E03D48F9">
    <w:name w:val="D042E88C1D2349EAA709EA76E03D4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EBC1C8D162450CA95A5CEF90FA6300">
    <w:name w:val="63EBC1C8D162450CA95A5CEF90FA63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ACAD8EBEA44C1AA5B2DC5BDC629EA9">
    <w:name w:val="C0ACAD8EBEA44C1AA5B2DC5BDC629E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5900B0DF384CCE96FDF5E4D7916A3C">
    <w:name w:val="B55900B0DF384CCE96FDF5E4D7916A3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2ECFB9BA734A669AEF6EA00EF2308C">
    <w:name w:val="CF2ECFB9BA734A669AEF6EA00EF230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17683F797D4FE68F16B7A8BF9B33D1">
    <w:name w:val="E317683F797D4FE68F16B7A8BF9B33D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1B7864351C4F889D9250BDFDBEE592">
    <w:name w:val="911B7864351C4F889D9250BDFDBEE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D27314BA1EC4DDFB6C6203664A4C976">
    <w:name w:val="1D27314BA1EC4DDFB6C6203664A4C9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D41435CC1E4D2A8DDFA80B3E4E19D0">
    <w:name w:val="7CD41435CC1E4D2A8DDFA80B3E4E19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D7B7D4B5A14C3CAD98A4F0E8FEA3B3">
    <w:name w:val="B8D7B7D4B5A14C3CAD98A4F0E8FEA3B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2144BA51254AC699F8DF1C02CB8A01">
    <w:name w:val="612144BA51254AC699F8DF1C02CB8A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B1641C685644EAAA1C97CF05E955BC">
    <w:name w:val="6EB1641C685644EAAA1C97CF05E955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EBAFC3782B4E24878752A524F63948">
    <w:name w:val="17EBAFC3782B4E24878752A524F639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9D0EBF9E8A41D7902E263B7FF67D96">
    <w:name w:val="279D0EBF9E8A41D7902E263B7FF67D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118EFAD2B42B580D1BCB4035B0459">
    <w:name w:val="370118EFAD2B42B580D1BCB4035B045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CDFB2F3C8C4CBC9091A247DAE52A6C">
    <w:name w:val="C3CDFB2F3C8C4CBC9091A247DAE52A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3B5E4B58EA4F32ACE865102C3CB27A">
    <w:name w:val="5F3B5E4B58EA4F32ACE865102C3CB2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502EE473CE478BAA6B72A9E5A051CA">
    <w:name w:val="F4502EE473CE478BAA6B72A9E5A051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658B47910B6470AA7AD1BE3F71B633B">
    <w:name w:val="A658B47910B6470AA7AD1BE3F71B63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EAC97A281B4E5FBA0ECAB057FB8439">
    <w:name w:val="03EAC97A281B4E5FBA0ECAB057FB843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4EEC59E1AD45EF9F17FB7C709D5BF8">
    <w:name w:val="BB4EEC59E1AD45EF9F17FB7C709D5B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1267FD5464C36950211027F3FB4FA">
    <w:name w:val="E731267FD5464C36950211027F3FB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3BAD5E2D8B477580422348AC90DEEB">
    <w:name w:val="693BAD5E2D8B477580422348AC90DE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B2474FD38543A49EF692865229CFD4">
    <w:name w:val="D7B2474FD38543A49EF692865229C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DB0F4BAF7845848A4F4879F1E866D2">
    <w:name w:val="1EDB0F4BAF7845848A4F4879F1E866D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20D20D25A74DF79484F4FCBB746589">
    <w:name w:val="1120D20D25A74DF79484F4FCBB7465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F47017F292494D9F5AF835E5127E7A">
    <w:name w:val="0AF47017F292494D9F5AF835E5127E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1A5637DFF84A408DDC5D51C8825A4B">
    <w:name w:val="541A5637DFF84A408DDC5D51C8825A4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9BEEB8A7DF42719F9984E6375FC1D5">
    <w:name w:val="629BEEB8A7DF42719F9984E6375FC1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B24D7D61B94E89863844F2E02ACEC8">
    <w:name w:val="38B24D7D61B94E89863844F2E02ACE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1C82A94B4249F78BB7325DBD6E2236">
    <w:name w:val="5D1C82A94B4249F78BB7325DBD6E223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0A571369274811AE7CAACB961D3E4E">
    <w:name w:val="490A571369274811AE7CAACB961D3E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A4D45AE04E41E288280929488F72C3">
    <w:name w:val="35A4D45AE04E41E288280929488F72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8F21925E31474499EDCE0210FEA4FA">
    <w:name w:val="F48F21925E31474499EDCE0210FEA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72E6EAB169461C966CEDF99737A769">
    <w:name w:val="B972E6EAB169461C966CEDF99737A76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4394CB70984EFA839F1F111DB8A8ED">
    <w:name w:val="FD4394CB70984EFA839F1F111DB8A8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7384F23F6D41CF8D9783191627B34C">
    <w:name w:val="7A7384F23F6D41CF8D9783191627B34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CEE796325A34AC9B6F8836A875DA637">
    <w:name w:val="1CEE796325A34AC9B6F8836A875DA63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1B64E38ECC43B3A8FE243FD1A5DC96">
    <w:name w:val="841B64E38ECC43B3A8FE243FD1A5DC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9DE9B6953B4351A3ACB0142758046B">
    <w:name w:val="519DE9B6953B4351A3ACB0142758046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59999EDAD94BFCA08562DC746D7201">
    <w:name w:val="DB59999EDAD94BFCA08562DC746D72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AA269E80A942F9BA8D1635982DCD7F">
    <w:name w:val="70AA269E80A942F9BA8D1635982DCD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53CEFCC2064DCEBFCB8E74BAA77A9C">
    <w:name w:val="4153CEFCC2064DCEBFCB8E74BAA77A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9C9201C7E0410B86A95BBF62AEC402">
    <w:name w:val="CA9C9201C7E0410B86A95BBF62AEC40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E9BB8AA06D48438EE2D72DAB9BFEFA">
    <w:name w:val="45E9BB8AA06D48438EE2D72DAB9BFE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78B4D244E04BF79FD9CBC72969992E">
    <w:name w:val="8378B4D244E04BF79FD9CBC7296999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4AEEA043954736B804E5FAEBBFB57D">
    <w:name w:val="824AEEA043954736B804E5FAEBBFB5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FFB1C6F3645A4A3B9493DCA2A05F2">
    <w:name w:val="4B6FFB1C6F3645A4A3B9493DCA2A05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91554160F438FA9BAC749727A9304">
    <w:name w:val="8AB91554160F438FA9BAC749727A930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2420BE01D94598949867AD94DAC2A6">
    <w:name w:val="BF2420BE01D94598949867AD94DAC2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8844A7E794053A36D79CEE834F6FF">
    <w:name w:val="0E78844A7E794053A36D79CEE834F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5D9C14364F46D8BFFF6151C75ABCAA">
    <w:name w:val="385D9C14364F46D8BFFF6151C75ABC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E4A088BDF4B7DB5509123E44F3D7D">
    <w:name w:val="7C3E4A088BDF4B7DB5509123E44F3D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D5136FDE8446F88D0335298679027D">
    <w:name w:val="93D5136FDE8446F88D033529867902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80A009AD134B409EA9187613AAC15E">
    <w:name w:val="3C80A009AD134B409EA9187613AAC15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C1FD6BA2DB453D9E6641CB90650AC3">
    <w:name w:val="93C1FD6BA2DB453D9E6641CB90650A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4442E91FCE4970A09341BE4FF04D29">
    <w:name w:val="3D4442E91FCE4970A09341BE4FF04D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C1312F12064F21A9A1D35E8707DECA">
    <w:name w:val="7DC1312F12064F21A9A1D35E8707DE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CB7E4D601F4C88ACA42F48206A8E35">
    <w:name w:val="15CB7E4D601F4C88ACA42F48206A8E3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0D91DF1E83419C84AF7F9E33E52468">
    <w:name w:val="320D91DF1E83419C84AF7F9E33E524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112F5A9144C96A71ABD00429FA66C">
    <w:name w:val="981112F5A9144C96A71ABD00429FA6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E58B92B325D4C5291A33CD4398918F9">
    <w:name w:val="5E58B92B325D4C5291A33CD439891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BD8C88DDB44D578810D1C9305A6153">
    <w:name w:val="C8BD8C88DDB44D578810D1C9305A61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7FE3CDADEB46118F91230EF0F6C17A">
    <w:name w:val="977FE3CDADEB46118F91230EF0F6C1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F4CE507FEB47E9A0EE9446D2CD1ACD">
    <w:name w:val="B5F4CE507FEB47E9A0EE9446D2CD1A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A28A6949C949298C48785E596CBC44">
    <w:name w:val="ACA28A6949C949298C48785E596CBC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B60563FD8947D8A692C27BB4D99696">
    <w:name w:val="EAB60563FD8947D8A692C27BB4D996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81C4A3324A9C8CBC76BBCDF5EF6F">
    <w:name w:val="022581C4A3324A9C8CBC76BBCDF5EF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3AC05B4BEA46E997814D279F319730">
    <w:name w:val="FE3AC05B4BEA46E997814D279F319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DA7D8E5F03463AA099FC5FBA4094FB">
    <w:name w:val="44DA7D8E5F03463AA099FC5FBA4094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BBCB85F04B4F8AB60C748531309B8F">
    <w:name w:val="7CBBCB85F04B4F8AB60C748531309B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962CC421C6D4B9482175D5BDCB0E5AA">
    <w:name w:val="1962CC421C6D4B9482175D5BDCB0E5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AC0495A7F9482CB3F3C5B8351619FF">
    <w:name w:val="3CAC0495A7F9482CB3F3C5B8351619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751BF37406454EAC0A542DA55653E8">
    <w:name w:val="EC751BF37406454EAC0A542DA55653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3457402A14B09B15C87303EEDEEA2">
    <w:name w:val="5CF3457402A14B09B15C87303EEDEE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C9C8CEFB804CE0BBEF3D6488638552">
    <w:name w:val="BFC9C8CEFB804CE0BBEF3D64886385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339B2EBD447CBA1EFCCC602F16D91">
    <w:name w:val="39F339B2EBD447CBA1EFCCC602F16D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465F9323D14BD597865FA2A4C923A2">
    <w:name w:val="46465F9323D14BD597865FA2A4C923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254793236149958504F43F1B1B06C5">
    <w:name w:val="6B254793236149958504F43F1B1B06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76196279444ACD87251F1F16DF17AF">
    <w:name w:val="F076196279444ACD87251F1F16DF17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B0D69D7C78462B818684BA1848F95D">
    <w:name w:val="5FB0D69D7C78462B818684BA1848F95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EC62755664F8F95195B451479DE96">
    <w:name w:val="718EC62755664F8F95195B451479DE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54B9BAAA9E49618BCC1516CA52C0AD">
    <w:name w:val="2E54B9BAAA9E49618BCC1516CA52C0A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AC4CC9F9754DA79B7AD3DBE3A3EDE8">
    <w:name w:val="24AC4CC9F9754DA79B7AD3DBE3A3ED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FEFE6D4C6C4221B79931058485936F">
    <w:name w:val="D1FEFE6D4C6C4221B7993105848593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2684F808C34F5D8E416A464C0DEC0F">
    <w:name w:val="C12684F808C34F5D8E416A464C0DEC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1EB2E84638496294C1C1A78F284B7B">
    <w:name w:val="121EB2E84638496294C1C1A78F284B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C122D4BB7343BAA05D42162969BC54">
    <w:name w:val="7EC122D4BB7343BAA05D42162969BC5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546EE6E58149C098DDC542E26F13C5">
    <w:name w:val="8B546EE6E58149C098DDC542E26F13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7B7A2056E9B49BB8BB5CCD7FC559F25">
    <w:name w:val="77B7A2056E9B49BB8BB5CCD7FC559F2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6FE5E40362744D69C2AFCF85B3E82CD">
    <w:name w:val="16FE5E40362744D69C2AFCF85B3E82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9D91CFB944821843D93ACE65DA5F7">
    <w:name w:val="E939D91CFB944821843D93ACE65DA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9C655B1D164E308C46DB3973442889">
    <w:name w:val="829C655B1D164E308C46DB39734428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0D6C1D65604D6E9999FB3876383F48">
    <w:name w:val="910D6C1D65604D6E9999FB3876383F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FB312607E446ABA87C064DB2D05AB0">
    <w:name w:val="0DFB312607E446ABA87C064DB2D05A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8DE149AA104D61A9C4E77120303292">
    <w:name w:val="758DE149AA104D61A9C4E771203032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C68F59FA664430B78E136CF21350FE">
    <w:name w:val="8EC68F59FA664430B78E136CF21350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7465583FA4925BC5E386927A313BF">
    <w:name w:val="9C97465583FA4925BC5E386927A313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905504CC0A04EA2B85B483FA8383EC3">
    <w:name w:val="8905504CC0A04EA2B85B483FA8383EC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EECEAE3D3E4EA9AACF4FCE99914CF2">
    <w:name w:val="66EECEAE3D3E4EA9AACF4FCE99914C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56C3ABAC394794B8779420DFB13D8D">
    <w:name w:val="6256C3ABAC394794B8779420DFB13D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FBB38C8F0F43978A18D25129FFA27B">
    <w:name w:val="DFFBB38C8F0F43978A18D25129FFA27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89AFB33D324686AE67A2D90B9FCE9A">
    <w:name w:val="3789AFB33D324686AE67A2D90B9FCE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5D4CB0DB294532ABFB87517DF4697A">
    <w:name w:val="9B5D4CB0DB294532ABFB87517DF469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97F8477D104D8EA83D12B6FB9C3B86">
    <w:name w:val="AE97F8477D104D8EA83D12B6FB9C3B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4222581EBD47B1A77983D27C2C0AA8">
    <w:name w:val="4A4222581EBD47B1A77983D27C2C0AA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95399EE1F474EB583CCB2E8EAB46E">
    <w:name w:val="96495399EE1F474EB583CCB2E8EAB4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1FFD6101FD463B8061902B884CB8D6">
    <w:name w:val="F01FFD6101FD463B8061902B884CB8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5F922B26594246A52A6C5706FD1B03">
    <w:name w:val="7D5F922B26594246A52A6C5706FD1B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26D660443D45EEB7D85A62E9DA7BBD">
    <w:name w:val="1726D660443D45EEB7D85A62E9DA7B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0333C7D4A649B4A97ACEFC254E38EA">
    <w:name w:val="B30333C7D4A649B4A97ACEFC254E38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5463AB32D142D5987F2DF863CFF3A1">
    <w:name w:val="DF5463AB32D142D5987F2DF863CFF3A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303F0B8AE49DF91E76623F72D94F2">
    <w:name w:val="CE6303F0B8AE49DF91E76623F72D94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A589EDF70C49C0B6A551FC9B1B5192">
    <w:name w:val="0AA589EDF70C49C0B6A551FC9B1B519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1CF8B827C74815A7F7FC2FE9237336">
    <w:name w:val="741CF8B827C74815A7F7FC2FE92373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6D063C4DC84AE88D3EE0FDD90D284E">
    <w:name w:val="546D063C4DC84AE88D3EE0FDD90D28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FB005AB3A24430890B6710E4959A82">
    <w:name w:val="08FB005AB3A24430890B6710E4959A8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A288F4654C4FDCBD659EDF48CE3C3F">
    <w:name w:val="A1A288F4654C4FDCBD659EDF48CE3C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3276C59E2D441B96B05203EE2A4B90">
    <w:name w:val="873276C59E2D441B96B05203EE2A4B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A94E791D01481BACFA8D31A725BAAB">
    <w:name w:val="CFA94E791D01481BACFA8D31A725BA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6ADDFEA59D4AF9A74EA451816E6563">
    <w:name w:val="336ADDFEA59D4AF9A74EA451816E65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2D022C1D374D9289AAD4C57719D6B7">
    <w:name w:val="3C2D022C1D374D9289AAD4C57719D6B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D11E872F9D4FDAB97368326D67ACA2">
    <w:name w:val="47D11E872F9D4FDAB97368326D67AC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0F2CB66F043299205DF77DC6AFD85">
    <w:name w:val="D680F2CB66F043299205DF77DC6AFD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7305B51C614018A6B2FF820339F763">
    <w:name w:val="517305B51C614018A6B2FF820339F7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CEC0D3B12343D7AD38EE8E6053FACF">
    <w:name w:val="C5CEC0D3B12343D7AD38EE8E6053FAC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6ED93032BC4AD599EA3EC9440B6BB2">
    <w:name w:val="4D6ED93032BC4AD599EA3EC9440B6B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A852B224440B480EDE9A384B29F6B">
    <w:name w:val="D68A852B224440B480EDE9A384B29F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9A4504E3BF42AE94B56DAE57FC0367">
    <w:name w:val="4E9A4504E3BF42AE94B56DAE57FC03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0F405AFA874B08B4507093A3D54EF9">
    <w:name w:val="900F405AFA874B08B4507093A3D54E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66290A5FF2430AA2B8547A509740FA">
    <w:name w:val="3666290A5FF2430AA2B8547A509740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71C4BAB25C4F4DBDAAE4445350BD48">
    <w:name w:val="8271C4BAB25C4F4DBDAAE4445350BD4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6ECF15AE6B442FA7F8E744BC8DEF3D">
    <w:name w:val="706ECF15AE6B442FA7F8E744BC8DEF3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7B2648DD047068C2A9013DAFA7785">
    <w:name w:val="8AB7B2648DD047068C2A9013DAFA77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C2C491999841E992239E8CCF0670E5">
    <w:name w:val="66C2C491999841E992239E8CCF0670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F99F3C5FD84A2C9DB1C078FBA6A555">
    <w:name w:val="71F99F3C5FD84A2C9DB1C078FBA6A5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F80905339B4FF0833E1B35CAD06F93">
    <w:name w:val="C7F80905339B4FF0833E1B35CAD06F9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7BEABC5B714C019DC1A6B78ED74DB0">
    <w:name w:val="0C7BEABC5B714C019DC1A6B78ED74DB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DF4A3ECA094256BF467E1A76A663E5">
    <w:name w:val="23DF4A3ECA094256BF467E1A76A663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9993D111B34E6C8D563F2B77708B83">
    <w:name w:val="439993D111B34E6C8D563F2B77708B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EFF035187481FA5600FFBA9D3717D">
    <w:name w:val="EB5EFF035187481FA5600FFBA9D371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DF7F084E2164352AC749B4119EF170F">
    <w:name w:val="CDF7F084E2164352AC749B4119EF170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FFEF26EFB4FD2B159FBCA5EB20337">
    <w:name w:val="370FFEF26EFB4FD2B159FBCA5EB2033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156B144E0745D7A378308B200DE2FF">
    <w:name w:val="AA156B144E0745D7A378308B200DE2F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1941B124944CE085D8E1FCFB3DAFD7">
    <w:name w:val="5C1941B124944CE085D8E1FCFB3DAF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AFCB4943844170A3FB5051B09F1C21">
    <w:name w:val="63AFCB4943844170A3FB5051B09F1C2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B1050874942488429D5FF3066B59F">
    <w:name w:val="BADB1050874942488429D5FF3066B59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5891C7CEE7469FA65EBBF919954495">
    <w:name w:val="345891C7CEE7469FA65EBBF91995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88D94502D3400D9A4B0082D693F78C">
    <w:name w:val="F588D94502D3400D9A4B0082D693F7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9230CBE71046F29F30A0CFC21AA230">
    <w:name w:val="059230CBE71046F29F30A0CFC21AA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D246F6C218484D97588E094FCEA86C">
    <w:name w:val="8BD246F6C218484D97588E094FCEA86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EE8427828843EDA9E7BE2115EC8462">
    <w:name w:val="31EE8427828843EDA9E7BE2115EC84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7038E078C485CB505D8CF4CD55FD0">
    <w:name w:val="DEC7038E078C485CB505D8CF4CD55F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095F66AA1D477692A7FE417B88547C">
    <w:name w:val="B6095F66AA1D477692A7FE417B88547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F6971FABDA439FBE13276FA47EF666">
    <w:name w:val="75F6971FABDA439FBE13276FA47EF6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84680092D044F5A09673413B433018">
    <w:name w:val="4084680092D044F5A09673413B4330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6F8191FF60B430EB2334BD6A6BAD143">
    <w:name w:val="C6F8191FF60B430EB2334BD6A6BAD1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FBBD5CCC8D42358D11D35FBF5CB9DA">
    <w:name w:val="2EFBBD5CCC8D42358D11D35FBF5CB9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444B4C241AC4CAE9C1FC9B6FE8358FB">
    <w:name w:val="0444B4C241AC4CAE9C1FC9B6FE8358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F49F9179964FF18D55CBD6819F3C78">
    <w:name w:val="BEF49F9179964FF18D55CBD6819F3C7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A701FDC7DB43A6A139213ABD1B4320">
    <w:name w:val="2FA701FDC7DB43A6A139213ABD1B43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A48506919C4988991C3E0CB2DF824B">
    <w:name w:val="71A48506919C4988991C3E0CB2DF82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BEFA71E82442728DCC85727D819155">
    <w:name w:val="45BEFA71E82442728DCC85727D8191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189FF3E984EF693D1DB8D019992B8">
    <w:name w:val="A41189FF3E984EF693D1DB8D019992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637AF3C7234EFE819DADDCB35179B1">
    <w:name w:val="7B637AF3C7234EFE819DADDCB35179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EC04A9D4824378B3EEDF14C91A3425">
    <w:name w:val="A9EC04A9D4824378B3EEDF14C91A34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D2B8635007451888F5FE052F8896A9">
    <w:name w:val="F4D2B8635007451888F5FE052F8896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60D6D6494904DC59C30EC7E05FC0568">
    <w:name w:val="060D6D6494904DC59C30EC7E05FC05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F5607DCE9744084B414A2CB6A9C1505">
    <w:name w:val="3F5607DCE9744084B414A2CB6A9C15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80259548E049DAB4C5890190F9ED60">
    <w:name w:val="8D80259548E049DAB4C5890190F9ED6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C49384AF0C4DBA9A69409161297166">
    <w:name w:val="42C49384AF0C4DBA9A694091612971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DB5E0FEC874B8497D2AA76871659F6">
    <w:name w:val="F8DB5E0FEC874B8497D2AA76871659F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131245FAD44909D7040B7B6F5E2AB">
    <w:name w:val="682131245FAD44909D7040B7B6F5E2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529605D4A24CF3B9064DA066AE7C88">
    <w:name w:val="F2529605D4A24CF3B9064DA066AE7C8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2D92B4881B4929AE748F294F880262">
    <w:name w:val="AA2D92B4881B4929AE748F294F8802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8CE37FE33D4E4680131A6BBACE5BD1">
    <w:name w:val="978CE37FE33D4E4680131A6BBACE5B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9FBA9BF03A421B8B10797B55943356">
    <w:name w:val="B29FBA9BF03A421B8B10797B559433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13C252E4FF45719868DC7BF444091A">
    <w:name w:val="7213C252E4FF45719868DC7BF44409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F9CFD08264448A952FEE5CB3164838">
    <w:name w:val="47F9CFD08264448A952FEE5CB31648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DBDCDACE8F439AA749AE5497862854">
    <w:name w:val="6EDBDCDACE8F439AA749AE54978628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8DA4818CE24CF0B08C1FA410DB4612">
    <w:name w:val="3D8DA4818CE24CF0B08C1FA410DB461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FA70F5BF164A05ABD3B4D14589BBF2">
    <w:name w:val="05FA70F5BF164A05ABD3B4D14589BB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5F2FAA2A7242678028DCF8B4B864E2">
    <w:name w:val="D75F2FAA2A7242678028DCF8B4B864E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A69DA4764EC4209ADE0D93352A1C689">
    <w:name w:val="DA69DA4764EC4209ADE0D93352A1C6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D46019A3364F1B8750FE1D8E2A6962">
    <w:name w:val="71D46019A3364F1B8750FE1D8E2A6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C3489A9FF483094183EF57E30DDA7">
    <w:name w:val="7C3C3489A9FF483094183EF57E30DDA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92F8BEB5CF432481ACC0B91554AD5C">
    <w:name w:val="C092F8BEB5CF432481ACC0B91554AD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3D0F80D0D249EDBA8D7C21E9F53884">
    <w:name w:val="293D0F80D0D249EDBA8D7C21E9F5388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1891738DCC4A329798714B7211164E">
    <w:name w:val="E11891738DCC4A329798714B721116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52E21148FA4D13A0CF32852F35A847">
    <w:name w:val="9F52E21148FA4D13A0CF32852F35A8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57054476AB4CEEBB680E23B1F7D3A2">
    <w:name w:val="4C57054476AB4CEEBB680E23B1F7D3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CBCCD51EA64485BD140030C1FA4526">
    <w:name w:val="36CBCCD51EA64485BD140030C1FA45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579C9E843B478CAECBCA00014FFE3C">
    <w:name w:val="F1579C9E843B478CAECBCA00014FFE3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9B00B8F0138436EA7D33BCA73D4110B">
    <w:name w:val="59B00B8F0138436EA7D33BCA73D4110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0CFF36DBAE94595B3565F97F6B796BD">
    <w:name w:val="30CFF36DBAE94595B3565F97F6B796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EAE1CD2DF34D98A0BDCA52F87796D1">
    <w:name w:val="B0EAE1CD2DF34D98A0BDCA52F87796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432838800A460AA1C67691687BD354">
    <w:name w:val="E3432838800A460AA1C67691687BD3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C34BC0A6AB49BC9DA141F64CF1F69B">
    <w:name w:val="13C34BC0A6AB49BC9DA141F64CF1F69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FB61201C42E458C93EBF5C7B5C444FE">
    <w:name w:val="EFB61201C42E458C93EBF5C7B5C444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C7C3B425A34CFABAA2228C3294F6CB">
    <w:name w:val="F1C7C3B425A34CFABAA2228C3294F6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17B6112A2F4CEA9595BB2AD7A55905">
    <w:name w:val="1317B6112A2F4CEA9595BB2AD7A55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5FCD7CEED84C54BE1719B5C5DE4279">
    <w:name w:val="FE5FCD7CEED84C54BE1719B5C5DE427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3EC49A59FC4233BB747B98C932C903">
    <w:name w:val="493EC49A59FC4233BB747B98C932C9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73C3B1F7443D2AAB17AF6C73E9575">
    <w:name w:val="56673C3B1F7443D2AAB17AF6C73E95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790BEF31A44FA2ABE3FDCA5E99055C">
    <w:name w:val="AF790BEF31A44FA2ABE3FDCA5E9905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76D78AD9A84E299C46FE71F4D59AB1">
    <w:name w:val="6076D78AD9A84E299C46FE71F4D59A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9DF44A9693462DA1B708B49DDAACEA">
    <w:name w:val="CF9DF44A9693462DA1B708B49DDAAC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3ADED343904309BB6B8FE203641E8C">
    <w:name w:val="EE3ADED343904309BB6B8FE203641E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1921A9E6354A879C1CFA28AC3F527F">
    <w:name w:val="E91921A9E6354A879C1CFA28AC3F52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39B2A8631D42EAAF83CCA4E6B38E59">
    <w:name w:val="F839B2A8631D42EAAF83CCA4E6B38E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383EB1D19014344BB34AEFDFF8CC190">
    <w:name w:val="5383EB1D19014344BB34AEFDFF8CC1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9F61CBBDD24CABAC28A850D8479075">
    <w:name w:val="D69F61CBBDD24CABAC28A850D84790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9D095BDB9646D2BD1C28F96852F8D0">
    <w:name w:val="ED9D095BDB9646D2BD1C28F96852F8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CEFA21854704D3296B9200BC607E929">
    <w:name w:val="CCEFA21854704D3296B9200BC607E92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5138EE3DCB4D259E5576789AD43742">
    <w:name w:val="8E5138EE3DCB4D259E5576789AD437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1AF20048F04B8B8418D8C649F4070A">
    <w:name w:val="B51AF20048F04B8B8418D8C649F407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3B323EABAB4D1CA59252578BDDC1F8">
    <w:name w:val="FD3B323EABAB4D1CA59252578BDDC1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F09A6E57AF4CE99653BE42584C6862">
    <w:name w:val="65F09A6E57AF4CE99653BE42584C68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F105C1229C4E08B91967F3CB47AD31">
    <w:name w:val="92F105C1229C4E08B91967F3CB47AD3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326867D6524ADD9BE9D2C738C58859">
    <w:name w:val="40326867D6524ADD9BE9D2C738C588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462E7467A248E7A355FD1F802F7DC4">
    <w:name w:val="7E462E7467A248E7A355FD1F802F7DC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34C5C270604A52815C767071AE38BF">
    <w:name w:val="2A34C5C270604A52815C767071AE38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89ADA0D34B413EB1B9DF67840BB12A">
    <w:name w:val="AF89ADA0D34B413EB1B9DF67840BB1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781703F7744C3AA84A275C412C2675">
    <w:name w:val="C7781703F7744C3AA84A275C412C26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B56423859B4A1FAB9645C88154A6F3">
    <w:name w:val="35B56423859B4A1FAB9645C88154A6F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678E8AE5DA469FB8695A33135A7967">
    <w:name w:val="74678E8AE5DA469FB8695A33135A79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EC90C01B7745C2B55BEA3E807B1A80">
    <w:name w:val="6BEC90C01B7745C2B55BEA3E807B1A8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4510670CC47B7A1668F2DF4012504">
    <w:name w:val="5664510670CC47B7A1668F2DF401250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294E5E9100446E9E955690E7036900">
    <w:name w:val="F8294E5E9100446E9E955690E70369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E7AFDC8DA94403A09182A97B4CA786">
    <w:name w:val="A5E7AFDC8DA94403A09182A97B4CA7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8965D0CE79D46C69A8FA4F59D0C61E7">
    <w:name w:val="E8965D0CE79D46C69A8FA4F59D0C61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55F177F1DF4BA28F431532C0A03833">
    <w:name w:val="D455F177F1DF4BA28F431532C0A038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24690B7DAB40AF896FF8CC7C3DFC1E">
    <w:name w:val="ED24690B7DAB40AF896FF8CC7C3DFC1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07BA3430D407F8E30C3D09652883A">
    <w:name w:val="6AE07BA3430D407F8E30C3D0965288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DE5AF6FEC445A19C554FD8CF420BEB">
    <w:name w:val="7BDE5AF6FEC445A19C554FD8CF420BE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7CBDCB5A214D89A8AC477BAEE6F3C0">
    <w:name w:val="317CBDCB5A214D89A8AC477BAEE6F3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57592B30D34055802FD2D973148DE0">
    <w:name w:val="B857592B30D34055802FD2D973148DE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1868560343415BA7226083E3C4A1FD">
    <w:name w:val="0E1868560343415BA7226083E3C4A1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5DBAFF61C84B0EB32C282A0FFCDBE6">
    <w:name w:val="0D5DBAFF61C84B0EB32C282A0FFCDBE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7CBB16E8884D97ADB24FD92364D9DB">
    <w:name w:val="9B7CBB16E8884D97ADB24FD92364D9D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9E50EB8E4245DBB54E498BAB3233E7">
    <w:name w:val="2E9E50EB8E4245DBB54E498BAB3233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C703F29B5141C4AACB3474203A039A">
    <w:name w:val="EEC703F29B5141C4AACB3474203A03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637135E86C4C5797209CAC3B2BB48B">
    <w:name w:val="9D637135E86C4C5797209CAC3B2BB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3D5BBEF12B4594A9700020CD29735A">
    <w:name w:val="373D5BBEF12B4594A9700020CD29735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C07D818B8D4191B2FDEBEF1603B32D">
    <w:name w:val="8DC07D818B8D4191B2FDEBEF1603B32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A4EDB68E7442DD81AE673DA87FBD68">
    <w:name w:val="3DA4EDB68E7442DD81AE673DA87FBD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8060E123574208AF3462930B83EFFD">
    <w:name w:val="158060E123574208AF3462930B83EF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92AFCB0E4445CF970A94B0545A248B">
    <w:name w:val="5092AFCB0E4445CF970A94B0545A2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125CA90D08A47B999D83B78F7F0088B">
    <w:name w:val="B125CA90D08A47B999D83B78F7F008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9C2C50213045C7A1F767322C68EEAF">
    <w:name w:val="0A9C2C50213045C7A1F767322C68EEA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895DAE674924A3DA9D2F05F16BA3CD4">
    <w:name w:val="D895DAE674924A3DA9D2F05F16BA3CD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BF9757BE9F4EBB9D9D714C266188A2">
    <w:name w:val="D0BF9757BE9F4EBB9D9D714C266188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963BAC6A52412D947018C6F6211B2F">
    <w:name w:val="1B963BAC6A52412D947018C6F6211B2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AC95F031FD473FB31EA5A99BEF8EF8">
    <w:name w:val="CEAC95F031FD473FB31EA5A99BEF8E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D1BFEB6F584BED8C1B317379B368EC">
    <w:name w:val="20D1BFEB6F584BED8C1B317379B368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0538E863084CF8901EC01A1BEE0EB8">
    <w:name w:val="240538E863084CF8901EC01A1BEE0E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9A1671701A4F2CB153E8BF2D4A4718">
    <w:name w:val="0F9A1671701A4F2CB153E8BF2D4A47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67B6928D76B4D74B3BEDE29E344E73A">
    <w:name w:val="E67B6928D76B4D74B3BEDE29E344E7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743737FBA04F0F84B8C6ABD5D4324A">
    <w:name w:val="F6743737FBA04F0F84B8C6ABD5D4324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2630EDAD5F4BE5BA6F6DD63D34E7C0">
    <w:name w:val="272630EDAD5F4BE5BA6F6DD63D34E7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A41B2CDDAB4FFEB4847B6191CC2B5F">
    <w:name w:val="D1A41B2CDDAB4FFEB4847B6191CC2B5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2A4C44ECD4472E86B035610E365FAC">
    <w:name w:val="3D2A4C44ECD4472E86B035610E365FA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B1DF4B98ED483AAD319397FC389426">
    <w:name w:val="F5B1DF4B98ED483AAD319397FC3894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C3DE4BD5C54099A6BCD73F55B3C9F4">
    <w:name w:val="A4C3DE4BD5C54099A6BCD73F55B3C9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0542A2239184BD9A048F9751FCD3AFE">
    <w:name w:val="10542A2239184BD9A048F9751FCD3A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4D192C5E0548AB8F938D5A4AC3A3AA">
    <w:name w:val="E14D192C5E0548AB8F938D5A4AC3A3A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BE254126CA4DAC9382DCC9BE776AD9">
    <w:name w:val="C2BE254126CA4DAC9382DCC9BE776AD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DE90B24A38415199A734EC8CB57C50">
    <w:name w:val="43DE90B24A38415199A734EC8CB57C5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DCED02697C4B6FA54EF6F9ABF1DD8E">
    <w:name w:val="BDDCED02697C4B6FA54EF6F9ABF1DD8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A9A2A5969544C298B81ACBE5EED5C9">
    <w:name w:val="E3A9A2A5969544C298B81ACBE5EED5C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5527FA8F545F5A78497AD8093C5CE">
    <w:name w:val="A435527FA8F545F5A78497AD8093C5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E6B4EAF8843AC930057D67173A319">
    <w:name w:val="682E6B4EAF8843AC930057D67173A31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FF0C0B8884D1F91D2529701736F1F">
    <w:name w:val="AC1FF0C0B8884D1F91D2529701736F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3F4CAE02914E779D1B260F496A482C">
    <w:name w:val="973F4CAE02914E779D1B260F496A482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A8B3A5E249438B8EB42FCA8AF33CF9">
    <w:name w:val="4AA8B3A5E249438B8EB42FCA8AF33C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DDA5ADE6D94B57A37A0DA598E4CC7D">
    <w:name w:val="9ADDA5ADE6D94B57A37A0DA598E4CC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DDDDCDCC274FD19DEDDBD4A66F116E">
    <w:name w:val="A1DDDDCDCC274FD19DEDDBD4A66F11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F8A65306A34B3386CBAE68BE8A759E">
    <w:name w:val="81F8A65306A34B3386CBAE68BE8A75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BCA43652204F92AE8CE9A64836947F">
    <w:name w:val="86BCA43652204F92AE8CE9A6483694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2DD68F286B4B529601D572D551D7B5">
    <w:name w:val="BC2DD68F286B4B529601D572D551D7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2154C22D5D466D85724C24D5293443">
    <w:name w:val="E22154C22D5D466D85724C24D52934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E42F13E51C401BBCED384DE814341A">
    <w:name w:val="7FE42F13E51C401BBCED384DE81434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551B0D190DC469F91127462A1FDF589">
    <w:name w:val="E551B0D190DC469F91127462A1FDF5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A8E34F6D9B4D33AF5EA3ECA92EF438">
    <w:name w:val="26A8E34F6D9B4D33AF5EA3ECA92EF4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E73139341545CA98C4821A9A8E45D7">
    <w:name w:val="80E73139341545CA98C4821A9A8E45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962E9F82D4A67842B8AA7E226D625">
    <w:name w:val="E32962E9F82D4A67842B8AA7E226D6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C4D8CF8B4246EC959AF8182F9FCB8F">
    <w:name w:val="E1C4D8CF8B4246EC959AF8182F9FCB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200E7DD42E4C22B6D3F4B3F8840B45">
    <w:name w:val="E1200E7DD42E4C22B6D3F4B3F8840B4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A5C3F472BB47EDA9F37B8DCE462141">
    <w:name w:val="D7A5C3F472BB47EDA9F37B8DCE4621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61CB0CAB414F63A11047635447D981">
    <w:name w:val="E761CB0CAB414F63A11047635447D98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1D100919C4481A57025D86F9B802A">
    <w:name w:val="0E71D100919C4481A57025D86F9B80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2FABDCE128475D91D5E48423ABFC89">
    <w:name w:val="FA2FABDCE128475D91D5E48423ABFC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AD41BBEC434CEF866E9E4E6EFEE041">
    <w:name w:val="C8AD41BBEC434CEF866E9E4E6EFEE0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B6D956C0C3D437A90688BFCECCBA8AB">
    <w:name w:val="5B6D956C0C3D437A90688BFCECCBA8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BA7D84C999424BABAB8C33B074597D">
    <w:name w:val="ABBA7D84C999424BABAB8C33B07459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70894A792A485C95BCDEE762C0B409">
    <w:name w:val="0370894A792A485C95BCDEE762C0B4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1B2B5F9734236B4C9905F5E9E19BA">
    <w:name w:val="7031B2B5F9734236B4C9905F5E9E19B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4ED65FF2EF43369378A047F0E0FC42">
    <w:name w:val="CF4ED65FF2EF43369378A047F0E0FC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BC3F9B24394C2E834D819E8EE3BB36">
    <w:name w:val="23BC3F9B24394C2E834D819E8EE3BB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62499DC8D694410AADBEFD3EE2317CB">
    <w:name w:val="762499DC8D694410AADBEFD3EE2317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1AF8DCE3F44DE9BBCE89F11DFC2230">
    <w:name w:val="FB1AF8DCE3F44DE9BBCE89F11DFC2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5D18145DFB4E689F325DDD0E2382B3">
    <w:name w:val="1B5D18145DFB4E689F325DDD0E2382B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2AE50F2AD54A9B909F4D45BB372C33">
    <w:name w:val="372AE50F2AD54A9B909F4D45BB372C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E03FEF4B8640158BCB24E12339BC47">
    <w:name w:val="98E03FEF4B8640158BCB24E12339BC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56780F3DD84B9994759FF8AB0CC7EC">
    <w:name w:val="CA56780F3DD84B9994759FF8AB0CC7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82957284ED4F77BFC506823DB91BDC">
    <w:name w:val="B982957284ED4F77BFC506823DB91B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42AF9D0C994CEFA2D05F3A9FF636C6">
    <w:name w:val="1542AF9D0C994CEFA2D05F3A9FF636C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1108418ED441FABD81DD1B7C2AAB13">
    <w:name w:val="9F1108418ED441FABD81DD1B7C2AAB1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6FFA020FC248A1B6A264D3D41E52F4">
    <w:name w:val="866FFA020FC248A1B6A264D3D41E52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46C1F8371D45DCA7DEB986D531E4C7">
    <w:name w:val="3646C1F8371D45DCA7DEB986D531E4C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6F1F29A7EC48D7AB591CD03130C5A9">
    <w:name w:val="A16F1F29A7EC48D7AB591CD03130C5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6A0B129906475F915990A53E8F443F">
    <w:name w:val="A46A0B129906475F915990A53E8F44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E2A27B4797455BBBE596E809DAC376">
    <w:name w:val="0EE2A27B4797455BBBE596E809DAC37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958D0AA38E4786BC4ED9D639A33532">
    <w:name w:val="85958D0AA38E4786BC4ED9D639A3353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E56951EB914BB1B22D3D2E07E09A0A">
    <w:name w:val="13E56951EB914BB1B22D3D2E07E09A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5FFA3AEE654464B9AD97922E6358E8">
    <w:name w:val="AB5FFA3AEE654464B9AD97922E6358E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88ED38B4F490C801CEAC89586FE35">
    <w:name w:val="85288ED38B4F490C801CEAC89586FE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A34640C2324B2D8081126A48736394">
    <w:name w:val="1EA34640C2324B2D8081126A4873639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486170397A48449A9EC52D2B8B9449">
    <w:name w:val="C5486170397A48449A9EC52D2B8B944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6B4B5083294CAC8A5C5AFF5238C2BC">
    <w:name w:val="2E6B4B5083294CAC8A5C5AFF5238C2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B2F6E0D10A4CAAB3593726193798A9">
    <w:name w:val="C0B2F6E0D10A4CAAB3593726193798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276F0E88D64453AFDC66EC08FAFF3B">
    <w:name w:val="F5276F0E88D64453AFDC66EC08FAFF3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20062B16D146649CF9B1898FC95EDF">
    <w:name w:val="6620062B16D146649CF9B1898FC95ED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6999B453C64A36B29CCCC41E21268A">
    <w:name w:val="806999B453C64A36B29CCCC41E21268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3559BAB7A44D49F94D528B36DF435">
    <w:name w:val="7283559BAB7A44D49F94D528B36DF4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E854C9EE4A4252AD061CE68DB38D9E">
    <w:name w:val="44E854C9EE4A4252AD061CE68DB38D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77ADD9FA944ACBB456BC60EC992DB1">
    <w:name w:val="8E77ADD9FA944ACBB456BC60EC992D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F21F51698C45F7B99B20FFDB7674E4">
    <w:name w:val="38F21F51698C45F7B99B20FFDB7674E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F00A87C0AAA454F9408A0F381E78026">
    <w:name w:val="8F00A87C0AAA454F9408A0F381E780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3AE43333984362B0968B05435F5A9D">
    <w:name w:val="613AE43333984362B0968B05435F5A9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447B08FFB0461E86675B5FE2BC9014">
    <w:name w:val="64447B08FFB0461E86675B5FE2BC901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704C8A1F904AE08948AEC4C416C733">
    <w:name w:val="20704C8A1F904AE08948AEC4C416C7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A628C3E64B40388E49A06C2C93491B">
    <w:name w:val="B0A628C3E64B40388E49A06C2C9349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EDDAE815194394A5BDB057C422631B">
    <w:name w:val="EBEDDAE815194394A5BDB057C42263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6801F57A0248B790F621F37D5F178D">
    <w:name w:val="A96801F57A0248B790F621F37D5F17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F87A72AA6A4D00883202AE6EBF4E87">
    <w:name w:val="1AF87A72AA6A4D00883202AE6EBF4E8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5FCADE5C2B4FCA8E73750BC452C428">
    <w:name w:val="E45FCADE5C2B4FCA8E73750BC452C42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887299AF134207908A6CAD561F881F">
    <w:name w:val="1A887299AF134207908A6CAD561F88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A6711862D8428D9D61A48981807E7A">
    <w:name w:val="6FA6711862D8428D9D61A48981807E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4B05C5CEE5462093AA92225325DCB5">
    <w:name w:val="144B05C5CEE5462093AA92225325DC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C48DB3460A64DC7B86847E84597140D">
    <w:name w:val="8C48DB3460A64DC7B86847E84597140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0BF4D916D4E75AF0705D70876120E">
    <w:name w:val="7030BF4D916D4E75AF0705D70876120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DEFB4412C543B4BC4F72F4DE0E4495">
    <w:name w:val="87DEFB4412C543B4BC4F72F4DE0E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1EADC06EE4EF5B6F3261DA5402FFB">
    <w:name w:val="82B1EADC06EE4EF5B6F3261DA5402F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A3F30B3267453180CE301961951009">
    <w:name w:val="02A3F30B3267453180CE3019619510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674696326D445C86C9180883DE1E20">
    <w:name w:val="6F674696326D445C86C9180883DE1E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3B71BD1796E418C964060E3951E30D1">
    <w:name w:val="73B71BD1796E418C964060E3951E30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37603DFACB4327820EF2622C0CF8EE">
    <w:name w:val="7F37603DFACB4327820EF2622C0CF8E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188B59B5F9427BB0C6B8B2FC468D4B">
    <w:name w:val="C5188B59B5F9427BB0C6B8B2FC468D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5B0DBED238044FEB962A47CD18683FA">
    <w:name w:val="D5B0DBED238044FEB962A47CD18683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86A6E370C9A4DB1A55AC843ABC60AF9">
    <w:name w:val="286A6E370C9A4DB1A55AC843ABC60A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145EF26BB448D853A54E1C720798F">
    <w:name w:val="98D145EF26BB448D853A54E1C72079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F62D504AE64D9FBAAAC7DB82C55C34">
    <w:name w:val="EAF62D504AE64D9FBAAAC7DB82C55C3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3FCBD83F2441F08664DF7DE2C4D764">
    <w:name w:val="6F3FCBD83F2441F08664DF7DE2C4D76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B69BB82EB64BC3871F344E1482234D">
    <w:name w:val="8EB69BB82EB64BC3871F344E1482234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8DCEA9C70C4364939802F6A4823485">
    <w:name w:val="BC8DCEA9C70C4364939802F6A48234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3A7F47C2A64F039DA11DC1F17865F9">
    <w:name w:val="D63A7F47C2A64F039DA11DC1F17865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3E9808BE6A4121A7813616914D6552">
    <w:name w:val="393E9808BE6A4121A7813616914D655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80DFB167A246989A125DA5E49C5CCB">
    <w:name w:val="B480DFB167A246989A125DA5E49C5C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3BC72D78E24EE79E28D1E85CFB6D91">
    <w:name w:val="6C3BC72D78E24EE79E28D1E85CFB6D9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E85297F77B46B4A6DEFEC43AFC2905">
    <w:name w:val="2FE85297F77B46B4A6DEFEC43AFC2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7B0201AD864618859E477652330500">
    <w:name w:val="DB7B0201AD864618859E4776523305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63090BB0A8412E99D64901EC6168DC">
    <w:name w:val="D763090BB0A8412E99D64901EC6168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517994FC2349B69C657EC8D56512D6">
    <w:name w:val="2A517994FC2349B69C657EC8D56512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FE31E78F654C838EEA5EF2FA654583">
    <w:name w:val="F6FE31E78F654C838EEA5EF2FA6545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F0C87121CF4EB8BBA2B5E6F7D0B09A">
    <w:name w:val="6FF0C87121CF4EB8BBA2B5E6F7D0B0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25EFE98C6A4B77BC8D7ACE5E75DE24">
    <w:name w:val="2525EFE98C6A4B77BC8D7ACE5E75DE2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D94006F7EC48F6AF10EFE8F326B4DA">
    <w:name w:val="60D94006F7EC48F6AF10EFE8F326B4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5DEABAFEAF4097B452865CED8E39BF">
    <w:name w:val="7B5DEABAFEAF4097B452865CED8E39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AADEEF10E5498D9924CFDBF21FB02B">
    <w:name w:val="12AADEEF10E5498D9924CFDBF21FB02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4E7F426FDD4E73960090F251BBC283">
    <w:name w:val="544E7F426FDD4E73960090F251BBC2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AB210CD1A140B6A42A05D9D2B3C769">
    <w:name w:val="46AB210CD1A140B6A42A05D9D2B3C76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107F0167F041929BF92E49F8DF21B1">
    <w:name w:val="0D107F0167F041929BF92E49F8DF21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C66831CD774688806FF7A967CD0A39">
    <w:name w:val="C2C66831CD774688806FF7A967CD0A3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08C66C47B442D7BB5517926C654C20">
    <w:name w:val="D108C66C47B442D7BB5517926C654C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2B3439E0B8A4924914D931613613698">
    <w:name w:val="52B3439E0B8A4924914D93161361369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74540E81E64357922C3B6F6C682F56">
    <w:name w:val="BB74540E81E64357922C3B6F6C682F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921322E9AF46499C163637A65282CE">
    <w:name w:val="F2921322E9AF46499C163637A65282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3FEE10AEB45ACBC48DAE323C0583E">
    <w:name w:val="EB53FEE10AEB45ACBC48DAE323C0583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169824D3A94C6599AACC2B68B0856B">
    <w:name w:val="B3169824D3A94C6599AACC2B68B085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548BFB62724C7CB1BC4D4910E9818F">
    <w:name w:val="D6548BFB62724C7CB1BC4D4910E981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F030F62464AB89F1570267DE23355">
    <w:name w:val="981F030F62464AB89F1570267DE233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B7EA1F1B68465B8B5A1F3364477722">
    <w:name w:val="BDB7EA1F1B68465B8B5A1F336447772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8F165648B6430B911AC1AE5EA9E8C5">
    <w:name w:val="CB8F165648B6430B911AC1AE5EA9E8C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B15918DA0247B5956E6AD84CE055BC">
    <w:name w:val="4FB15918DA0247B5956E6AD84CE055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1CE324017F40F284A440C8AC353CB2">
    <w:name w:val="561CE324017F40F284A440C8AC353C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E8DFB486764DF9BCAB25A18E24A9BE">
    <w:name w:val="20E8DFB486764DF9BCAB25A18E24A9B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11F6F9C3114FF1876B42E0BAA181FA">
    <w:name w:val="AD11F6F9C3114FF1876B42E0BAA181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B8825DA7654823BB98919FA572A1CD">
    <w:name w:val="25B8825DA7654823BB98919FA572A1C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8D6CB8F1BC542BA97680E56BA06E1F1">
    <w:name w:val="18D6CB8F1BC542BA97680E56BA06E1F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07059C7950B4550AE7C6DE280CA8F6D">
    <w:name w:val="A07059C7950B4550AE7C6DE280CA8F6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5A2498F60B44E8A7EE76DC0A04A962">
    <w:name w:val="115A2498F60B44E8A7EE76DC0A04A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6B62509EB845148A1C5ED26EC05916">
    <w:name w:val="AA6B62509EB845148A1C5ED26EC05916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120D968B244BD9D26A3B9D96D2C8C">
    <w:name w:val="964120D968B244BD9D26A3B9D96D2C8C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DBD4BF37E484AB68CCC06F7BF9FC0">
    <w:name w:val="F3DDBD4BF37E484AB68CCC06F7BF9FC0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D73D0423A545F18DA725EEFC66E4A0">
    <w:name w:val="56D73D0423A545F18DA725EEFC66E4A0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99650DE81E04A10926E287D1AC73BC8">
    <w:name w:val="D99650DE81E04A10926E287D1AC73BC8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7A5978E5A54C2695A6A26F92159339">
    <w:name w:val="967A5978E5A54C2695A6A26F92159339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286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XiuZhen Chen</dc:creator>
  <cp:lastModifiedBy>User</cp:lastModifiedBy>
  <cp:revision>155</cp:revision>
  <cp:lastPrinted>2006-08-01T17:47:00Z</cp:lastPrinted>
  <dcterms:created xsi:type="dcterms:W3CDTF">2014-02-08T16:22:00Z</dcterms:created>
  <dcterms:modified xsi:type="dcterms:W3CDTF">2014-03-29T12:58:00Z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