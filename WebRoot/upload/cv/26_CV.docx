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numbering.xml" ContentType="application/vnd.openxmlformats-officedocument.wordprocessingml.numbering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4"/>
        <w:tblW w:w="11458" w:type="dxa"/>
        <w:tblInd w:w="-7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9" w:type="dxa"/>
          <w:left w:w="115" w:type="dxa"/>
          <w:bottom w:w="29" w:type="dxa"/>
          <w:right w:w="115" w:type="dxa"/>
        </w:tblCellMar>
        <w:tblLook w:val="04A0"/>
      </w:tblPr>
      <w:tblGrid>
        <w:gridCol w:w="1186"/>
        <w:gridCol w:w="5338"/>
        <w:gridCol w:w="2407"/>
        <w:gridCol w:w="60"/>
        <w:gridCol w:w="791"/>
        <w:gridCol w:w="1676"/>
      </w:tblGrid>
      <w:tr w:rsidR="00522F57" w:rsidTr="00DE7192">
        <w:trPr>
          <w:gridAfter w:val="3"/>
          <w:wAfter w:w="2527" w:type="dxa"/>
          <w:trHeight w:val="51"/>
        </w:trPr>
        <w:tc>
          <w:tcPr>
            <w:tcW w:w="8931" w:type="dxa"/>
            <w:gridSpan w:val="3"/>
            <w:vAlign w:val="bottom"/>
          </w:tcPr>
          <w:p w:rsidR="00522F57" w:rsidRPr="005542CF" w:rsidRDefault="005542CF" w:rsidP="004144CC">
            <w:pPr>
              <w:pStyle w:val="YourName"/>
              <w:rPr>
                <w:lang w:eastAsia="zh-CN"/>
              </w:rPr>
            </w:pPr>
            <w:r w:rsidRPr="005542CF">
              <w:t>XiuZhen Chen(Linda)</w:t>
            </w:r>
          </w:p>
        </w:tc>
      </w:tr>
      <w:tr w:rsidR="00522F57" w:rsidTr="00DE7192">
        <w:trPr>
          <w:gridAfter w:val="3"/>
          <w:wAfter w:w="2527" w:type="dxa"/>
          <w:trHeight w:val="88"/>
        </w:trPr>
        <w:tc>
          <w:tcPr>
            <w:tcW w:w="1186" w:type="dxa"/>
          </w:tcPr>
          <w:p w:rsidR="00522F57" w:rsidRDefault="00522F57"/>
        </w:tc>
        <w:tc>
          <w:tcPr>
            <w:tcW w:w="7745" w:type="dxa"/>
            <w:gridSpan w:val="2"/>
          </w:tcPr>
          <w:p w:rsidR="00522F57" w:rsidRDefault="005542CF" w:rsidP="005542CF">
            <w:pPr>
              <w:pStyle w:val="PersonalInformation"/>
            </w:pPr>
            <w:r>
              <w:t>5 Stewart Hall, Ryder’s Row, Parnell St</w:t>
            </w:r>
            <w:r w:rsidR="00D35D91">
              <w:t xml:space="preserve">  |  </w:t>
            </w:r>
            <w:r>
              <w:t>Dublin, D1</w:t>
            </w:r>
            <w:r w:rsidR="00D35D91">
              <w:t xml:space="preserve">  |  </w:t>
            </w:r>
            <w:r>
              <w:t>0871234776</w:t>
            </w:r>
            <w:r w:rsidR="00D35D91">
              <w:t xml:space="preserve">  |  </w:t>
            </w:r>
            <w:hyperlink r:id="rId8" w:history="1">
              <w:r w:rsidRPr="00A66451">
                <w:rPr>
                  <w:rStyle w:val="a9"/>
                </w:rPr>
                <w:t>xiuzhen1103@gmail.com</w:t>
              </w:r>
            </w:hyperlink>
            <w:r>
              <w:t xml:space="preserve"> </w:t>
            </w:r>
          </w:p>
        </w:tc>
      </w:tr>
      <w:tr w:rsidR="00522F57" w:rsidTr="00DE7192">
        <w:trPr>
          <w:gridAfter w:val="3"/>
          <w:wAfter w:w="2527" w:type="dxa"/>
          <w:trHeight w:val="380"/>
        </w:trPr>
        <w:tc>
          <w:tcPr>
            <w:tcW w:w="8931" w:type="dxa"/>
            <w:gridSpan w:val="3"/>
          </w:tcPr>
          <w:p w:rsidR="00522F57" w:rsidRDefault="005542CF" w:rsidP="0058491D">
            <w:pPr>
              <w:pStyle w:val="PersonalInformation"/>
              <w:ind w:firstLineChars="700" w:firstLine="1190"/>
            </w:pPr>
            <w:r w:rsidRPr="005542CF">
              <w:t>i: http://www.linkedin.com/pub/xiuzhen-chen/33/5ab/b34</w:t>
            </w:r>
          </w:p>
        </w:tc>
      </w:tr>
      <w:tr w:rsidR="00522F57" w:rsidTr="00DE7192">
        <w:trPr>
          <w:gridAfter w:val="3"/>
          <w:wAfter w:w="2527" w:type="dxa"/>
          <w:trHeight w:val="2060"/>
        </w:trPr>
        <w:tc>
          <w:tcPr>
            <w:tcW w:w="8931" w:type="dxa"/>
            <w:gridSpan w:val="3"/>
            <w:vAlign w:val="center"/>
          </w:tcPr>
          <w:p w:rsidR="00522F57" w:rsidRDefault="005542CF">
            <w:pPr>
              <w:pStyle w:val="SectionHeading"/>
            </w:pPr>
            <w:bookmarkStart w:id="0" w:name="_GoBack"/>
            <w:r w:rsidRPr="005542CF">
              <w:t>Educational Qualifications</w:t>
            </w:r>
          </w:p>
          <w:p w:rsidR="00DC7128" w:rsidRDefault="00DC7128" w:rsidP="00DC7128">
            <w:pPr>
              <w:pStyle w:val="a"/>
            </w:pPr>
            <w:r>
              <w:t>2010-2014          BSc (Hons) Business Computing.  Expected Result:2.1</w:t>
            </w:r>
          </w:p>
          <w:p w:rsidR="00DC7128" w:rsidRDefault="00DC7128" w:rsidP="00DC7128">
            <w:pPr>
              <w:pStyle w:val="a"/>
              <w:numPr>
                <w:ilvl w:val="0"/>
                <w:numId w:val="0"/>
              </w:numPr>
              <w:ind w:left="360"/>
            </w:pPr>
            <w:r>
              <w:t xml:space="preserve">Dublin Institute of Technology.   </w:t>
            </w:r>
          </w:p>
          <w:p w:rsidR="00DC7128" w:rsidRDefault="00DC7128" w:rsidP="00DC7128">
            <w:pPr>
              <w:pStyle w:val="a"/>
            </w:pPr>
            <w:r>
              <w:t xml:space="preserve">2007-2010          Leaving Cert St Louis Secondary School </w:t>
            </w:r>
          </w:p>
          <w:p w:rsidR="00DC7128" w:rsidRDefault="00DC7128" w:rsidP="00DC7128">
            <w:pPr>
              <w:pStyle w:val="a"/>
              <w:numPr>
                <w:ilvl w:val="0"/>
                <w:numId w:val="0"/>
              </w:numPr>
              <w:ind w:left="360"/>
            </w:pPr>
            <w:r>
              <w:t>Carrickmacross, Co.Monagahan</w:t>
            </w:r>
          </w:p>
          <w:p w:rsidR="00DC7128" w:rsidRDefault="00DC7128" w:rsidP="00DC7128">
            <w:pPr>
              <w:pStyle w:val="a"/>
              <w:numPr>
                <w:ilvl w:val="0"/>
                <w:numId w:val="0"/>
              </w:numPr>
              <w:ind w:left="360"/>
            </w:pPr>
            <w:r>
              <w:t>Higher:               Business, Art, Chemistry, Home Economic</w:t>
            </w:r>
          </w:p>
          <w:p w:rsidR="00385705" w:rsidRDefault="00DC7128" w:rsidP="006B5DEA">
            <w:pPr>
              <w:pStyle w:val="a"/>
              <w:numPr>
                <w:ilvl w:val="0"/>
                <w:numId w:val="0"/>
              </w:numPr>
              <w:ind w:left="360"/>
              <w:rPr>
                <w:lang w:eastAsia="zh-CN"/>
              </w:rPr>
            </w:pPr>
            <w:r>
              <w:t>Ordinary:           Maths, English</w:t>
            </w:r>
          </w:p>
          <w:p w:rsidR="00385705" w:rsidRDefault="00385705" w:rsidP="00385705">
            <w:pPr>
              <w:pStyle w:val="SectionHeading"/>
              <w:rPr>
                <w:lang w:eastAsia="zh-CN"/>
              </w:rPr>
            </w:pPr>
            <w:r>
              <w:t>Visa</w:t>
            </w:r>
          </w:p>
          <w:p w:rsidR="00385705" w:rsidRDefault="00C33837" w:rsidP="00385705">
            <w:pPr>
              <w:pStyle w:val="a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Irish Pass</w:t>
            </w:r>
            <w:r w:rsidR="008652E0">
              <w:rPr>
                <w:lang w:eastAsia="zh-CN"/>
              </w:rPr>
              <w:t>p</w:t>
            </w:r>
            <w:r>
              <w:rPr>
                <w:lang w:eastAsia="zh-CN"/>
              </w:rPr>
              <w:t>o</w:t>
            </w:r>
            <w:r w:rsidR="008652E0">
              <w:rPr>
                <w:lang w:eastAsia="zh-CN"/>
              </w:rPr>
              <w:t>r</w:t>
            </w:r>
            <w:r>
              <w:rPr>
                <w:lang w:eastAsia="zh-CN"/>
              </w:rPr>
              <w:t>t</w:t>
            </w:r>
            <w:r w:rsidR="00385705">
              <w:rPr>
                <w:rFonts w:hint="eastAsia"/>
                <w:lang w:eastAsia="zh-CN"/>
              </w:rPr>
              <w:t xml:space="preserve"> Holder</w:t>
            </w:r>
          </w:p>
          <w:p w:rsidR="000E6A82" w:rsidRDefault="000E6A82" w:rsidP="00DD27AD">
            <w:pPr>
              <w:jc w:val="right"/>
              <w:rPr>
                <w:lang w:eastAsia="zh-CN"/>
              </w:rPr>
            </w:pPr>
          </w:p>
          <w:p w:rsidR="002E3C5A" w:rsidRDefault="00FE50BB" w:rsidP="003B1381">
            <w:pPr>
              <w:pStyle w:val="SectionHeading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Placement</w:t>
            </w:r>
            <w:r w:rsidR="002E3C5A">
              <w:rPr>
                <w:rFonts w:hint="eastAsia"/>
                <w:lang w:eastAsia="zh-CN"/>
              </w:rPr>
              <w:t xml:space="preserve"> </w:t>
            </w:r>
            <w:r w:rsidR="003B1381">
              <w:rPr>
                <w:rFonts w:hint="eastAsia"/>
                <w:lang w:eastAsia="zh-CN"/>
              </w:rPr>
              <w:t>Projects</w:t>
            </w:r>
          </w:p>
        </w:tc>
      </w:tr>
      <w:tr w:rsidR="00385705" w:rsidTr="00EE779A">
        <w:trPr>
          <w:gridAfter w:val="2"/>
          <w:wAfter w:w="2467" w:type="dxa"/>
        </w:trPr>
        <w:tc>
          <w:tcPr>
            <w:tcW w:w="6524" w:type="dxa"/>
            <w:gridSpan w:val="2"/>
          </w:tcPr>
          <w:p w:rsidR="00385705" w:rsidRDefault="00385705" w:rsidP="00E83617">
            <w:pPr>
              <w:pStyle w:val="Bold"/>
            </w:pPr>
            <w:r w:rsidRPr="0074264D">
              <w:t xml:space="preserve">Junior </w:t>
            </w:r>
            <w:r w:rsidR="00E83617">
              <w:rPr>
                <w:rFonts w:hint="eastAsia"/>
                <w:lang w:eastAsia="zh-CN"/>
              </w:rPr>
              <w:t>.Net</w:t>
            </w:r>
            <w:r w:rsidRPr="0074264D">
              <w:t xml:space="preserve"> developer</w:t>
            </w:r>
          </w:p>
        </w:tc>
        <w:tc>
          <w:tcPr>
            <w:tcW w:w="2467" w:type="dxa"/>
            <w:gridSpan w:val="2"/>
          </w:tcPr>
          <w:p w:rsidR="00385705" w:rsidRDefault="00717865" w:rsidP="00EE779A">
            <w:pPr>
              <w:pStyle w:val="Dates"/>
            </w:pPr>
            <w:sdt>
              <w:sdtPr>
                <w:id w:val="36235993"/>
                <w:placeholder>
                  <w:docPart w:val="F2921322E9AF46499C163637A65282CE"/>
                </w:placeholder>
                <w:date w:fullDate="2013-03-19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r w:rsidR="00385705">
                  <w:t>3/19/2013</w:t>
                </w:r>
              </w:sdtContent>
            </w:sdt>
            <w:r w:rsidR="00385705">
              <w:t xml:space="preserve"> — </w:t>
            </w:r>
            <w:sdt>
              <w:sdtPr>
                <w:id w:val="36235994"/>
                <w:placeholder>
                  <w:docPart w:val="EB53FEE10AEB45ACBC48DAE323C0583E"/>
                </w:placeholder>
                <w:date w:fullDate="2013-08-31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r w:rsidR="00385705">
                  <w:t>8/31/2013</w:t>
                </w:r>
              </w:sdtContent>
            </w:sdt>
          </w:p>
        </w:tc>
      </w:tr>
      <w:tr w:rsidR="00DC7128" w:rsidTr="00DE7192">
        <w:trPr>
          <w:gridAfter w:val="3"/>
          <w:wAfter w:w="2527" w:type="dxa"/>
        </w:trPr>
        <w:tc>
          <w:tcPr>
            <w:tcW w:w="8931" w:type="dxa"/>
            <w:gridSpan w:val="3"/>
            <w:vAlign w:val="center"/>
          </w:tcPr>
          <w:sdt>
            <w:sdtPr>
              <w:id w:val="36235995"/>
              <w:placeholder>
                <w:docPart w:val="B3169824D3A94C6599AACC2B68B0856B"/>
              </w:placeholder>
            </w:sdtPr>
            <w:sdtContent>
              <w:p w:rsidR="00385705" w:rsidRDefault="00385705" w:rsidP="00385705">
                <w:pPr>
                  <w:pStyle w:val="Italics"/>
                  <w:rPr>
                    <w:lang w:eastAsia="zh-CN"/>
                  </w:rPr>
                </w:pPr>
                <w:r w:rsidRPr="0074264D">
                  <w:t>Senddr Software Limited, Digital Hub, Crane St, Dublin</w:t>
                </w:r>
              </w:p>
            </w:sdtContent>
          </w:sdt>
        </w:tc>
      </w:tr>
      <w:bookmarkEnd w:id="0"/>
      <w:tr w:rsidR="00DE7192" w:rsidTr="00DE7192">
        <w:trPr>
          <w:gridAfter w:val="3"/>
          <w:wAfter w:w="2527" w:type="dxa"/>
          <w:trHeight w:val="34"/>
        </w:trPr>
        <w:tc>
          <w:tcPr>
            <w:tcW w:w="8931" w:type="dxa"/>
            <w:gridSpan w:val="3"/>
            <w:tcMar>
              <w:bottom w:w="259" w:type="dxa"/>
            </w:tcMar>
          </w:tcPr>
          <w:p w:rsidR="00385705" w:rsidRDefault="00385705" w:rsidP="00385705">
            <w:pPr>
              <w:pStyle w:val="a"/>
            </w:pPr>
            <w:r>
              <w:t>Testing on integrated accounting software API to ensure that it’s running successfully</w:t>
            </w:r>
          </w:p>
          <w:p w:rsidR="00385705" w:rsidRDefault="00385705" w:rsidP="00385705">
            <w:pPr>
              <w:pStyle w:val="a"/>
            </w:pPr>
            <w:r>
              <w:t xml:space="preserve">Integrated function of Dropbox in C# with Senddr software </w:t>
            </w:r>
          </w:p>
          <w:p w:rsidR="00385705" w:rsidRDefault="00385705" w:rsidP="00385705">
            <w:pPr>
              <w:pStyle w:val="a"/>
            </w:pPr>
            <w:r>
              <w:t>Designed CRM page and given advice accepted by manager, implemented in VB</w:t>
            </w:r>
          </w:p>
          <w:p w:rsidR="00385705" w:rsidRDefault="00385705" w:rsidP="00385705">
            <w:pPr>
              <w:pStyle w:val="a"/>
            </w:pPr>
            <w:r>
              <w:t>Built purchase invoice with camera capture option to post it to Senddr server in Android environment</w:t>
            </w:r>
          </w:p>
          <w:p w:rsidR="00DE7192" w:rsidRDefault="00385705" w:rsidP="00385705">
            <w:pPr>
              <w:pStyle w:val="a"/>
            </w:pPr>
            <w:r>
              <w:t>Wrote partner documentation for entire company</w:t>
            </w:r>
          </w:p>
        </w:tc>
      </w:tr>
      <w:tr w:rsidR="00DE7192" w:rsidTr="00DE7192">
        <w:trPr>
          <w:gridAfter w:val="3"/>
          <w:wAfter w:w="2527" w:type="dxa"/>
        </w:trPr>
        <w:tc>
          <w:tcPr>
            <w:tcW w:w="6524" w:type="dxa"/>
            <w:gridSpan w:val="2"/>
          </w:tcPr>
          <w:p w:rsidR="00DE7192" w:rsidRDefault="00DE7192">
            <w:pPr>
              <w:pStyle w:val="Bold"/>
            </w:pPr>
            <w:r w:rsidRPr="00B338BD">
              <w:t>Placement project on build SDK on C#</w:t>
            </w:r>
          </w:p>
        </w:tc>
        <w:tc>
          <w:tcPr>
            <w:tcW w:w="2407" w:type="dxa"/>
          </w:tcPr>
          <w:p w:rsidR="00DE7192" w:rsidRDefault="00DE7192" w:rsidP="0018327B">
            <w:pPr>
              <w:pStyle w:val="Dates"/>
            </w:pPr>
          </w:p>
        </w:tc>
      </w:tr>
      <w:tr w:rsidR="00DE7192" w:rsidTr="00DE7192">
        <w:trPr>
          <w:gridAfter w:val="3"/>
          <w:wAfter w:w="2527" w:type="dxa"/>
        </w:trPr>
        <w:tc>
          <w:tcPr>
            <w:tcW w:w="8931" w:type="dxa"/>
            <w:gridSpan w:val="3"/>
            <w:tcMar>
              <w:bottom w:w="115" w:type="dxa"/>
            </w:tcMar>
          </w:tcPr>
          <w:p w:rsidR="00DE7192" w:rsidRDefault="00DE7192" w:rsidP="00B338BD">
            <w:pPr>
              <w:pStyle w:val="a"/>
            </w:pPr>
            <w:r>
              <w:t>Build the SDK</w:t>
            </w:r>
            <w:r w:rsidR="00573E0F">
              <w:t xml:space="preserve"> for Kashflow and E-conomic API</w:t>
            </w:r>
          </w:p>
          <w:p w:rsidR="00DE7192" w:rsidRDefault="00DE7192" w:rsidP="00B338BD">
            <w:pPr>
              <w:pStyle w:val="a"/>
            </w:pPr>
            <w:r>
              <w:t>Coded page by</w:t>
            </w:r>
            <w:r w:rsidR="0071252F">
              <w:t xml:space="preserve"> .asp with Jquery, AJAX and CSS</w:t>
            </w:r>
          </w:p>
          <w:p w:rsidR="00DE7192" w:rsidRDefault="00DE7192" w:rsidP="00B338BD">
            <w:pPr>
              <w:pStyle w:val="a"/>
            </w:pPr>
            <w:r>
              <w:t>Implemented functionality of authentication, pos</w:t>
            </w:r>
            <w:r w:rsidR="0071252F">
              <w:t>t invoices and receive invoices</w:t>
            </w:r>
          </w:p>
          <w:p w:rsidR="00DE7192" w:rsidRDefault="00DE7192" w:rsidP="00B338BD">
            <w:pPr>
              <w:pStyle w:val="a"/>
            </w:pPr>
            <w:r>
              <w:t>Arranged Kashflow API using SOAP (Simple Object Access Protocol)</w:t>
            </w:r>
          </w:p>
          <w:p w:rsidR="00DE7192" w:rsidRDefault="00DE7192" w:rsidP="00B338BD">
            <w:pPr>
              <w:pStyle w:val="a"/>
            </w:pPr>
            <w:r>
              <w:t>Designed data format for kashflow API with XML by XML read and write function. All the methods are under namespace System.Xml</w:t>
            </w:r>
          </w:p>
          <w:p w:rsidR="00DE7192" w:rsidRDefault="00DE7192" w:rsidP="00B338BD">
            <w:pPr>
              <w:pStyle w:val="a"/>
            </w:pPr>
            <w:r>
              <w:t>Build E-conomic by using web reference</w:t>
            </w:r>
          </w:p>
          <w:p w:rsidR="00DE7192" w:rsidRDefault="00DE7192" w:rsidP="00B338BD">
            <w:pPr>
              <w:pStyle w:val="a"/>
            </w:pPr>
            <w:r>
              <w:t>For send and receive xml to API used httpwebrequest &amp; httpwebresponse</w:t>
            </w:r>
          </w:p>
          <w:p w:rsidR="00FE50BB" w:rsidRDefault="00DE7192" w:rsidP="00FE50BB">
            <w:pPr>
              <w:pStyle w:val="a"/>
            </w:pPr>
            <w:r>
              <w:t>Both were fully tested and submitted on time</w:t>
            </w:r>
          </w:p>
        </w:tc>
      </w:tr>
      <w:tr w:rsidR="00DE7192" w:rsidTr="00DE7192">
        <w:trPr>
          <w:gridAfter w:val="4"/>
          <w:wAfter w:w="4934" w:type="dxa"/>
        </w:trPr>
        <w:tc>
          <w:tcPr>
            <w:tcW w:w="6524" w:type="dxa"/>
            <w:gridSpan w:val="2"/>
          </w:tcPr>
          <w:p w:rsidR="00FE50BB" w:rsidRDefault="002F2722" w:rsidP="00FE50BB">
            <w:pPr>
              <w:pStyle w:val="SectionHeading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Academic </w:t>
            </w:r>
            <w:r w:rsidR="00E44757">
              <w:rPr>
                <w:rFonts w:hint="eastAsia"/>
                <w:lang w:eastAsia="zh-CN"/>
              </w:rPr>
              <w:t>Projects</w:t>
            </w:r>
          </w:p>
          <w:p w:rsidR="00DE7192" w:rsidRDefault="00DE7192" w:rsidP="00FE50BB">
            <w:pPr>
              <w:pStyle w:val="Bold"/>
            </w:pPr>
            <w:r w:rsidRPr="00FE50BB">
              <w:t>Final year project on recruitment solution by SHH2</w:t>
            </w:r>
          </w:p>
          <w:p w:rsidR="0071252F" w:rsidRPr="00FE50BB" w:rsidRDefault="0071252F" w:rsidP="00FE50BB">
            <w:pPr>
              <w:pStyle w:val="Bold"/>
            </w:pPr>
            <w:r w:rsidRPr="00BE7FC0">
              <w:rPr>
                <w:rFonts w:ascii="Calibri" w:hAnsi="Calibri" w:cs="Calibri"/>
                <w:b w:val="0"/>
                <w:i/>
                <w:sz w:val="20"/>
                <w:szCs w:val="20"/>
              </w:rPr>
              <w:t>Acquired new knowledge on Spring, Struts2 and Hibernate. I didn’t learn these technologies in college, however, I wanted to use these in my final year project.</w:t>
            </w:r>
          </w:p>
        </w:tc>
      </w:tr>
      <w:tr w:rsidR="00DE7192" w:rsidTr="00DE7192">
        <w:trPr>
          <w:gridAfter w:val="3"/>
          <w:wAfter w:w="2527" w:type="dxa"/>
        </w:trPr>
        <w:tc>
          <w:tcPr>
            <w:tcW w:w="8931" w:type="dxa"/>
            <w:gridSpan w:val="3"/>
            <w:tcMar>
              <w:bottom w:w="115" w:type="dxa"/>
            </w:tcMar>
          </w:tcPr>
          <w:p w:rsidR="0071252F" w:rsidRPr="00BE7FC0" w:rsidRDefault="0071252F" w:rsidP="0071252F">
            <w:pPr>
              <w:pStyle w:val="a"/>
              <w:rPr>
                <w:rFonts w:ascii="Calibri" w:hAnsi="Calibri" w:cs="Calibri"/>
                <w:sz w:val="20"/>
                <w:szCs w:val="20"/>
              </w:rPr>
            </w:pPr>
            <w:r w:rsidRPr="00BE7FC0">
              <w:rPr>
                <w:rFonts w:ascii="Calibri" w:hAnsi="Calibri" w:cs="Calibri"/>
                <w:sz w:val="20"/>
                <w:szCs w:val="20"/>
              </w:rPr>
              <w:t>Integrated framework of Spring, Struts2 and Hibernate to build a recruitment web site</w:t>
            </w:r>
          </w:p>
          <w:p w:rsidR="0071252F" w:rsidRPr="00BE7FC0" w:rsidRDefault="0071252F" w:rsidP="0071252F">
            <w:pPr>
              <w:pStyle w:val="a"/>
              <w:rPr>
                <w:rFonts w:ascii="Calibri" w:hAnsi="Calibri" w:cs="Calibri"/>
                <w:sz w:val="20"/>
                <w:szCs w:val="20"/>
              </w:rPr>
            </w:pPr>
            <w:r w:rsidRPr="00BE7FC0">
              <w:rPr>
                <w:rFonts w:ascii="Calibri" w:hAnsi="Calibri" w:cs="Calibri"/>
                <w:sz w:val="20"/>
                <w:szCs w:val="20"/>
              </w:rPr>
              <w:t>Used JDBC to connect with MySQL server to retrieve data using the Tomcat server</w:t>
            </w:r>
          </w:p>
          <w:p w:rsidR="0071252F" w:rsidRPr="00BE7FC0" w:rsidRDefault="0071252F" w:rsidP="0071252F">
            <w:pPr>
              <w:pStyle w:val="a"/>
              <w:rPr>
                <w:rFonts w:ascii="Calibri" w:hAnsi="Calibri" w:cs="Calibri"/>
                <w:sz w:val="20"/>
                <w:szCs w:val="20"/>
              </w:rPr>
            </w:pPr>
            <w:r w:rsidRPr="00BE7FC0">
              <w:rPr>
                <w:rFonts w:ascii="Calibri" w:hAnsi="Calibri" w:cs="Calibri"/>
                <w:sz w:val="20"/>
                <w:szCs w:val="20"/>
              </w:rPr>
              <w:t>This application is designed for three different users: administrators, jobseekers and employers</w:t>
            </w:r>
          </w:p>
          <w:p w:rsidR="0071252F" w:rsidRPr="00BE7FC0" w:rsidRDefault="0071252F" w:rsidP="0071252F">
            <w:pPr>
              <w:pStyle w:val="a"/>
              <w:rPr>
                <w:rFonts w:ascii="Calibri" w:hAnsi="Calibri" w:cs="Calibri"/>
                <w:sz w:val="20"/>
                <w:szCs w:val="20"/>
              </w:rPr>
            </w:pPr>
            <w:r w:rsidRPr="00BE7FC0">
              <w:rPr>
                <w:rFonts w:ascii="Calibri" w:hAnsi="Calibri" w:cs="Calibri"/>
                <w:sz w:val="20"/>
                <w:szCs w:val="20"/>
              </w:rPr>
              <w:t>Set restrictions on which data that different administrator can access</w:t>
            </w:r>
          </w:p>
          <w:p w:rsidR="0071252F" w:rsidRPr="00BE7FC0" w:rsidRDefault="0071252F" w:rsidP="0071252F">
            <w:pPr>
              <w:pStyle w:val="a"/>
              <w:rPr>
                <w:rFonts w:ascii="Calibri" w:hAnsi="Calibri" w:cs="Calibri"/>
                <w:sz w:val="20"/>
                <w:szCs w:val="20"/>
              </w:rPr>
            </w:pPr>
            <w:r w:rsidRPr="00BE7FC0">
              <w:rPr>
                <w:rFonts w:ascii="Calibri" w:hAnsi="Calibri" w:cs="Calibri"/>
                <w:sz w:val="20"/>
                <w:szCs w:val="20"/>
              </w:rPr>
              <w:t>Set validations on a JSP page when filling in the forms for registration, login, posting jobs and</w:t>
            </w:r>
          </w:p>
          <w:p w:rsidR="0071252F" w:rsidRPr="00BE7FC0" w:rsidRDefault="0071252F" w:rsidP="0071252F">
            <w:pPr>
              <w:pStyle w:val="a"/>
              <w:rPr>
                <w:rFonts w:ascii="Calibri" w:hAnsi="Calibri" w:cs="Calibri"/>
                <w:sz w:val="20"/>
                <w:szCs w:val="20"/>
              </w:rPr>
            </w:pPr>
            <w:r w:rsidRPr="00BE7FC0">
              <w:rPr>
                <w:rFonts w:ascii="Calibri" w:hAnsi="Calibri" w:cs="Calibri"/>
                <w:sz w:val="20"/>
                <w:szCs w:val="20"/>
              </w:rPr>
              <w:lastRenderedPageBreak/>
              <w:t>Using the SMTP plugin to send a welcoming email when a new user has registered on the site</w:t>
            </w:r>
          </w:p>
          <w:p w:rsidR="0071252F" w:rsidRPr="00BE7FC0" w:rsidRDefault="0071252F" w:rsidP="0071252F">
            <w:pPr>
              <w:pStyle w:val="a"/>
              <w:rPr>
                <w:rFonts w:ascii="Calibri" w:hAnsi="Calibri" w:cs="Calibri"/>
                <w:sz w:val="20"/>
                <w:szCs w:val="20"/>
              </w:rPr>
            </w:pPr>
            <w:r w:rsidRPr="00BE7FC0">
              <w:rPr>
                <w:rFonts w:ascii="Calibri" w:hAnsi="Calibri" w:cs="Calibri"/>
                <w:sz w:val="20"/>
                <w:szCs w:val="20"/>
              </w:rPr>
              <w:t>Implemented functionality of login, update profile, upload and download CV, arrange interviews, post jobs, and search for jobs, jobseekers and employers</w:t>
            </w:r>
          </w:p>
          <w:p w:rsidR="00DE7192" w:rsidRDefault="0071252F" w:rsidP="0071252F">
            <w:pPr>
              <w:pStyle w:val="a"/>
            </w:pPr>
            <w:r w:rsidRPr="00BE7FC0">
              <w:rPr>
                <w:rFonts w:ascii="Calibri" w:hAnsi="Calibri" w:cs="Calibri"/>
                <w:sz w:val="20"/>
                <w:szCs w:val="20"/>
              </w:rPr>
              <w:t>Programmed a way in which a new user can choose a specific job category and will only see jobs/jobseekers in that category</w:t>
            </w:r>
          </w:p>
        </w:tc>
      </w:tr>
      <w:tr w:rsidR="00DE7192" w:rsidTr="00DE7192">
        <w:trPr>
          <w:gridAfter w:val="4"/>
          <w:wAfter w:w="4934" w:type="dxa"/>
        </w:trPr>
        <w:tc>
          <w:tcPr>
            <w:tcW w:w="6524" w:type="dxa"/>
            <w:gridSpan w:val="2"/>
          </w:tcPr>
          <w:p w:rsidR="00DE7192" w:rsidRDefault="00DE7192">
            <w:pPr>
              <w:pStyle w:val="Bold"/>
            </w:pPr>
            <w:r w:rsidRPr="00B338BD">
              <w:lastRenderedPageBreak/>
              <w:t>Development on “go-back-n” application by JavaScript</w:t>
            </w:r>
          </w:p>
        </w:tc>
      </w:tr>
      <w:tr w:rsidR="00DE7192" w:rsidTr="00DE7192">
        <w:trPr>
          <w:gridAfter w:val="1"/>
          <w:wAfter w:w="1676" w:type="dxa"/>
        </w:trPr>
        <w:tc>
          <w:tcPr>
            <w:tcW w:w="9782" w:type="dxa"/>
            <w:gridSpan w:val="5"/>
            <w:tcMar>
              <w:bottom w:w="115" w:type="dxa"/>
            </w:tcMar>
          </w:tcPr>
          <w:p w:rsidR="00DE7192" w:rsidRDefault="00DE7192" w:rsidP="00475AE1">
            <w:pPr>
              <w:pStyle w:val="a"/>
            </w:pPr>
            <w:r>
              <w:t>Designed an animation application by using the J</w:t>
            </w:r>
            <w:r w:rsidR="00BF34DC">
              <w:t>avaScript Canvas API with HTML5</w:t>
            </w:r>
            <w:r>
              <w:t xml:space="preserve"> by creating data packets to be sent and acknowledged </w:t>
            </w:r>
            <w:r w:rsidR="00EA751D">
              <w:rPr>
                <w:rFonts w:hint="eastAsia"/>
                <w:lang w:eastAsia="zh-CN"/>
              </w:rPr>
              <w:t xml:space="preserve">and </w:t>
            </w:r>
            <w:r>
              <w:t>are controlled by configuration buttons.</w:t>
            </w:r>
          </w:p>
          <w:p w:rsidR="00DE7192" w:rsidRDefault="00DE7192" w:rsidP="00B338BD">
            <w:pPr>
              <w:pStyle w:val="a"/>
            </w:pPr>
            <w:r>
              <w:t>Programmed the movement of the data packets between the sender and receiver by clicking the "Start" button.</w:t>
            </w:r>
          </w:p>
          <w:p w:rsidR="00DE7192" w:rsidRDefault="00DE7192" w:rsidP="00B338BD">
            <w:pPr>
              <w:pStyle w:val="a"/>
            </w:pPr>
            <w:r>
              <w:t>Devised "Pause" and "Resume" buttons to control the moving packets more easily.</w:t>
            </w:r>
          </w:p>
          <w:p w:rsidR="00DE7192" w:rsidRDefault="00DE7192" w:rsidP="00B338BD">
            <w:pPr>
              <w:pStyle w:val="a"/>
            </w:pPr>
            <w:r>
              <w:t>Solved a function to speed up or slow down the simulation by clicking the "Faster" or "Slower" buttons.</w:t>
            </w:r>
          </w:p>
          <w:p w:rsidR="00DE7192" w:rsidRDefault="00DE7192" w:rsidP="00B338BD">
            <w:pPr>
              <w:pStyle w:val="a"/>
            </w:pPr>
            <w:r>
              <w:t xml:space="preserve">Built a "Kill packet" button to stimulate the loss of a moving data packet or ack.  </w:t>
            </w:r>
          </w:p>
          <w:p w:rsidR="00DE7192" w:rsidRDefault="00DE7192" w:rsidP="0018327B">
            <w:pPr>
              <w:pStyle w:val="a"/>
            </w:pPr>
            <w:r>
              <w:t>Assembled a "Reset" button to bring the stimulation back to its original state.</w:t>
            </w:r>
          </w:p>
        </w:tc>
      </w:tr>
      <w:tr w:rsidR="00DE7192" w:rsidTr="00DE7192">
        <w:trPr>
          <w:gridAfter w:val="1"/>
          <w:wAfter w:w="1676" w:type="dxa"/>
        </w:trPr>
        <w:tc>
          <w:tcPr>
            <w:tcW w:w="6524" w:type="dxa"/>
            <w:gridSpan w:val="2"/>
            <w:vAlign w:val="center"/>
          </w:tcPr>
          <w:p w:rsidR="00DE7192" w:rsidRDefault="00DE7192" w:rsidP="00A43F0D">
            <w:pPr>
              <w:pStyle w:val="SectionHeading"/>
            </w:pPr>
            <w:r w:rsidRPr="00AF4689">
              <w:t>Certificate in Career Development Skills</w:t>
            </w:r>
          </w:p>
        </w:tc>
        <w:tc>
          <w:tcPr>
            <w:tcW w:w="3258" w:type="dxa"/>
            <w:gridSpan w:val="3"/>
          </w:tcPr>
          <w:p w:rsidR="00DE7192" w:rsidRDefault="00DE7192" w:rsidP="0018327B">
            <w:pPr>
              <w:pStyle w:val="Dates"/>
            </w:pPr>
            <w:r>
              <w:t xml:space="preserve">— </w:t>
            </w:r>
          </w:p>
        </w:tc>
      </w:tr>
      <w:tr w:rsidR="00DE7192" w:rsidTr="00DE7192">
        <w:trPr>
          <w:gridAfter w:val="2"/>
          <w:wAfter w:w="2467" w:type="dxa"/>
        </w:trPr>
        <w:tc>
          <w:tcPr>
            <w:tcW w:w="8991" w:type="dxa"/>
            <w:gridSpan w:val="4"/>
          </w:tcPr>
          <w:p w:rsidR="00DE7192" w:rsidRPr="00D83962" w:rsidRDefault="00DE7192" w:rsidP="00A43F0D">
            <w:pPr>
              <w:pStyle w:val="a"/>
              <w:rPr>
                <w:kern w:val="2"/>
                <w:lang w:eastAsia="zh-CN"/>
              </w:rPr>
            </w:pPr>
            <w:r w:rsidRPr="00AF4689">
              <w:rPr>
                <w:kern w:val="2"/>
                <w:lang w:eastAsia="zh-CN"/>
              </w:rPr>
              <w:t>Dublin Institute of Technology, Dublin</w:t>
            </w:r>
          </w:p>
        </w:tc>
      </w:tr>
      <w:tr w:rsidR="00DE7192" w:rsidTr="00DE7192">
        <w:trPr>
          <w:gridAfter w:val="2"/>
          <w:wAfter w:w="2467" w:type="dxa"/>
        </w:trPr>
        <w:tc>
          <w:tcPr>
            <w:tcW w:w="6524" w:type="dxa"/>
            <w:gridSpan w:val="2"/>
          </w:tcPr>
          <w:p w:rsidR="002F2722" w:rsidRDefault="00D929B1" w:rsidP="002F2722">
            <w:pPr>
              <w:pStyle w:val="SectionHeading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Employment</w:t>
            </w:r>
            <w:r w:rsidR="002F2722">
              <w:rPr>
                <w:rFonts w:hint="eastAsia"/>
                <w:lang w:eastAsia="zh-CN"/>
              </w:rPr>
              <w:t xml:space="preserve"> History</w:t>
            </w:r>
          </w:p>
          <w:p w:rsidR="00DE7192" w:rsidRDefault="00DE7192" w:rsidP="00A43F0D">
            <w:pPr>
              <w:pStyle w:val="Bold"/>
            </w:pPr>
            <w:r w:rsidRPr="0074264D">
              <w:t>Floor staff/waiter</w:t>
            </w:r>
          </w:p>
        </w:tc>
        <w:tc>
          <w:tcPr>
            <w:tcW w:w="2467" w:type="dxa"/>
            <w:gridSpan w:val="2"/>
          </w:tcPr>
          <w:p w:rsidR="00DE7192" w:rsidRDefault="00717865" w:rsidP="00A43F0D">
            <w:pPr>
              <w:pStyle w:val="Dates"/>
            </w:pPr>
            <w:sdt>
              <w:sdtPr>
                <w:id w:val="21078283"/>
                <w:placeholder>
                  <w:docPart w:val="D63A7F47C2A64F039DA11DC1F17865F9"/>
                </w:placeholder>
                <w:date w:fullDate="2012-06-06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r w:rsidR="00DE7192">
                  <w:t>6/6/2012</w:t>
                </w:r>
              </w:sdtContent>
            </w:sdt>
            <w:r w:rsidR="00DE7192">
              <w:t xml:space="preserve"> — </w:t>
            </w:r>
            <w:sdt>
              <w:sdtPr>
                <w:id w:val="21078284"/>
                <w:placeholder>
                  <w:docPart w:val="393E9808BE6A4121A7813616914D6552"/>
                </w:placeholder>
                <w:date w:fullDate="2012-11-30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r w:rsidR="00DE7192">
                  <w:t>11/30/2012</w:t>
                </w:r>
              </w:sdtContent>
            </w:sdt>
          </w:p>
        </w:tc>
      </w:tr>
      <w:tr w:rsidR="00DE7192" w:rsidTr="00DE7192">
        <w:trPr>
          <w:gridAfter w:val="2"/>
          <w:wAfter w:w="2467" w:type="dxa"/>
        </w:trPr>
        <w:tc>
          <w:tcPr>
            <w:tcW w:w="8991" w:type="dxa"/>
            <w:gridSpan w:val="4"/>
            <w:tcMar>
              <w:bottom w:w="115" w:type="dxa"/>
            </w:tcMar>
          </w:tcPr>
          <w:sdt>
            <w:sdtPr>
              <w:id w:val="21078285"/>
              <w:placeholder>
                <w:docPart w:val="B480DFB167A246989A125DA5E49C5CCB"/>
              </w:placeholder>
            </w:sdtPr>
            <w:sdtContent>
              <w:p w:rsidR="00DE7192" w:rsidRDefault="00DE7192" w:rsidP="00A43F0D">
                <w:pPr>
                  <w:pStyle w:val="Italics"/>
                </w:pPr>
                <w:r w:rsidRPr="0074264D">
                  <w:t>The Long Stone Pub &amp; Restaurant</w:t>
                </w:r>
                <w:r>
                  <w:t>, Tara St, Dublin</w:t>
                </w:r>
              </w:p>
            </w:sdtContent>
          </w:sdt>
          <w:p w:rsidR="00DE7192" w:rsidRDefault="00DE7192" w:rsidP="0074264D">
            <w:pPr>
              <w:pStyle w:val="a"/>
            </w:pPr>
            <w:r>
              <w:t>Provided a friendly, efficient customer service</w:t>
            </w:r>
            <w:r>
              <w:rPr>
                <w:rFonts w:hint="eastAsia"/>
                <w:lang w:eastAsia="zh-CN"/>
              </w:rPr>
              <w:t>.</w:t>
            </w:r>
          </w:p>
          <w:p w:rsidR="00DE7192" w:rsidRDefault="00DE7192" w:rsidP="0074264D">
            <w:pPr>
              <w:pStyle w:val="a"/>
            </w:pPr>
            <w:r>
              <w:t>Handled a range of financial transactions on a daily basis</w:t>
            </w:r>
            <w:r>
              <w:rPr>
                <w:rFonts w:hint="eastAsia"/>
                <w:lang w:eastAsia="zh-CN"/>
              </w:rPr>
              <w:t>.</w:t>
            </w:r>
          </w:p>
          <w:p w:rsidR="00DE7192" w:rsidRDefault="00DE7192" w:rsidP="0074264D">
            <w:pPr>
              <w:pStyle w:val="a"/>
            </w:pPr>
            <w:r>
              <w:t>Presented all merchandise in a visually attractive manner</w:t>
            </w:r>
            <w:r>
              <w:rPr>
                <w:rFonts w:hint="eastAsia"/>
                <w:lang w:eastAsia="zh-CN"/>
              </w:rPr>
              <w:t>.</w:t>
            </w:r>
          </w:p>
          <w:p w:rsidR="00DE7192" w:rsidRDefault="00DE7192" w:rsidP="0074264D">
            <w:pPr>
              <w:pStyle w:val="a"/>
            </w:pPr>
            <w:r>
              <w:t>Dealt with customer queries and complaints in a professional manner</w:t>
            </w:r>
            <w:r>
              <w:rPr>
                <w:rFonts w:hint="eastAsia"/>
                <w:lang w:eastAsia="zh-CN"/>
              </w:rPr>
              <w:t>.</w:t>
            </w:r>
          </w:p>
          <w:p w:rsidR="00DE7192" w:rsidRDefault="00DE7192" w:rsidP="0074264D">
            <w:pPr>
              <w:pStyle w:val="a"/>
            </w:pPr>
            <w:r>
              <w:t>Developed and maintained good working relationships with co-workers</w:t>
            </w:r>
            <w:r>
              <w:rPr>
                <w:rFonts w:hint="eastAsia"/>
                <w:lang w:eastAsia="zh-CN"/>
              </w:rPr>
              <w:t>.</w:t>
            </w:r>
          </w:p>
        </w:tc>
      </w:tr>
      <w:tr w:rsidR="00DE7192" w:rsidTr="00DE7192">
        <w:trPr>
          <w:gridAfter w:val="4"/>
          <w:wAfter w:w="4934" w:type="dxa"/>
        </w:trPr>
        <w:tc>
          <w:tcPr>
            <w:tcW w:w="6524" w:type="dxa"/>
            <w:gridSpan w:val="2"/>
          </w:tcPr>
          <w:p w:rsidR="00DE7192" w:rsidRDefault="00DE7192" w:rsidP="00A43F0D">
            <w:pPr>
              <w:pStyle w:val="SectionHeading"/>
            </w:pPr>
            <w:r w:rsidRPr="005952FF">
              <w:t>Achievements and Interests</w:t>
            </w:r>
          </w:p>
        </w:tc>
      </w:tr>
      <w:tr w:rsidR="00DE7192" w:rsidTr="00DE7192">
        <w:tc>
          <w:tcPr>
            <w:tcW w:w="8991" w:type="dxa"/>
            <w:gridSpan w:val="4"/>
            <w:tcMar>
              <w:bottom w:w="115" w:type="dxa"/>
            </w:tcMar>
          </w:tcPr>
          <w:p w:rsidR="00DE7192" w:rsidRDefault="00DE7192" w:rsidP="00F900CA">
            <w:pPr>
              <w:pStyle w:val="a"/>
            </w:pPr>
            <w:r w:rsidRPr="00D83962">
              <w:rPr>
                <w:b/>
              </w:rPr>
              <w:t>Societies</w:t>
            </w:r>
            <w:r>
              <w:t>:  deputized in member of committee of Chinese Society, organised events such as Welcomed first year students as part of Oriential Week</w:t>
            </w:r>
            <w:r>
              <w:rPr>
                <w:rFonts w:hint="eastAsia"/>
                <w:lang w:eastAsia="zh-CN"/>
              </w:rPr>
              <w:t>.</w:t>
            </w:r>
          </w:p>
          <w:p w:rsidR="00DE7192" w:rsidRDefault="00DE7192" w:rsidP="00F900CA">
            <w:pPr>
              <w:pStyle w:val="a"/>
            </w:pPr>
            <w:r w:rsidRPr="00D83962">
              <w:rPr>
                <w:b/>
              </w:rPr>
              <w:t>Sports</w:t>
            </w:r>
            <w:r>
              <w:t>: keen in interest in variety of sports. E.g. yoga, poker, hikng</w:t>
            </w:r>
            <w:r>
              <w:rPr>
                <w:rFonts w:hint="eastAsia"/>
                <w:lang w:eastAsia="zh-CN"/>
              </w:rPr>
              <w:t>.</w:t>
            </w:r>
          </w:p>
          <w:p w:rsidR="00DE7192" w:rsidRDefault="00DE7192" w:rsidP="00F900CA">
            <w:pPr>
              <w:pStyle w:val="a"/>
            </w:pPr>
            <w:r w:rsidRPr="00D83962">
              <w:rPr>
                <w:b/>
              </w:rPr>
              <w:t>Travel</w:t>
            </w:r>
            <w:r>
              <w:t>: organised, planned, financed own travel to Italy, China, Ireland, Korea</w:t>
            </w:r>
            <w:r>
              <w:rPr>
                <w:rFonts w:hint="eastAsia"/>
                <w:lang w:eastAsia="zh-CN"/>
              </w:rPr>
              <w:t>.</w:t>
            </w:r>
          </w:p>
          <w:p w:rsidR="00DE7192" w:rsidRDefault="00DE7192" w:rsidP="00F900CA">
            <w:pPr>
              <w:pStyle w:val="a"/>
            </w:pPr>
            <w:r w:rsidRPr="00D83962">
              <w:rPr>
                <w:b/>
              </w:rPr>
              <w:t>Fashion</w:t>
            </w:r>
            <w:r>
              <w:t>: particular interest in fashion, design own clothes</w:t>
            </w:r>
            <w:r>
              <w:rPr>
                <w:rFonts w:hint="eastAsia"/>
                <w:lang w:eastAsia="zh-CN"/>
              </w:rPr>
              <w:t>.</w:t>
            </w:r>
          </w:p>
        </w:tc>
        <w:tc>
          <w:tcPr>
            <w:tcW w:w="2467" w:type="dxa"/>
            <w:gridSpan w:val="2"/>
          </w:tcPr>
          <w:p w:rsidR="00DE7192" w:rsidRDefault="00DE7192" w:rsidP="00A43F0D">
            <w:pPr>
              <w:pStyle w:val="Dates"/>
            </w:pPr>
            <w:r>
              <w:t xml:space="preserve">— </w:t>
            </w:r>
          </w:p>
        </w:tc>
      </w:tr>
      <w:tr w:rsidR="00DE7192" w:rsidTr="00DE7192">
        <w:tc>
          <w:tcPr>
            <w:tcW w:w="11458" w:type="dxa"/>
            <w:gridSpan w:val="6"/>
            <w:tcMar>
              <w:bottom w:w="115" w:type="dxa"/>
            </w:tcMar>
          </w:tcPr>
          <w:p w:rsidR="00DE7192" w:rsidRDefault="00DE7192" w:rsidP="00A43F0D">
            <w:pPr>
              <w:pStyle w:val="SectionHeading"/>
            </w:pPr>
            <w:r w:rsidRPr="005952FF">
              <w:t>Skills Profile</w:t>
            </w:r>
          </w:p>
        </w:tc>
      </w:tr>
      <w:tr w:rsidR="00DE7192" w:rsidTr="00DE7192">
        <w:tc>
          <w:tcPr>
            <w:tcW w:w="11458" w:type="dxa"/>
            <w:gridSpan w:val="6"/>
            <w:tcMar>
              <w:bottom w:w="115" w:type="dxa"/>
            </w:tcMar>
          </w:tcPr>
          <w:p w:rsidR="00DE7192" w:rsidRPr="00F51F9C" w:rsidRDefault="00DE7192" w:rsidP="00F51F9C">
            <w:pPr>
              <w:pStyle w:val="a"/>
            </w:pPr>
            <w:r w:rsidRPr="00F51F9C">
              <w:rPr>
                <w:b/>
              </w:rPr>
              <w:t>Languages:</w:t>
            </w:r>
            <w:r w:rsidRPr="00F51F9C">
              <w:t xml:space="preserve"> Fluent Chinese and English</w:t>
            </w:r>
            <w:r>
              <w:rPr>
                <w:rFonts w:hint="eastAsia"/>
                <w:lang w:eastAsia="zh-CN"/>
              </w:rPr>
              <w:t>.</w:t>
            </w:r>
          </w:p>
          <w:p w:rsidR="00DE7192" w:rsidRDefault="00DE7192" w:rsidP="00D00270">
            <w:pPr>
              <w:pStyle w:val="a"/>
            </w:pPr>
            <w:r w:rsidRPr="00F51F9C">
              <w:rPr>
                <w:b/>
              </w:rPr>
              <w:t xml:space="preserve">Teamwork: </w:t>
            </w:r>
            <w:r w:rsidRPr="00F51F9C">
              <w:t xml:space="preserve"> Can work independently or as part of a team. Successfully participated in and motivated teams to research and prepare</w:t>
            </w:r>
          </w:p>
          <w:p w:rsidR="00DE7192" w:rsidRPr="00F51F9C" w:rsidRDefault="00DE7192" w:rsidP="00D00270">
            <w:pPr>
              <w:pStyle w:val="a"/>
              <w:numPr>
                <w:ilvl w:val="0"/>
                <w:numId w:val="0"/>
              </w:numPr>
              <w:ind w:left="360"/>
              <w:rPr>
                <w:lang w:eastAsia="zh-CN"/>
              </w:rPr>
            </w:pPr>
            <w:r w:rsidRPr="00F51F9C">
              <w:t xml:space="preserve"> presentations for class seminars</w:t>
            </w:r>
            <w:r>
              <w:rPr>
                <w:rFonts w:hint="eastAsia"/>
                <w:lang w:eastAsia="zh-CN"/>
              </w:rPr>
              <w:t>.</w:t>
            </w:r>
          </w:p>
          <w:p w:rsidR="00DE7192" w:rsidRDefault="00DE7192" w:rsidP="00D00270">
            <w:pPr>
              <w:pStyle w:val="a"/>
            </w:pPr>
            <w:r w:rsidRPr="00F51F9C">
              <w:rPr>
                <w:b/>
              </w:rPr>
              <w:t xml:space="preserve">Interpersonal:  </w:t>
            </w:r>
            <w:r w:rsidRPr="00F51F9C">
              <w:t xml:space="preserve">Patient, able to inspire trust, good listener and lead by example –required in work as waiter as training new staff in </w:t>
            </w:r>
          </w:p>
          <w:p w:rsidR="00DE7192" w:rsidRPr="00F51F9C" w:rsidRDefault="00DE7192" w:rsidP="00D00270">
            <w:pPr>
              <w:pStyle w:val="a"/>
              <w:numPr>
                <w:ilvl w:val="0"/>
                <w:numId w:val="0"/>
              </w:numPr>
              <w:ind w:left="360"/>
              <w:rPr>
                <w:lang w:eastAsia="zh-CN"/>
              </w:rPr>
            </w:pPr>
            <w:r w:rsidRPr="00F51F9C">
              <w:t>tactical manner is important</w:t>
            </w:r>
            <w:r>
              <w:rPr>
                <w:rFonts w:hint="eastAsia"/>
                <w:lang w:eastAsia="zh-CN"/>
              </w:rPr>
              <w:t>.</w:t>
            </w:r>
          </w:p>
          <w:p w:rsidR="00DE7192" w:rsidRDefault="00DE7192" w:rsidP="00F51F9C">
            <w:pPr>
              <w:pStyle w:val="a"/>
            </w:pPr>
            <w:r w:rsidRPr="00F51F9C">
              <w:rPr>
                <w:b/>
              </w:rPr>
              <w:t xml:space="preserve">Problem Solving: </w:t>
            </w:r>
            <w:r w:rsidRPr="00F51F9C">
              <w:t xml:space="preserve">able to research and collect relevant information from a range of data. Use patience to ensure that selected </w:t>
            </w:r>
          </w:p>
          <w:p w:rsidR="00DE7192" w:rsidRPr="00F51F9C" w:rsidRDefault="00DE7192" w:rsidP="00255F98">
            <w:pPr>
              <w:pStyle w:val="a"/>
              <w:numPr>
                <w:ilvl w:val="0"/>
                <w:numId w:val="0"/>
              </w:numPr>
              <w:ind w:left="360"/>
              <w:rPr>
                <w:lang w:eastAsia="zh-CN"/>
              </w:rPr>
            </w:pPr>
            <w:r w:rsidRPr="00F51F9C">
              <w:t>information is appropriate to the task</w:t>
            </w:r>
            <w:r>
              <w:rPr>
                <w:rFonts w:hint="eastAsia"/>
                <w:lang w:eastAsia="zh-CN"/>
              </w:rPr>
              <w:t>.</w:t>
            </w:r>
          </w:p>
          <w:p w:rsidR="00DE7192" w:rsidRDefault="00DE7192" w:rsidP="00F51F9C">
            <w:pPr>
              <w:pStyle w:val="a"/>
            </w:pPr>
            <w:r w:rsidRPr="00F51F9C">
              <w:rPr>
                <w:b/>
              </w:rPr>
              <w:t xml:space="preserve">Communication: </w:t>
            </w:r>
            <w:r w:rsidRPr="00F51F9C">
              <w:t>Developed good written communication skills through project works and assignments in college. Have delivered</w:t>
            </w:r>
          </w:p>
          <w:p w:rsidR="00DE7192" w:rsidRDefault="00DE7192" w:rsidP="00255F98">
            <w:pPr>
              <w:pStyle w:val="a"/>
              <w:numPr>
                <w:ilvl w:val="0"/>
                <w:numId w:val="0"/>
              </w:numPr>
              <w:ind w:left="360"/>
              <w:rPr>
                <w:lang w:eastAsia="zh-CN"/>
              </w:rPr>
            </w:pPr>
            <w:r w:rsidRPr="00F51F9C">
              <w:t xml:space="preserve"> several presentations in class in a concise manner</w:t>
            </w:r>
            <w:r>
              <w:rPr>
                <w:rFonts w:hint="eastAsia"/>
                <w:lang w:eastAsia="zh-CN"/>
              </w:rPr>
              <w:t>.</w:t>
            </w:r>
          </w:p>
          <w:p w:rsidR="00DE7192" w:rsidRDefault="00DE7192" w:rsidP="00635CFD">
            <w:pPr>
              <w:jc w:val="right"/>
            </w:pPr>
          </w:p>
          <w:p w:rsidR="00DE7192" w:rsidRDefault="00DE7192" w:rsidP="00375B94">
            <w:pPr>
              <w:pStyle w:val="SectionHeading"/>
            </w:pPr>
            <w:r w:rsidRPr="00F51F9C">
              <w:t>Business Subjects:</w:t>
            </w:r>
          </w:p>
          <w:p w:rsidR="00DE7192" w:rsidRDefault="00DE7192" w:rsidP="00375B94">
            <w:pPr>
              <w:pStyle w:val="SectionHeading"/>
              <w:rPr>
                <w:caps w:val="0"/>
                <w:color w:val="auto"/>
                <w:spacing w:val="10"/>
              </w:rPr>
            </w:pPr>
            <w:r w:rsidRPr="00375B94">
              <w:rPr>
                <w:caps w:val="0"/>
                <w:color w:val="auto"/>
                <w:spacing w:val="10"/>
              </w:rPr>
              <w:t xml:space="preserve">Management Accounting, Financial Accounting, Finance, Human Resource Management, Communication and Team work, </w:t>
            </w:r>
          </w:p>
          <w:p w:rsidR="00DE7192" w:rsidRPr="00375B94" w:rsidRDefault="00DE7192" w:rsidP="00375B94">
            <w:pPr>
              <w:pStyle w:val="SectionHeading"/>
            </w:pPr>
            <w:r w:rsidRPr="00375B94">
              <w:rPr>
                <w:caps w:val="0"/>
                <w:color w:val="auto"/>
                <w:spacing w:val="10"/>
              </w:rPr>
              <w:lastRenderedPageBreak/>
              <w:t>Marketing, Principles of Management, Supply Chain Management, Organisation Behaviour, Strategic Management</w:t>
            </w:r>
          </w:p>
          <w:p w:rsidR="00DE7192" w:rsidRDefault="00DE7192" w:rsidP="00635CFD">
            <w:pPr>
              <w:pStyle w:val="SectionHeading"/>
              <w:jc w:val="right"/>
            </w:pPr>
          </w:p>
          <w:p w:rsidR="00DE7192" w:rsidRDefault="00DE7192" w:rsidP="00375B94">
            <w:pPr>
              <w:pStyle w:val="SectionHeading"/>
            </w:pPr>
            <w:r w:rsidRPr="00F51F9C">
              <w:t>Programming Subjects:</w:t>
            </w:r>
          </w:p>
          <w:p w:rsidR="00DE7192" w:rsidRDefault="00DE7192" w:rsidP="00375B94">
            <w:pPr>
              <w:pStyle w:val="Bold"/>
              <w:rPr>
                <w:b w:val="0"/>
              </w:rPr>
            </w:pPr>
            <w:r w:rsidRPr="00375B94">
              <w:rPr>
                <w:b w:val="0"/>
              </w:rPr>
              <w:t xml:space="preserve">Java, C, Networking (CISCO), Multimedia(HTML, CSS), Web Development (J2EE), Algorithm and Data Structures, </w:t>
            </w:r>
          </w:p>
          <w:p w:rsidR="00DE7192" w:rsidRDefault="00DE7192" w:rsidP="00375B94">
            <w:pPr>
              <w:pStyle w:val="Bold"/>
              <w:rPr>
                <w:b w:val="0"/>
              </w:rPr>
            </w:pPr>
            <w:r w:rsidRPr="00375B94">
              <w:rPr>
                <w:b w:val="0"/>
              </w:rPr>
              <w:t xml:space="preserve">Quantitative Methods, Database (Access, Oracle, SQL), Ruby, Ruby on Rails, Business Modelling (Rational Rose), JavaScript, </w:t>
            </w:r>
          </w:p>
          <w:p w:rsidR="00DE7192" w:rsidRDefault="00DE7192" w:rsidP="00375B94">
            <w:pPr>
              <w:pStyle w:val="Bold"/>
              <w:rPr>
                <w:b w:val="0"/>
              </w:rPr>
            </w:pPr>
            <w:r w:rsidRPr="00375B94">
              <w:rPr>
                <w:b w:val="0"/>
              </w:rPr>
              <w:t>Android development, Distributed Systems, Software Patterns</w:t>
            </w:r>
          </w:p>
          <w:p w:rsidR="00DE7192" w:rsidRDefault="00DE7192" w:rsidP="00635CFD">
            <w:pPr>
              <w:pStyle w:val="Bold"/>
              <w:jc w:val="right"/>
              <w:rPr>
                <w:b w:val="0"/>
              </w:rPr>
            </w:pPr>
          </w:p>
          <w:p w:rsidR="00DE7192" w:rsidRDefault="00DE7192" w:rsidP="0019073D">
            <w:pPr>
              <w:pStyle w:val="SectionHeading"/>
            </w:pPr>
            <w:r w:rsidRPr="00464FC4">
              <w:t>Referees</w:t>
            </w:r>
          </w:p>
          <w:p w:rsidR="00DE7192" w:rsidRDefault="00DE7192" w:rsidP="004A02A2">
            <w:pPr>
              <w:pStyle w:val="Bold"/>
            </w:pPr>
            <w:r w:rsidRPr="004A02A2">
              <w:t xml:space="preserve">Academic       </w:t>
            </w:r>
          </w:p>
          <w:sdt>
            <w:sdtPr>
              <w:id w:val="21078777"/>
              <w:placeholder>
                <w:docPart w:val="6C3BC72D78E24EE79E28D1E85CFB6D91"/>
              </w:placeholder>
            </w:sdtPr>
            <w:sdtContent>
              <w:p w:rsidR="00DE7192" w:rsidRPr="004A02A2" w:rsidRDefault="00DE7192" w:rsidP="004A02A2">
                <w:pPr>
                  <w:pStyle w:val="Italics"/>
                  <w:ind w:firstLineChars="300" w:firstLine="480"/>
                  <w:rPr>
                    <w:i w:val="0"/>
                  </w:rPr>
                </w:pPr>
                <w:r w:rsidRPr="004A02A2">
                  <w:t>Ms. Mary Regan, Course Co</w:t>
                </w:r>
                <w:r>
                  <w:t>-ordinator, Business Computing</w:t>
                </w:r>
              </w:p>
            </w:sdtContent>
          </w:sdt>
          <w:p w:rsidR="00DE7192" w:rsidRDefault="00DE7192" w:rsidP="004A02A2">
            <w:pPr>
              <w:ind w:firstLineChars="50" w:firstLine="80"/>
            </w:pPr>
            <w:r>
              <w:t xml:space="preserve">          Dublin Institute of Technology. Aungier St, Dublin 8</w:t>
            </w:r>
          </w:p>
          <w:p w:rsidR="00DE7192" w:rsidRDefault="00DE7192" w:rsidP="004A02A2">
            <w:pPr>
              <w:pStyle w:val="Bold"/>
            </w:pPr>
            <w:r>
              <w:t>Placement</w:t>
            </w:r>
          </w:p>
          <w:p w:rsidR="00DE7192" w:rsidRPr="004A02A2" w:rsidRDefault="00DE7192" w:rsidP="004A02A2">
            <w:pPr>
              <w:pStyle w:val="Bold"/>
              <w:ind w:firstLineChars="250" w:firstLine="425"/>
              <w:rPr>
                <w:b w:val="0"/>
              </w:rPr>
            </w:pPr>
            <w:r w:rsidRPr="004A02A2">
              <w:rPr>
                <w:b w:val="0"/>
              </w:rPr>
              <w:t>Tel:+ 353 1 402 3251           Email:mary.regan@dit.iePlacement</w:t>
            </w:r>
          </w:p>
          <w:sdt>
            <w:sdtPr>
              <w:id w:val="21078772"/>
              <w:placeholder>
                <w:docPart w:val="2FE85297F77B46B4A6DEFEC43AFC2905"/>
              </w:placeholder>
            </w:sdtPr>
            <w:sdtContent>
              <w:p w:rsidR="00DE7192" w:rsidRDefault="00DE7192" w:rsidP="00023B42">
                <w:pPr>
                  <w:pStyle w:val="Italics"/>
                  <w:ind w:firstLineChars="300" w:firstLine="480"/>
                  <w:rPr>
                    <w:i w:val="0"/>
                  </w:rPr>
                </w:pPr>
                <w:r w:rsidRPr="00023B42">
                  <w:t>Mr. Morgan Lynch, CEO, Senddr Software Limited 2013</w:t>
                </w:r>
              </w:p>
            </w:sdtContent>
          </w:sdt>
          <w:p w:rsidR="00DE7192" w:rsidRDefault="00DE7192" w:rsidP="00023B42">
            <w:pPr>
              <w:ind w:firstLineChars="50" w:firstLine="80"/>
            </w:pPr>
            <w:r>
              <w:t xml:space="preserve">            The Digital Exchange, Crane Street, Dublin 8, Ireland</w:t>
            </w:r>
          </w:p>
          <w:p w:rsidR="00DE7192" w:rsidRPr="004A02A2" w:rsidRDefault="00DE7192" w:rsidP="00023B42">
            <w:pPr>
              <w:pStyle w:val="Bold"/>
              <w:rPr>
                <w:b w:val="0"/>
              </w:rPr>
            </w:pPr>
            <w:r>
              <w:t xml:space="preserve">           </w:t>
            </w:r>
            <w:r w:rsidRPr="004A02A2">
              <w:rPr>
                <w:b w:val="0"/>
              </w:rPr>
              <w:t>Tel: 353 872858875</w:t>
            </w:r>
          </w:p>
          <w:p w:rsidR="00DE7192" w:rsidRDefault="00DE7192" w:rsidP="00023B42">
            <w:pPr>
              <w:pStyle w:val="Bold"/>
            </w:pPr>
            <w:r>
              <w:t>Work</w:t>
            </w:r>
          </w:p>
          <w:sdt>
            <w:sdtPr>
              <w:id w:val="21078773"/>
              <w:placeholder>
                <w:docPart w:val="DB7B0201AD864618859E477652330500"/>
              </w:placeholder>
            </w:sdtPr>
            <w:sdtContent>
              <w:p w:rsidR="00DE7192" w:rsidRDefault="00DE7192" w:rsidP="004A02A2">
                <w:pPr>
                  <w:pStyle w:val="Italics"/>
                  <w:ind w:firstLineChars="300" w:firstLine="480"/>
                  <w:rPr>
                    <w:i w:val="0"/>
                  </w:rPr>
                </w:pPr>
                <w:r w:rsidRPr="004A02A2">
                  <w:t>Mr.Daniel Ryan, Manager, Long Stone Pub &amp; Restaurant,</w:t>
                </w:r>
              </w:p>
            </w:sdtContent>
          </w:sdt>
          <w:p w:rsidR="00DE7192" w:rsidRPr="004A02A2" w:rsidRDefault="00DE7192" w:rsidP="00023B42">
            <w:pPr>
              <w:pStyle w:val="Bold"/>
              <w:rPr>
                <w:b w:val="0"/>
              </w:rPr>
            </w:pPr>
            <w:r>
              <w:t xml:space="preserve">       </w:t>
            </w:r>
            <w:r w:rsidRPr="004A02A2">
              <w:rPr>
                <w:b w:val="0"/>
              </w:rPr>
              <w:t xml:space="preserve">   10 Townsend St, Dublin 2, Tel. +353(1)671 8102</w:t>
            </w:r>
          </w:p>
        </w:tc>
      </w:tr>
    </w:tbl>
    <w:p w:rsidR="00464FC4" w:rsidRDefault="00464FC4" w:rsidP="00F82E80">
      <w:pPr>
        <w:rPr>
          <w:lang w:eastAsia="zh-CN"/>
        </w:rPr>
      </w:pPr>
    </w:p>
    <w:sectPr w:rsidR="00464FC4" w:rsidSect="0037767D">
      <w:pgSz w:w="12240" w:h="15840"/>
      <w:pgMar w:top="1440" w:right="1800" w:bottom="1440" w:left="216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16079" w:rsidRDefault="00B16079" w:rsidP="005542CF">
      <w:pPr>
        <w:spacing w:line="240" w:lineRule="auto"/>
      </w:pPr>
      <w:r>
        <w:separator/>
      </w:r>
    </w:p>
  </w:endnote>
  <w:endnote w:type="continuationSeparator" w:id="1">
    <w:p w:rsidR="00B16079" w:rsidRDefault="00B16079" w:rsidP="005542CF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楷体_GB2312">
    <w:altName w:val="宋体"/>
    <w:panose1 w:val="00000000000000000000"/>
    <w:charset w:val="86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16079" w:rsidRDefault="00B16079" w:rsidP="005542CF">
      <w:pPr>
        <w:spacing w:line="240" w:lineRule="auto"/>
      </w:pPr>
      <w:r>
        <w:separator/>
      </w:r>
    </w:p>
  </w:footnote>
  <w:footnote w:type="continuationSeparator" w:id="1">
    <w:p w:rsidR="00B16079" w:rsidRDefault="00B16079" w:rsidP="005542C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F"/>
    <w:multiLevelType w:val="singleLevel"/>
    <w:tmpl w:val="8E8AB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FFFFFF83"/>
    <w:multiLevelType w:val="singleLevel"/>
    <w:tmpl w:val="12188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>
    <w:nsid w:val="FFFFFF88"/>
    <w:multiLevelType w:val="singleLevel"/>
    <w:tmpl w:val="2C10B3D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FFFFFF89"/>
    <w:multiLevelType w:val="singleLevel"/>
    <w:tmpl w:val="3EA6CDB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46E67AD"/>
    <w:multiLevelType w:val="hybridMultilevel"/>
    <w:tmpl w:val="2CB8F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622236"/>
    <w:multiLevelType w:val="hybridMultilevel"/>
    <w:tmpl w:val="737A7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E97123"/>
    <w:multiLevelType w:val="hybridMultilevel"/>
    <w:tmpl w:val="2F146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1A6A94"/>
    <w:multiLevelType w:val="hybridMultilevel"/>
    <w:tmpl w:val="175EE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D9F5DB7"/>
    <w:multiLevelType w:val="hybridMultilevel"/>
    <w:tmpl w:val="FE2C696E"/>
    <w:lvl w:ilvl="0" w:tplc="8BAA88BE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9">
    <w:nsid w:val="30804842"/>
    <w:multiLevelType w:val="hybridMultilevel"/>
    <w:tmpl w:val="7ECA7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6AF1F9F"/>
    <w:multiLevelType w:val="hybridMultilevel"/>
    <w:tmpl w:val="A7609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D191A37"/>
    <w:multiLevelType w:val="hybridMultilevel"/>
    <w:tmpl w:val="A628F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5174540"/>
    <w:multiLevelType w:val="hybridMultilevel"/>
    <w:tmpl w:val="DE02B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3AF1609"/>
    <w:multiLevelType w:val="hybridMultilevel"/>
    <w:tmpl w:val="3E64D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963688A"/>
    <w:multiLevelType w:val="hybridMultilevel"/>
    <w:tmpl w:val="988CA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A193D60"/>
    <w:multiLevelType w:val="hybridMultilevel"/>
    <w:tmpl w:val="941ED220"/>
    <w:lvl w:ilvl="0" w:tplc="928C7D54">
      <w:start w:val="5"/>
      <w:numFmt w:val="bullet"/>
      <w:pStyle w:val="a"/>
      <w:lvlText w:val="-"/>
      <w:lvlJc w:val="left"/>
      <w:pPr>
        <w:ind w:left="720" w:hanging="360"/>
      </w:pPr>
      <w:rPr>
        <w:rFonts w:ascii="Corbel" w:eastAsiaTheme="minorHAnsi" w:hAnsi="Corbe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E470D11"/>
    <w:multiLevelType w:val="hybridMultilevel"/>
    <w:tmpl w:val="D132F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D8D4D3D"/>
    <w:multiLevelType w:val="hybridMultilevel"/>
    <w:tmpl w:val="9F227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E54296C"/>
    <w:multiLevelType w:val="hybridMultilevel"/>
    <w:tmpl w:val="B5D67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EB25133"/>
    <w:multiLevelType w:val="hybridMultilevel"/>
    <w:tmpl w:val="AD34477E"/>
    <w:lvl w:ilvl="0" w:tplc="8BAA88BE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num w:numId="1">
    <w:abstractNumId w:val="12"/>
  </w:num>
  <w:num w:numId="2">
    <w:abstractNumId w:val="16"/>
  </w:num>
  <w:num w:numId="3">
    <w:abstractNumId w:val="5"/>
  </w:num>
  <w:num w:numId="4">
    <w:abstractNumId w:val="4"/>
  </w:num>
  <w:num w:numId="5">
    <w:abstractNumId w:val="17"/>
  </w:num>
  <w:num w:numId="6">
    <w:abstractNumId w:val="13"/>
  </w:num>
  <w:num w:numId="7">
    <w:abstractNumId w:val="18"/>
  </w:num>
  <w:num w:numId="8">
    <w:abstractNumId w:val="10"/>
  </w:num>
  <w:num w:numId="9">
    <w:abstractNumId w:val="14"/>
  </w:num>
  <w:num w:numId="10">
    <w:abstractNumId w:val="6"/>
  </w:num>
  <w:num w:numId="11">
    <w:abstractNumId w:val="19"/>
  </w:num>
  <w:num w:numId="12">
    <w:abstractNumId w:val="8"/>
  </w:num>
  <w:num w:numId="13">
    <w:abstractNumId w:val="11"/>
  </w:num>
  <w:num w:numId="14">
    <w:abstractNumId w:val="9"/>
  </w:num>
  <w:num w:numId="15">
    <w:abstractNumId w:val="7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attachedTemplate r:id="rId1"/>
  <w:stylePaneFormatFilter w:val="1021"/>
  <w:defaultTabStop w:val="720"/>
  <w:drawingGridHorizontalSpacing w:val="110"/>
  <w:displayHorizontalDrawingGridEvery w:val="2"/>
  <w:characterSpacingControl w:val="doNotCompress"/>
  <w:hdrShapeDefaults>
    <o:shapedefaults v:ext="edit" spidmax="24578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35D91"/>
    <w:rsid w:val="0000166D"/>
    <w:rsid w:val="00023B42"/>
    <w:rsid w:val="00045C2D"/>
    <w:rsid w:val="0008129D"/>
    <w:rsid w:val="000A48AE"/>
    <w:rsid w:val="000E0D21"/>
    <w:rsid w:val="000E6A82"/>
    <w:rsid w:val="001448A4"/>
    <w:rsid w:val="00170A0F"/>
    <w:rsid w:val="0018327B"/>
    <w:rsid w:val="0019073D"/>
    <w:rsid w:val="0022060C"/>
    <w:rsid w:val="00255F98"/>
    <w:rsid w:val="00277EFB"/>
    <w:rsid w:val="00284E18"/>
    <w:rsid w:val="002E3C5A"/>
    <w:rsid w:val="002F2722"/>
    <w:rsid w:val="00341566"/>
    <w:rsid w:val="00372DC8"/>
    <w:rsid w:val="00375B94"/>
    <w:rsid w:val="0037767D"/>
    <w:rsid w:val="00385705"/>
    <w:rsid w:val="003B1381"/>
    <w:rsid w:val="003B51DD"/>
    <w:rsid w:val="003B6823"/>
    <w:rsid w:val="003D3FDF"/>
    <w:rsid w:val="003F6CCA"/>
    <w:rsid w:val="004144CC"/>
    <w:rsid w:val="00434E34"/>
    <w:rsid w:val="00464FC4"/>
    <w:rsid w:val="00475AE1"/>
    <w:rsid w:val="00476A36"/>
    <w:rsid w:val="004846FA"/>
    <w:rsid w:val="004902EC"/>
    <w:rsid w:val="004A02A2"/>
    <w:rsid w:val="004B2054"/>
    <w:rsid w:val="00522F57"/>
    <w:rsid w:val="00531377"/>
    <w:rsid w:val="005542CF"/>
    <w:rsid w:val="00573E0F"/>
    <w:rsid w:val="0058491D"/>
    <w:rsid w:val="005952FF"/>
    <w:rsid w:val="005E1742"/>
    <w:rsid w:val="00617633"/>
    <w:rsid w:val="00635CFD"/>
    <w:rsid w:val="006746D6"/>
    <w:rsid w:val="00675CE5"/>
    <w:rsid w:val="006B5DEA"/>
    <w:rsid w:val="006D0889"/>
    <w:rsid w:val="007101AC"/>
    <w:rsid w:val="0071252F"/>
    <w:rsid w:val="00717865"/>
    <w:rsid w:val="0074264D"/>
    <w:rsid w:val="0074416E"/>
    <w:rsid w:val="00745532"/>
    <w:rsid w:val="00772DFA"/>
    <w:rsid w:val="007A6749"/>
    <w:rsid w:val="007C0805"/>
    <w:rsid w:val="007C4B88"/>
    <w:rsid w:val="007E75AE"/>
    <w:rsid w:val="00803459"/>
    <w:rsid w:val="008614A8"/>
    <w:rsid w:val="008652E0"/>
    <w:rsid w:val="00876A90"/>
    <w:rsid w:val="00916DC8"/>
    <w:rsid w:val="00933439"/>
    <w:rsid w:val="00AF4689"/>
    <w:rsid w:val="00B04F99"/>
    <w:rsid w:val="00B16079"/>
    <w:rsid w:val="00B32866"/>
    <w:rsid w:val="00B338BD"/>
    <w:rsid w:val="00B37618"/>
    <w:rsid w:val="00B4293D"/>
    <w:rsid w:val="00B91161"/>
    <w:rsid w:val="00BC7EDE"/>
    <w:rsid w:val="00BE35E3"/>
    <w:rsid w:val="00BE7413"/>
    <w:rsid w:val="00BE7E21"/>
    <w:rsid w:val="00BF34DC"/>
    <w:rsid w:val="00C30CFC"/>
    <w:rsid w:val="00C33837"/>
    <w:rsid w:val="00C530EE"/>
    <w:rsid w:val="00C64572"/>
    <w:rsid w:val="00CB09B8"/>
    <w:rsid w:val="00CD0E6E"/>
    <w:rsid w:val="00D00270"/>
    <w:rsid w:val="00D35D91"/>
    <w:rsid w:val="00D70E28"/>
    <w:rsid w:val="00D83962"/>
    <w:rsid w:val="00D929B1"/>
    <w:rsid w:val="00DA59D9"/>
    <w:rsid w:val="00DC7128"/>
    <w:rsid w:val="00DD27AD"/>
    <w:rsid w:val="00DE7192"/>
    <w:rsid w:val="00DF584E"/>
    <w:rsid w:val="00E160FA"/>
    <w:rsid w:val="00E44757"/>
    <w:rsid w:val="00E83617"/>
    <w:rsid w:val="00EA2BC4"/>
    <w:rsid w:val="00EA751D"/>
    <w:rsid w:val="00EB2062"/>
    <w:rsid w:val="00EE5DCD"/>
    <w:rsid w:val="00EF3D90"/>
    <w:rsid w:val="00EF6D74"/>
    <w:rsid w:val="00F17F88"/>
    <w:rsid w:val="00F2242A"/>
    <w:rsid w:val="00F43243"/>
    <w:rsid w:val="00F51F9C"/>
    <w:rsid w:val="00F82E80"/>
    <w:rsid w:val="00F900CA"/>
    <w:rsid w:val="00FB063C"/>
    <w:rsid w:val="00FE50B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uiPriority="1" w:unhideWhenUsed="0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Normal Indent" w:qFormat="1"/>
    <w:lsdException w:name="List Bullet" w:semiHidden="0" w:uiPriority="9" w:unhideWhenUsed="0" w:qFormat="1"/>
    <w:lsdException w:name="List Number" w:semiHidden="0" w:uiPriority="9" w:unhideWhenUsed="0" w:qFormat="1"/>
    <w:lsdException w:name="List Bullet 2" w:semiHidden="0" w:uiPriority="10" w:unhideWhenUsed="0" w:qFormat="1"/>
    <w:lsdException w:name="List Number 2" w:semiHidden="0" w:uiPriority="10" w:unhideWhenUsed="0" w:qFormat="1"/>
    <w:lsdException w:name="Title" w:semiHidden="0" w:uiPriority="4" w:unhideWhenUsed="0" w:qFormat="1"/>
    <w:lsdException w:name="List Continue" w:semiHidden="0" w:uiPriority="9" w:unhideWhenUsed="0" w:qFormat="1"/>
    <w:lsdException w:name="List Continue 2" w:semiHidden="0" w:uiPriority="10" w:unhideWhenUsed="0" w:qFormat="1"/>
    <w:lsdException w:name="Subtitle" w:semiHidden="0" w:uiPriority="5" w:unhideWhenUsed="0" w:qFormat="1"/>
    <w:lsdException w:name="Block Text" w:semiHidden="0" w:uiPriority="3" w:unhideWhenUsed="0" w:qFormat="1"/>
    <w:lsdException w:name="Strong" w:semiHidden="0" w:uiPriority="2" w:unhideWhenUsed="0" w:qFormat="1"/>
    <w:lsdException w:name="Emphasis" w:semiHidden="0" w:uiPriority="2" w:unhideWhenUsed="0" w:qFormat="1"/>
    <w:lsdException w:name="Balloon Text" w:uiPriority="0"/>
    <w:lsdException w:name="Table Grid" w:semiHidden="0" w:uiPriority="1" w:unhideWhenUsed="0"/>
    <w:lsdException w:name="Placeholder Text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semiHidden/>
    <w:qFormat/>
    <w:rsid w:val="0037767D"/>
    <w:pPr>
      <w:spacing w:after="0" w:line="264" w:lineRule="auto"/>
    </w:pPr>
    <w:rPr>
      <w:sz w:val="16"/>
    </w:rPr>
  </w:style>
  <w:style w:type="paragraph" w:styleId="1">
    <w:name w:val="heading 1"/>
    <w:basedOn w:val="a0"/>
    <w:next w:val="a0"/>
    <w:link w:val="1Char"/>
    <w:uiPriority w:val="1"/>
    <w:semiHidden/>
    <w:qFormat/>
    <w:rsid w:val="0037767D"/>
    <w:pPr>
      <w:outlineLvl w:val="0"/>
    </w:pPr>
    <w:rPr>
      <w:caps/>
      <w:color w:val="A6A6A6" w:themeColor="background1" w:themeShade="A6"/>
      <w:spacing w:val="40"/>
      <w:sz w:val="40"/>
    </w:rPr>
  </w:style>
  <w:style w:type="paragraph" w:styleId="2">
    <w:name w:val="heading 2"/>
    <w:basedOn w:val="a0"/>
    <w:next w:val="a0"/>
    <w:link w:val="2Char"/>
    <w:uiPriority w:val="1"/>
    <w:semiHidden/>
    <w:qFormat/>
    <w:rsid w:val="0037767D"/>
    <w:pPr>
      <w:outlineLvl w:val="1"/>
    </w:pPr>
    <w:rPr>
      <w:caps/>
      <w:color w:val="595959" w:themeColor="text1" w:themeTint="A6"/>
      <w:spacing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1"/>
    <w:rsid w:val="0037767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Placeholder Text"/>
    <w:basedOn w:val="a1"/>
    <w:uiPriority w:val="99"/>
    <w:semiHidden/>
    <w:rsid w:val="0037767D"/>
    <w:rPr>
      <w:color w:val="808080"/>
    </w:rPr>
  </w:style>
  <w:style w:type="paragraph" w:styleId="a6">
    <w:name w:val="Balloon Text"/>
    <w:basedOn w:val="a0"/>
    <w:link w:val="Char"/>
    <w:semiHidden/>
    <w:unhideWhenUsed/>
    <w:rsid w:val="0037767D"/>
    <w:pPr>
      <w:spacing w:line="240" w:lineRule="auto"/>
    </w:pPr>
    <w:rPr>
      <w:rFonts w:ascii="Tahoma" w:hAnsi="Tahoma" w:cs="Tahoma"/>
      <w:szCs w:val="16"/>
    </w:rPr>
  </w:style>
  <w:style w:type="character" w:customStyle="1" w:styleId="Char">
    <w:name w:val="批注框文本 Char"/>
    <w:basedOn w:val="a1"/>
    <w:link w:val="a6"/>
    <w:uiPriority w:val="99"/>
    <w:semiHidden/>
    <w:rsid w:val="0037767D"/>
    <w:rPr>
      <w:rFonts w:ascii="Tahoma" w:hAnsi="Tahoma" w:cs="Tahoma"/>
      <w:sz w:val="16"/>
      <w:szCs w:val="16"/>
    </w:rPr>
  </w:style>
  <w:style w:type="character" w:customStyle="1" w:styleId="1Char">
    <w:name w:val="标题 1 Char"/>
    <w:basedOn w:val="a1"/>
    <w:link w:val="1"/>
    <w:uiPriority w:val="1"/>
    <w:semiHidden/>
    <w:rsid w:val="0037767D"/>
    <w:rPr>
      <w:caps/>
      <w:color w:val="A6A6A6" w:themeColor="background1" w:themeShade="A6"/>
      <w:spacing w:val="40"/>
      <w:sz w:val="40"/>
    </w:rPr>
  </w:style>
  <w:style w:type="paragraph" w:customStyle="1" w:styleId="PersonalInformation">
    <w:name w:val="Personal Information"/>
    <w:basedOn w:val="a0"/>
    <w:qFormat/>
    <w:rsid w:val="0037767D"/>
    <w:rPr>
      <w:color w:val="595959" w:themeColor="text1" w:themeTint="A6"/>
      <w:spacing w:val="10"/>
    </w:rPr>
  </w:style>
  <w:style w:type="character" w:customStyle="1" w:styleId="2Char">
    <w:name w:val="标题 2 Char"/>
    <w:basedOn w:val="a1"/>
    <w:link w:val="2"/>
    <w:uiPriority w:val="1"/>
    <w:semiHidden/>
    <w:rsid w:val="0037767D"/>
    <w:rPr>
      <w:caps/>
      <w:color w:val="595959" w:themeColor="text1" w:themeTint="A6"/>
      <w:spacing w:val="20"/>
      <w:sz w:val="16"/>
    </w:rPr>
  </w:style>
  <w:style w:type="paragraph" w:customStyle="1" w:styleId="Bold">
    <w:name w:val="Bold"/>
    <w:basedOn w:val="a0"/>
    <w:qFormat/>
    <w:rsid w:val="0037767D"/>
    <w:rPr>
      <w:b/>
      <w:spacing w:val="10"/>
    </w:rPr>
  </w:style>
  <w:style w:type="paragraph" w:customStyle="1" w:styleId="Dates">
    <w:name w:val="Dates"/>
    <w:basedOn w:val="a0"/>
    <w:qFormat/>
    <w:rsid w:val="0037767D"/>
    <w:pPr>
      <w:jc w:val="right"/>
    </w:pPr>
    <w:rPr>
      <w:color w:val="595959" w:themeColor="text1" w:themeTint="A6"/>
    </w:rPr>
  </w:style>
  <w:style w:type="paragraph" w:customStyle="1" w:styleId="Italics">
    <w:name w:val="Italics"/>
    <w:basedOn w:val="a0"/>
    <w:qFormat/>
    <w:rsid w:val="0037767D"/>
    <w:pPr>
      <w:spacing w:after="80"/>
    </w:pPr>
    <w:rPr>
      <w:i/>
    </w:rPr>
  </w:style>
  <w:style w:type="paragraph" w:styleId="a">
    <w:name w:val="List Paragraph"/>
    <w:basedOn w:val="a0"/>
    <w:uiPriority w:val="34"/>
    <w:qFormat/>
    <w:rsid w:val="0037767D"/>
    <w:pPr>
      <w:numPr>
        <w:numId w:val="20"/>
      </w:numPr>
      <w:spacing w:after="80"/>
      <w:ind w:left="360" w:hanging="216"/>
    </w:pPr>
  </w:style>
  <w:style w:type="paragraph" w:customStyle="1" w:styleId="Copy">
    <w:name w:val="Copy"/>
    <w:basedOn w:val="a0"/>
    <w:qFormat/>
    <w:rsid w:val="0037767D"/>
    <w:pPr>
      <w:spacing w:after="80"/>
    </w:pPr>
  </w:style>
  <w:style w:type="paragraph" w:customStyle="1" w:styleId="PlaceholderAutotext10">
    <w:name w:val="PlaceholderAutotext_10"/>
    <w:rsid w:val="0037767D"/>
  </w:style>
  <w:style w:type="paragraph" w:customStyle="1" w:styleId="YourName">
    <w:name w:val="Your Name"/>
    <w:basedOn w:val="a0"/>
    <w:qFormat/>
    <w:rsid w:val="0037767D"/>
    <w:rPr>
      <w:caps/>
      <w:color w:val="A6A6A6" w:themeColor="background1" w:themeShade="A6"/>
      <w:spacing w:val="40"/>
      <w:sz w:val="40"/>
    </w:rPr>
  </w:style>
  <w:style w:type="paragraph" w:customStyle="1" w:styleId="SectionHeading">
    <w:name w:val="Section Heading"/>
    <w:basedOn w:val="a0"/>
    <w:qFormat/>
    <w:rsid w:val="0037767D"/>
    <w:rPr>
      <w:caps/>
      <w:color w:val="595959" w:themeColor="text1" w:themeTint="A6"/>
      <w:spacing w:val="20"/>
    </w:rPr>
  </w:style>
  <w:style w:type="paragraph" w:styleId="a7">
    <w:name w:val="header"/>
    <w:basedOn w:val="a0"/>
    <w:link w:val="Char0"/>
    <w:uiPriority w:val="99"/>
    <w:semiHidden/>
    <w:unhideWhenUsed/>
    <w:rsid w:val="005542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1"/>
    <w:link w:val="a7"/>
    <w:uiPriority w:val="99"/>
    <w:semiHidden/>
    <w:rsid w:val="005542CF"/>
    <w:rPr>
      <w:sz w:val="18"/>
      <w:szCs w:val="18"/>
    </w:rPr>
  </w:style>
  <w:style w:type="paragraph" w:styleId="a8">
    <w:name w:val="footer"/>
    <w:basedOn w:val="a0"/>
    <w:link w:val="Char1"/>
    <w:uiPriority w:val="99"/>
    <w:semiHidden/>
    <w:unhideWhenUsed/>
    <w:rsid w:val="005542CF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1">
    <w:name w:val="页脚 Char"/>
    <w:basedOn w:val="a1"/>
    <w:link w:val="a8"/>
    <w:uiPriority w:val="99"/>
    <w:semiHidden/>
    <w:rsid w:val="005542CF"/>
    <w:rPr>
      <w:sz w:val="18"/>
      <w:szCs w:val="18"/>
    </w:rPr>
  </w:style>
  <w:style w:type="character" w:styleId="a9">
    <w:name w:val="Hyperlink"/>
    <w:basedOn w:val="a1"/>
    <w:uiPriority w:val="99"/>
    <w:unhideWhenUsed/>
    <w:rsid w:val="005542C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uiPriority="1" w:unhideWhenUsed="0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Normal Indent" w:qFormat="1"/>
    <w:lsdException w:name="List Bullet" w:semiHidden="0" w:uiPriority="9" w:unhideWhenUsed="0" w:qFormat="1"/>
    <w:lsdException w:name="List Number" w:semiHidden="0" w:uiPriority="9" w:unhideWhenUsed="0" w:qFormat="1"/>
    <w:lsdException w:name="List Bullet 2" w:semiHidden="0" w:uiPriority="10" w:unhideWhenUsed="0" w:qFormat="1"/>
    <w:lsdException w:name="List Number 2" w:semiHidden="0" w:uiPriority="10" w:unhideWhenUsed="0" w:qFormat="1"/>
    <w:lsdException w:name="Title" w:semiHidden="0" w:uiPriority="4" w:unhideWhenUsed="0" w:qFormat="1"/>
    <w:lsdException w:name="List Continue" w:semiHidden="0" w:uiPriority="9" w:unhideWhenUsed="0" w:qFormat="1"/>
    <w:lsdException w:name="List Continue 2" w:semiHidden="0" w:uiPriority="10" w:unhideWhenUsed="0" w:qFormat="1"/>
    <w:lsdException w:name="Subtitle" w:semiHidden="0" w:uiPriority="5" w:unhideWhenUsed="0" w:qFormat="1"/>
    <w:lsdException w:name="Block Text" w:semiHidden="0" w:uiPriority="3" w:unhideWhenUsed="0" w:qFormat="1"/>
    <w:lsdException w:name="Strong" w:semiHidden="0" w:uiPriority="2" w:unhideWhenUsed="0" w:qFormat="1"/>
    <w:lsdException w:name="Emphasis" w:semiHidden="0" w:uiPriority="2" w:unhideWhenUsed="0" w:qFormat="1"/>
    <w:lsdException w:name="Balloon Text" w:uiPriority="0"/>
    <w:lsdException w:name="Table Grid" w:semiHidden="0" w:uiPriority="1" w:unhideWhenUsed="0"/>
    <w:lsdException w:name="Placeholder Text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semiHidden/>
    <w:qFormat/>
    <w:pPr>
      <w:spacing w:after="0" w:line="264" w:lineRule="auto"/>
    </w:pPr>
    <w:rPr>
      <w:sz w:val="16"/>
    </w:rPr>
  </w:style>
  <w:style w:type="paragraph" w:styleId="Heading1">
    <w:name w:val="heading 1"/>
    <w:basedOn w:val="Normal"/>
    <w:next w:val="Normal"/>
    <w:link w:val="Heading1Char"/>
    <w:uiPriority w:val="1"/>
    <w:semiHidden/>
    <w:qFormat/>
    <w:pPr>
      <w:outlineLvl w:val="0"/>
    </w:pPr>
    <w:rPr>
      <w:caps/>
      <w:color w:val="A6A6A6" w:themeColor="background1" w:themeShade="A6"/>
      <w:spacing w:val="40"/>
      <w:sz w:val="40"/>
    </w:rPr>
  </w:style>
  <w:style w:type="paragraph" w:styleId="Heading2">
    <w:name w:val="heading 2"/>
    <w:basedOn w:val="Normal"/>
    <w:next w:val="Normal"/>
    <w:link w:val="Heading2Char"/>
    <w:uiPriority w:val="1"/>
    <w:semiHidden/>
    <w:qFormat/>
    <w:pPr>
      <w:outlineLvl w:val="1"/>
    </w:pPr>
    <w:rPr>
      <w:caps/>
      <w:color w:val="595959" w:themeColor="text1" w:themeTint="A6"/>
      <w:spacing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BalloonText">
    <w:name w:val="Balloon Text"/>
    <w:basedOn w:val="Normal"/>
    <w:link w:val="BalloonTextChar"/>
    <w:semiHidden/>
    <w:unhideWhenUsed/>
    <w:pPr>
      <w:spacing w:line="240" w:lineRule="auto"/>
    </w:pPr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1"/>
    <w:semiHidden/>
    <w:rPr>
      <w:caps/>
      <w:color w:val="A6A6A6" w:themeColor="background1" w:themeShade="A6"/>
      <w:spacing w:val="40"/>
      <w:sz w:val="40"/>
    </w:rPr>
  </w:style>
  <w:style w:type="paragraph" w:customStyle="1" w:styleId="PersonalInformation">
    <w:name w:val="Personal Information"/>
    <w:basedOn w:val="Normal"/>
    <w:qFormat/>
    <w:rPr>
      <w:color w:val="595959" w:themeColor="text1" w:themeTint="A6"/>
      <w:spacing w:val="10"/>
    </w:rPr>
  </w:style>
  <w:style w:type="character" w:customStyle="1" w:styleId="Heading2Char">
    <w:name w:val="Heading 2 Char"/>
    <w:basedOn w:val="DefaultParagraphFont"/>
    <w:link w:val="Heading2"/>
    <w:uiPriority w:val="1"/>
    <w:semiHidden/>
    <w:rPr>
      <w:caps/>
      <w:color w:val="595959" w:themeColor="text1" w:themeTint="A6"/>
      <w:spacing w:val="20"/>
      <w:sz w:val="16"/>
    </w:rPr>
  </w:style>
  <w:style w:type="paragraph" w:customStyle="1" w:styleId="Bold">
    <w:name w:val="Bold"/>
    <w:basedOn w:val="Normal"/>
    <w:qFormat/>
    <w:rPr>
      <w:b/>
      <w:spacing w:val="10"/>
    </w:rPr>
  </w:style>
  <w:style w:type="paragraph" w:customStyle="1" w:styleId="Dates">
    <w:name w:val="Dates"/>
    <w:basedOn w:val="Normal"/>
    <w:qFormat/>
    <w:pPr>
      <w:jc w:val="right"/>
    </w:pPr>
    <w:rPr>
      <w:color w:val="595959" w:themeColor="text1" w:themeTint="A6"/>
    </w:rPr>
  </w:style>
  <w:style w:type="paragraph" w:customStyle="1" w:styleId="Italics">
    <w:name w:val="Italics"/>
    <w:basedOn w:val="Normal"/>
    <w:qFormat/>
    <w:pPr>
      <w:spacing w:after="80"/>
    </w:pPr>
    <w:rPr>
      <w:i/>
    </w:rPr>
  </w:style>
  <w:style w:type="paragraph" w:styleId="ListParagraph">
    <w:name w:val="List Paragraph"/>
    <w:basedOn w:val="Normal"/>
    <w:uiPriority w:val="34"/>
    <w:qFormat/>
    <w:pPr>
      <w:numPr>
        <w:numId w:val="20"/>
      </w:numPr>
      <w:spacing w:after="80"/>
      <w:ind w:left="360" w:hanging="216"/>
    </w:pPr>
  </w:style>
  <w:style w:type="paragraph" w:customStyle="1" w:styleId="Copy">
    <w:name w:val="Copy"/>
    <w:basedOn w:val="Normal"/>
    <w:qFormat/>
    <w:pPr>
      <w:spacing w:after="80"/>
    </w:pPr>
  </w:style>
  <w:style w:type="paragraph" w:customStyle="1" w:styleId="PlaceholderAutotext10">
    <w:name w:val="PlaceholderAutotext_10"/>
    <w:rPr>
      <w:rFonts w:eastAsiaTheme="minorEastAsia"/>
    </w:rPr>
  </w:style>
  <w:style w:type="paragraph" w:customStyle="1" w:styleId="YourName">
    <w:name w:val="Your Name"/>
    <w:basedOn w:val="Normal"/>
    <w:qFormat/>
    <w:rPr>
      <w:caps/>
      <w:color w:val="A6A6A6" w:themeColor="background1" w:themeShade="A6"/>
      <w:spacing w:val="40"/>
      <w:sz w:val="40"/>
    </w:rPr>
  </w:style>
  <w:style w:type="paragraph" w:customStyle="1" w:styleId="SectionHeading">
    <w:name w:val="Section Heading"/>
    <w:basedOn w:val="Normal"/>
    <w:qFormat/>
    <w:rPr>
      <w:caps/>
      <w:color w:val="595959" w:themeColor="text1" w:themeTint="A6"/>
      <w:spacing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xiuzhen1103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ngsu.ma\AppData\Roaming\Microsoft\Templates\Chronological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63A7F47C2A64F039DA11DC1F17865F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301090B-FFF8-41FB-9A7C-440FBA4AEF17}"/>
      </w:docPartPr>
      <w:docPartBody>
        <w:p w:rsidR="00431E82" w:rsidRDefault="00EB298B" w:rsidP="00EB298B">
          <w:pPr>
            <w:pStyle w:val="D63A7F47C2A64F039DA11DC1F17865F9"/>
          </w:pPr>
          <w:r>
            <w:t>[Start Date]</w:t>
          </w:r>
        </w:p>
      </w:docPartBody>
    </w:docPart>
    <w:docPart>
      <w:docPartPr>
        <w:name w:val="393E9808BE6A4121A7813616914D655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4CF0B6E-BA4B-4C7E-AD8A-C5379AB0605B}"/>
      </w:docPartPr>
      <w:docPartBody>
        <w:p w:rsidR="00431E82" w:rsidRDefault="00EB298B" w:rsidP="00EB298B">
          <w:pPr>
            <w:pStyle w:val="393E9808BE6A4121A7813616914D6552"/>
          </w:pPr>
          <w:r>
            <w:rPr>
              <w:rStyle w:val="a4"/>
            </w:rPr>
            <w:t>[End Date]</w:t>
          </w:r>
        </w:p>
      </w:docPartBody>
    </w:docPart>
    <w:docPart>
      <w:docPartPr>
        <w:name w:val="B480DFB167A246989A125DA5E49C5CC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AF7F9FC-42F6-4A94-A517-1A8C6BF21D99}"/>
      </w:docPartPr>
      <w:docPartBody>
        <w:p w:rsidR="00431E82" w:rsidRDefault="00EB298B" w:rsidP="00EB298B">
          <w:pPr>
            <w:pStyle w:val="B480DFB167A246989A125DA5E49C5CCB"/>
          </w:pPr>
          <w:r>
            <w:t>[Rochester, NY]</w:t>
          </w:r>
        </w:p>
      </w:docPartBody>
    </w:docPart>
    <w:docPart>
      <w:docPartPr>
        <w:name w:val="6C3BC72D78E24EE79E28D1E85CFB6D9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BA76138-019F-455C-B1A2-15DDA4DAE8B1}"/>
      </w:docPartPr>
      <w:docPartBody>
        <w:p w:rsidR="00431E82" w:rsidRDefault="00EB298B" w:rsidP="00EB298B">
          <w:pPr>
            <w:pStyle w:val="6C3BC72D78E24EE79E28D1E85CFB6D91"/>
          </w:pPr>
          <w:r>
            <w:t>[Rochester, NY]</w:t>
          </w:r>
        </w:p>
      </w:docPartBody>
    </w:docPart>
    <w:docPart>
      <w:docPartPr>
        <w:name w:val="2FE85297F77B46B4A6DEFEC43AFC290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C710B54-E424-4439-AA43-3266801D294B}"/>
      </w:docPartPr>
      <w:docPartBody>
        <w:p w:rsidR="00431E82" w:rsidRDefault="00EB298B" w:rsidP="00EB298B">
          <w:pPr>
            <w:pStyle w:val="2FE85297F77B46B4A6DEFEC43AFC2905"/>
          </w:pPr>
          <w:r>
            <w:t>[Rochester, NY]</w:t>
          </w:r>
        </w:p>
      </w:docPartBody>
    </w:docPart>
    <w:docPart>
      <w:docPartPr>
        <w:name w:val="DB7B0201AD864618859E47765233050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87441FB-5831-47BA-8C80-FDE319F75097}"/>
      </w:docPartPr>
      <w:docPartBody>
        <w:p w:rsidR="00431E82" w:rsidRDefault="00EB298B" w:rsidP="00EB298B">
          <w:pPr>
            <w:pStyle w:val="DB7B0201AD864618859E477652330500"/>
          </w:pPr>
          <w:r>
            <w:t>[Rochester, NY]</w:t>
          </w:r>
        </w:p>
      </w:docPartBody>
    </w:docPart>
    <w:docPart>
      <w:docPartPr>
        <w:name w:val="F2921322E9AF46499C163637A65282C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370DA60-F482-4895-A1B9-39C1C631C64D}"/>
      </w:docPartPr>
      <w:docPartBody>
        <w:p w:rsidR="00431E82" w:rsidRDefault="00EB298B" w:rsidP="00EB298B">
          <w:pPr>
            <w:pStyle w:val="F2921322E9AF46499C163637A65282CE"/>
          </w:pPr>
          <w:r>
            <w:t>[Start Date]</w:t>
          </w:r>
        </w:p>
      </w:docPartBody>
    </w:docPart>
    <w:docPart>
      <w:docPartPr>
        <w:name w:val="EB53FEE10AEB45ACBC48DAE323C0583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2EFC7B0-DD40-4A88-8CCF-7CA8BB50FFFC}"/>
      </w:docPartPr>
      <w:docPartBody>
        <w:p w:rsidR="00431E82" w:rsidRDefault="00EB298B" w:rsidP="00EB298B">
          <w:pPr>
            <w:pStyle w:val="EB53FEE10AEB45ACBC48DAE323C0583E"/>
          </w:pPr>
          <w:r>
            <w:rPr>
              <w:rStyle w:val="a4"/>
            </w:rPr>
            <w:t>[End Date]</w:t>
          </w:r>
        </w:p>
      </w:docPartBody>
    </w:docPart>
    <w:docPart>
      <w:docPartPr>
        <w:name w:val="B3169824D3A94C6599AACC2B68B0856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48D06D2-B720-4D4B-83F9-A70B405BFACA}"/>
      </w:docPartPr>
      <w:docPartBody>
        <w:p w:rsidR="00431E82" w:rsidRDefault="00EB298B" w:rsidP="00EB298B">
          <w:pPr>
            <w:pStyle w:val="B3169824D3A94C6599AACC2B68B0856B"/>
          </w:pPr>
          <w:r>
            <w:t>[Rochester, NY]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楷体_GB2312">
    <w:altName w:val="宋体"/>
    <w:panose1 w:val="00000000000000000000"/>
    <w:charset w:val="86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193D60"/>
    <w:multiLevelType w:val="hybridMultilevel"/>
    <w:tmpl w:val="941ED220"/>
    <w:lvl w:ilvl="0" w:tplc="928C7D54">
      <w:start w:val="5"/>
      <w:numFmt w:val="bullet"/>
      <w:pStyle w:val="a"/>
      <w:lvlText w:val="-"/>
      <w:lvlJc w:val="left"/>
      <w:pPr>
        <w:ind w:left="720" w:hanging="360"/>
      </w:pPr>
      <w:rPr>
        <w:rFonts w:ascii="Corbel" w:eastAsiaTheme="minorHAnsi" w:hAnsi="Corbe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720"/>
  <w:characterSpacingControl w:val="doNotCompress"/>
  <w:compat>
    <w:useFELayout/>
  </w:compat>
  <w:rsids>
    <w:rsidRoot w:val="00DF3B2A"/>
    <w:rsid w:val="00431E82"/>
    <w:rsid w:val="007472A5"/>
    <w:rsid w:val="00750A6E"/>
    <w:rsid w:val="00771635"/>
    <w:rsid w:val="00A2695B"/>
    <w:rsid w:val="00D95C75"/>
    <w:rsid w:val="00DF3B2A"/>
    <w:rsid w:val="00EB298B"/>
    <w:rsid w:val="00F32D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E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771635"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253154CFC2BC4F59AA00B7D9B1C3311F">
    <w:name w:val="253154CFC2BC4F59AA00B7D9B1C3311F"/>
    <w:rsid w:val="00771635"/>
  </w:style>
  <w:style w:type="paragraph" w:customStyle="1" w:styleId="558F9A279C12435DA7330B1688185F41">
    <w:name w:val="558F9A279C12435DA7330B1688185F41"/>
    <w:rsid w:val="00771635"/>
  </w:style>
  <w:style w:type="paragraph" w:customStyle="1" w:styleId="F5C1F3728D4A40C68CC120BDA40E13BB">
    <w:name w:val="F5C1F3728D4A40C68CC120BDA40E13BB"/>
    <w:rsid w:val="00771635"/>
  </w:style>
  <w:style w:type="paragraph" w:customStyle="1" w:styleId="9B9B916B358948D5AD7EAF80FCF79E5A">
    <w:name w:val="9B9B916B358948D5AD7EAF80FCF79E5A"/>
    <w:rsid w:val="00771635"/>
  </w:style>
  <w:style w:type="paragraph" w:customStyle="1" w:styleId="8E7CD8D7FFEF46DDA41F8DBE6086C3EF">
    <w:name w:val="8E7CD8D7FFEF46DDA41F8DBE6086C3EF"/>
    <w:rsid w:val="00771635"/>
  </w:style>
  <w:style w:type="paragraph" w:customStyle="1" w:styleId="A779DFE4555848BC9788F5F2F21ABB6E">
    <w:name w:val="A779DFE4555848BC9788F5F2F21ABB6E"/>
    <w:rsid w:val="00771635"/>
  </w:style>
  <w:style w:type="paragraph" w:styleId="a">
    <w:name w:val="List Paragraph"/>
    <w:basedOn w:val="a0"/>
    <w:uiPriority w:val="34"/>
    <w:qFormat/>
    <w:rsid w:val="00EB298B"/>
    <w:pPr>
      <w:numPr>
        <w:numId w:val="1"/>
      </w:numPr>
      <w:spacing w:after="80" w:line="264" w:lineRule="auto"/>
      <w:ind w:left="360" w:hanging="216"/>
    </w:pPr>
    <w:rPr>
      <w:rFonts w:eastAsiaTheme="minorHAnsi"/>
      <w:sz w:val="16"/>
      <w:lang w:val="en-US" w:eastAsia="en-US"/>
    </w:rPr>
  </w:style>
  <w:style w:type="paragraph" w:customStyle="1" w:styleId="9D6A19D512E84233822587377CF1408F">
    <w:name w:val="9D6A19D512E84233822587377CF1408F"/>
    <w:rsid w:val="00771635"/>
  </w:style>
  <w:style w:type="paragraph" w:customStyle="1" w:styleId="E6DA72F9AB4D449A856488C99CF68E2D">
    <w:name w:val="E6DA72F9AB4D449A856488C99CF68E2D"/>
    <w:rsid w:val="00771635"/>
  </w:style>
  <w:style w:type="paragraph" w:customStyle="1" w:styleId="C76CDFB151A4483987C3F5577089F54D">
    <w:name w:val="C76CDFB151A4483987C3F5577089F54D"/>
    <w:rsid w:val="00771635"/>
  </w:style>
  <w:style w:type="character" w:styleId="a4">
    <w:name w:val="Placeholder Text"/>
    <w:basedOn w:val="a1"/>
    <w:uiPriority w:val="99"/>
    <w:semiHidden/>
    <w:rsid w:val="00EB298B"/>
    <w:rPr>
      <w:color w:val="808080"/>
    </w:rPr>
  </w:style>
  <w:style w:type="paragraph" w:customStyle="1" w:styleId="8AD5940658FD475C8DA00B2B1F8BEE66">
    <w:name w:val="8AD5940658FD475C8DA00B2B1F8BEE66"/>
    <w:rsid w:val="00771635"/>
  </w:style>
  <w:style w:type="paragraph" w:customStyle="1" w:styleId="298A4793977249A9B93CE6026102A019">
    <w:name w:val="298A4793977249A9B93CE6026102A019"/>
    <w:rsid w:val="00771635"/>
  </w:style>
  <w:style w:type="paragraph" w:customStyle="1" w:styleId="3D96031FC5964327B54DC06F0ECC7254">
    <w:name w:val="3D96031FC5964327B54DC06F0ECC7254"/>
    <w:rsid w:val="00771635"/>
  </w:style>
  <w:style w:type="paragraph" w:customStyle="1" w:styleId="26EC7E66C6014E7CBFED1F58800835EA">
    <w:name w:val="26EC7E66C6014E7CBFED1F58800835EA"/>
    <w:rsid w:val="00771635"/>
  </w:style>
  <w:style w:type="paragraph" w:customStyle="1" w:styleId="EB5F35EEEC5449CBB39583EB18B5A15E">
    <w:name w:val="EB5F35EEEC5449CBB39583EB18B5A15E"/>
    <w:rsid w:val="00771635"/>
  </w:style>
  <w:style w:type="paragraph" w:customStyle="1" w:styleId="0B502969EF2249FCB79BD245276AA683">
    <w:name w:val="0B502969EF2249FCB79BD245276AA683"/>
    <w:rsid w:val="00771635"/>
  </w:style>
  <w:style w:type="paragraph" w:customStyle="1" w:styleId="0782C56B7FF34FA8A8A055FA50254FF5">
    <w:name w:val="0782C56B7FF34FA8A8A055FA50254FF5"/>
    <w:rsid w:val="00771635"/>
  </w:style>
  <w:style w:type="paragraph" w:customStyle="1" w:styleId="EEF2A9B1259841DA82EEA78F7A1E2A25">
    <w:name w:val="EEF2A9B1259841DA82EEA78F7A1E2A25"/>
    <w:rsid w:val="00771635"/>
  </w:style>
  <w:style w:type="paragraph" w:customStyle="1" w:styleId="540A3E6AE89D4A8683674D9569812058">
    <w:name w:val="540A3E6AE89D4A8683674D9569812058"/>
    <w:rsid w:val="00771635"/>
  </w:style>
  <w:style w:type="paragraph" w:customStyle="1" w:styleId="8C1E23C4BE334132A4B0F9907D97DD39">
    <w:name w:val="8C1E23C4BE334132A4B0F9907D97DD39"/>
    <w:rsid w:val="00771635"/>
  </w:style>
  <w:style w:type="paragraph" w:customStyle="1" w:styleId="9A7037A69B2341B0AC3CC1FAD456BCA3">
    <w:name w:val="9A7037A69B2341B0AC3CC1FAD456BCA3"/>
    <w:rsid w:val="00771635"/>
  </w:style>
  <w:style w:type="paragraph" w:customStyle="1" w:styleId="FEB63381E5174B1288FEA04B226B977E">
    <w:name w:val="FEB63381E5174B1288FEA04B226B977E"/>
    <w:rsid w:val="00771635"/>
  </w:style>
  <w:style w:type="paragraph" w:customStyle="1" w:styleId="B5CF130461E6449E84A0C37EEF3622E8">
    <w:name w:val="B5CF130461E6449E84A0C37EEF3622E8"/>
    <w:rsid w:val="00771635"/>
  </w:style>
  <w:style w:type="paragraph" w:customStyle="1" w:styleId="5FC56CB0FE344CBAB98F4E3E48C69D3C">
    <w:name w:val="5FC56CB0FE344CBAB98F4E3E48C69D3C"/>
    <w:rsid w:val="00771635"/>
  </w:style>
  <w:style w:type="paragraph" w:customStyle="1" w:styleId="F61F5B6D85184E36975956DF5BF9C23E">
    <w:name w:val="F61F5B6D85184E36975956DF5BF9C23E"/>
    <w:rsid w:val="00771635"/>
  </w:style>
  <w:style w:type="paragraph" w:customStyle="1" w:styleId="06427A0802794F7F8E7CFE53773453CA">
    <w:name w:val="06427A0802794F7F8E7CFE53773453CA"/>
    <w:rsid w:val="00771635"/>
  </w:style>
  <w:style w:type="paragraph" w:customStyle="1" w:styleId="FE993F066F25452187D5E09AB46742B5">
    <w:name w:val="FE993F066F25452187D5E09AB46742B5"/>
    <w:rsid w:val="00771635"/>
  </w:style>
  <w:style w:type="paragraph" w:customStyle="1" w:styleId="73C8AAEBF2424A2BABAF4F5B4FF599F3">
    <w:name w:val="73C8AAEBF2424A2BABAF4F5B4FF599F3"/>
    <w:rsid w:val="00771635"/>
  </w:style>
  <w:style w:type="paragraph" w:customStyle="1" w:styleId="3541BACA6395427D967C29444995EE2A">
    <w:name w:val="3541BACA6395427D967C29444995EE2A"/>
    <w:rsid w:val="00771635"/>
  </w:style>
  <w:style w:type="paragraph" w:customStyle="1" w:styleId="85064F2EE92F4BCBB64BEDCB1A6F76DE">
    <w:name w:val="85064F2EE92F4BCBB64BEDCB1A6F76DE"/>
    <w:rsid w:val="00771635"/>
  </w:style>
  <w:style w:type="paragraph" w:customStyle="1" w:styleId="1464383AD4304624A6D97F7D3FE4488A">
    <w:name w:val="1464383AD4304624A6D97F7D3FE4488A"/>
    <w:rsid w:val="00771635"/>
  </w:style>
  <w:style w:type="paragraph" w:customStyle="1" w:styleId="75C7C365A98F4EFA9016B4584BF755B2">
    <w:name w:val="75C7C365A98F4EFA9016B4584BF755B2"/>
    <w:rsid w:val="00771635"/>
  </w:style>
  <w:style w:type="paragraph" w:customStyle="1" w:styleId="57CDB0672A7341358215627BBFA2FF31">
    <w:name w:val="57CDB0672A7341358215627BBFA2FF31"/>
    <w:rsid w:val="00771635"/>
  </w:style>
  <w:style w:type="paragraph" w:customStyle="1" w:styleId="3D753AEA1F684DE4926ADA5436DE6B84">
    <w:name w:val="3D753AEA1F684DE4926ADA5436DE6B84"/>
    <w:rsid w:val="00771635"/>
  </w:style>
  <w:style w:type="paragraph" w:customStyle="1" w:styleId="E1DB2DA18D834EF292832958A213A24E">
    <w:name w:val="E1DB2DA18D834EF292832958A213A24E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3303B7B4F21F48E8A2222D565A834388">
    <w:name w:val="3303B7B4F21F48E8A2222D565A834388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56E9F310AF2640E48EDEF90250CEECE9">
    <w:name w:val="56E9F310AF2640E48EDEF90250CEECE9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70801EFA84D5461C8846A2E581195CDE">
    <w:name w:val="70801EFA84D5461C8846A2E581195CDE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F73897D140CD4150975935646D6DDE21">
    <w:name w:val="F73897D140CD4150975935646D6DDE21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64D87A3317214A33B91CB3D56CD54B52">
    <w:name w:val="64D87A3317214A33B91CB3D56CD54B52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9200B3D808434D04AEC4B6BAA8ABC895">
    <w:name w:val="9200B3D808434D04AEC4B6BAA8ABC895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291CE61CA9AF4C939909BD5A81D90150">
    <w:name w:val="291CE61CA9AF4C939909BD5A81D90150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82BA3049F7B84ABA90A19B2FDCA048A5">
    <w:name w:val="82BA3049F7B84ABA90A19B2FDCA048A5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4DA279B5E26E453AA4B5667E4A284CF0">
    <w:name w:val="4DA279B5E26E453AA4B5667E4A284CF0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4B6C22B614804C47B1CA49E85A11F956">
    <w:name w:val="4B6C22B614804C47B1CA49E85A11F956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CB99380473F5417F8598B335F4648F1D">
    <w:name w:val="CB99380473F5417F8598B335F4648F1D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9FDEC005A6B94E9E8C86AA6040282C85">
    <w:name w:val="9FDEC005A6B94E9E8C86AA6040282C85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20512676B4CE42388657CF62BBE65124">
    <w:name w:val="20512676B4CE42388657CF62BBE65124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05E1A2EDB09B4E6BB9C59F2EAD78F873">
    <w:name w:val="05E1A2EDB09B4E6BB9C59F2EAD78F873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9EC66AE945794509B936F1A3EAD6A285">
    <w:name w:val="9EC66AE945794509B936F1A3EAD6A285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116922542276410E8F245459EAF8D752">
    <w:name w:val="116922542276410E8F245459EAF8D752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A85700F2548D4552B82E65C74C47FC18">
    <w:name w:val="A85700F2548D4552B82E65C74C47FC18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6490D0AFCBE64DA8AF935A7C172E029A">
    <w:name w:val="6490D0AFCBE64DA8AF935A7C172E029A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86C9C3E7CE6043FA8FD2C8E2A45D3831">
    <w:name w:val="86C9C3E7CE6043FA8FD2C8E2A45D3831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EE7876905C8A479AB72778A9359100BD">
    <w:name w:val="EE7876905C8A479AB72778A9359100BD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4F2CE3A513EE414DA2A2EE67CF2235F7">
    <w:name w:val="4F2CE3A513EE414DA2A2EE67CF2235F7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FB72FFC8C49949F69C95FE8B67069246">
    <w:name w:val="FB72FFC8C49949F69C95FE8B67069246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B41602AA593F4305A00E3BDCC48DE10D">
    <w:name w:val="B41602AA593F4305A00E3BDCC48DE10D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E9316F6F9B68449FA8651E379B5A1828">
    <w:name w:val="E9316F6F9B68449FA8651E379B5A1828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88D6B87BAD6146E18EB86DDE2DA2CAC8">
    <w:name w:val="88D6B87BAD6146E18EB86DDE2DA2CAC8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032AB90E6B864BE09F3386D83EA53542">
    <w:name w:val="032AB90E6B864BE09F3386D83EA53542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69927441DEAF457A8D9196A046D79A16">
    <w:name w:val="69927441DEAF457A8D9196A046D79A16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DF0EAD5197A24A69A7DADD24F5161106">
    <w:name w:val="DF0EAD5197A24A69A7DADD24F5161106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7861ECCDF2884E9A81DD00BB9353819B">
    <w:name w:val="7861ECCDF2884E9A81DD00BB9353819B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49F1568227194037BEAB2B77EE6A1353">
    <w:name w:val="49F1568227194037BEAB2B77EE6A1353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13A3BB4A0A2E4CE693BCA11CCCE37A1C">
    <w:name w:val="13A3BB4A0A2E4CE693BCA11CCCE37A1C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26FFAFB052DE49768F63472FFAE1DB1D">
    <w:name w:val="26FFAFB052DE49768F63472FFAE1DB1D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9AAFCA37A3A94023AB01CD66B39302DC">
    <w:name w:val="9AAFCA37A3A94023AB01CD66B39302DC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E32CDD0806784CD6AB13F369599F9C1B">
    <w:name w:val="E32CDD0806784CD6AB13F369599F9C1B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41021E6252C24508B461047EEB198CDA">
    <w:name w:val="41021E6252C24508B461047EEB198CDA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8D06CCD6F0EC4FC3A78029B667C8B53B">
    <w:name w:val="8D06CCD6F0EC4FC3A78029B667C8B53B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33DA9CE8CA4A4A00A9E92D4E60D3D99C">
    <w:name w:val="33DA9CE8CA4A4A00A9E92D4E60D3D99C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823D8530C85249CF97C68C92B1380181">
    <w:name w:val="823D8530C85249CF97C68C92B1380181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BE09185C23C0440C9755D63D7DEB2CCC">
    <w:name w:val="BE09185C23C0440C9755D63D7DEB2CCC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DD09A6CF7BF1461EB5EE6D1E3CB0C923">
    <w:name w:val="DD09A6CF7BF1461EB5EE6D1E3CB0C923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9AA8B095DFEE48F8A9A3CC799DBDEF13">
    <w:name w:val="9AA8B095DFEE48F8A9A3CC799DBDEF13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718C44B1BA1B454AB0BFD5989648FC5A">
    <w:name w:val="718C44B1BA1B454AB0BFD5989648FC5A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008EA868D736416AAAB9311C4861A2E8">
    <w:name w:val="008EA868D736416AAAB9311C4861A2E8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2A8C7ABADECF439E855B62A49642DC7A">
    <w:name w:val="2A8C7ABADECF439E855B62A49642DC7A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39C2FCFDAFD64C22B7C1A96BCF53FE0F">
    <w:name w:val="39C2FCFDAFD64C22B7C1A96BCF53FE0F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CEBCEE761040408BB4BF3BEA834EF219">
    <w:name w:val="CEBCEE761040408BB4BF3BEA834EF219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9FC7B7A14ECF4D11A01674C4CA638800">
    <w:name w:val="9FC7B7A14ECF4D11A01674C4CA638800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9AC434E3DA8E4B22B125EF5713599542">
    <w:name w:val="9AC434E3DA8E4B22B125EF5713599542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54F707AC6ADF4B5A8F3C5DA8E2F7B1BC">
    <w:name w:val="54F707AC6ADF4B5A8F3C5DA8E2F7B1BC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9B81360B2A8C4C42ACA914BC28C9B4FE">
    <w:name w:val="9B81360B2A8C4C42ACA914BC28C9B4FE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46E0BFD301B6428291633A9F7343D464">
    <w:name w:val="46E0BFD301B6428291633A9F7343D464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BA864358EDD943D9B0675C0266FBD258">
    <w:name w:val="BA864358EDD943D9B0675C0266FBD258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7884202AEC2D44209A5E8BF9808430BA">
    <w:name w:val="7884202AEC2D44209A5E8BF9808430BA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375D104673D94172B073929CD79B742F">
    <w:name w:val="375D104673D94172B073929CD79B742F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27AE35F42C4F496C9DCA8A736A48313F">
    <w:name w:val="27AE35F42C4F496C9DCA8A736A48313F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65CD629A8FE2461AB02FAB1354CE8B90">
    <w:name w:val="65CD629A8FE2461AB02FAB1354CE8B90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409A9F2B40BF4C6F9F1E846EDFB07866">
    <w:name w:val="409A9F2B40BF4C6F9F1E846EDFB07866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699A6B980C8248A2BDC9594881852AAE">
    <w:name w:val="699A6B980C8248A2BDC9594881852AAE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E98B559A4B814A58B79E9283DAC1E89F">
    <w:name w:val="E98B559A4B814A58B79E9283DAC1E89F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D16FA8F83A9F48CCBB8DA52DA84AC49B">
    <w:name w:val="D16FA8F83A9F48CCBB8DA52DA84AC49B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24C031626F254DCA9EBC164DE544638E">
    <w:name w:val="24C031626F254DCA9EBC164DE544638E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0D23F477225642719DBC0492B24B9BED">
    <w:name w:val="0D23F477225642719DBC0492B24B9BED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9A62FBE1D33746739F8CC42ACA50413E">
    <w:name w:val="9A62FBE1D33746739F8CC42ACA50413E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6E57A399D45D449E994EC0E8B6808401">
    <w:name w:val="6E57A399D45D449E994EC0E8B6808401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81C0DD453B944D27BCBC8F3679857D8A">
    <w:name w:val="81C0DD453B944D27BCBC8F3679857D8A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8B4EE05B9374485B882175D1651473F2">
    <w:name w:val="8B4EE05B9374485B882175D1651473F2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8526382BCEEF4AF1BC3A1AAC22D24B9D">
    <w:name w:val="8526382BCEEF4AF1BC3A1AAC22D24B9D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E1B1EF0894524AC2992624ABF10FC043">
    <w:name w:val="E1B1EF0894524AC2992624ABF10FC043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5CF578DCA8274BE2ADFD2ECBEDC4326C">
    <w:name w:val="5CF578DCA8274BE2ADFD2ECBEDC4326C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993D23C971DA4887966478FF55E73A91">
    <w:name w:val="993D23C971DA4887966478FF55E73A91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4575FBCA497C409BB139EE5D4FE7B198">
    <w:name w:val="4575FBCA497C409BB139EE5D4FE7B198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148852D0D768449281FD8E2D045C38A4">
    <w:name w:val="148852D0D768449281FD8E2D045C38A4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C1E9C74F6D6C40AC8295E92BC4C615AF">
    <w:name w:val="C1E9C74F6D6C40AC8295E92BC4C615AF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D4E7E19A8E834BAC902FE710D05F824E">
    <w:name w:val="D4E7E19A8E834BAC902FE710D05F824E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83FE76276FE8458593F21BB36B3C547A">
    <w:name w:val="83FE76276FE8458593F21BB36B3C547A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C42EC672E9E84E4AA01D1942DD47402D">
    <w:name w:val="C42EC672E9E84E4AA01D1942DD47402D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5C2F6412236F49C48E16F64D03AA8DBB">
    <w:name w:val="5C2F6412236F49C48E16F64D03AA8DBB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88EBAFF600C74DB69FB25274E0937BBB">
    <w:name w:val="88EBAFF600C74DB69FB25274E0937BBB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E73BFD9CD79048138762235BD0372D9F">
    <w:name w:val="E73BFD9CD79048138762235BD0372D9F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43B778A166344D60A6C94A22C4640DB0">
    <w:name w:val="43B778A166344D60A6C94A22C4640DB0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39FC730405BB4574BF708A96F9166EDC">
    <w:name w:val="39FC730405BB4574BF708A96F9166EDC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0DB7899C8F024660B28535F9BB04B031">
    <w:name w:val="0DB7899C8F024660B28535F9BB04B031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58E853D1FC384B5ABE47BBA7EC440796">
    <w:name w:val="58E853D1FC384B5ABE47BBA7EC440796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9C92F46E8B724819A10386B31F59ED43">
    <w:name w:val="9C92F46E8B724819A10386B31F59ED43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1A41E21ACDE548478134B24E909FFF51">
    <w:name w:val="1A41E21ACDE548478134B24E909FFF51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0F310A75850F4130B43074E899A93875">
    <w:name w:val="0F310A75850F4130B43074E899A93875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4A5FB94042B24B7B9FB12FBBCB5E84C6">
    <w:name w:val="4A5FB94042B24B7B9FB12FBBCB5E84C6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DC6C1823930C4DD0B4D8AB929646EED9">
    <w:name w:val="DC6C1823930C4DD0B4D8AB929646EED9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A437A7BBE91D454BA608621CA91F60A6">
    <w:name w:val="A437A7BBE91D454BA608621CA91F60A6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E3600EBF8FC74D268EBF39E1410CB5CB">
    <w:name w:val="E3600EBF8FC74D268EBF39E1410CB5CB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F9C5A6144C574CAABFE08A3962BAD71A">
    <w:name w:val="F9C5A6144C574CAABFE08A3962BAD71A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E78C0DB8CCEF411D90F711185D5B32E9">
    <w:name w:val="E78C0DB8CCEF411D90F711185D5B32E9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98DD46FFC501422F9189FBDDAB9265D5">
    <w:name w:val="98DD46FFC501422F9189FBDDAB9265D5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F3D0069FBBF64CFA87D290421F25D638">
    <w:name w:val="F3D0069FBBF64CFA87D290421F25D638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CB2FC20719BB4677824A1A1F0ED70065">
    <w:name w:val="CB2FC20719BB4677824A1A1F0ED70065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A50943F711B746C4BC2AC0A8EC82744A">
    <w:name w:val="A50943F711B746C4BC2AC0A8EC82744A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33F45ACEECA1425B92CF301B8C9AB597">
    <w:name w:val="33F45ACEECA1425B92CF301B8C9AB597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42F0B960572C46F6A46B23ED29854D48">
    <w:name w:val="42F0B960572C46F6A46B23ED29854D48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0F1D43B696BF4B81A210DD99A47CE144">
    <w:name w:val="0F1D43B696BF4B81A210DD99A47CE144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5F1DB26077D1470E96770ED05EF517F4">
    <w:name w:val="5F1DB26077D1470E96770ED05EF517F4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D37D97CF05804C23AF1EC8EC708F7FA6">
    <w:name w:val="D37D97CF05804C23AF1EC8EC708F7FA6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A5C19DE57EBB4905B3DC19D549BE0C0B">
    <w:name w:val="A5C19DE57EBB4905B3DC19D549BE0C0B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25910F80035C422D8A7C0B157B82F1C9">
    <w:name w:val="25910F80035C422D8A7C0B157B82F1C9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2A9A449AA02C43CB90F71F80454A4DEF">
    <w:name w:val="2A9A449AA02C43CB90F71F80454A4DEF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0E2B9B78DC8E438F99F39F2FD958B58C">
    <w:name w:val="0E2B9B78DC8E438F99F39F2FD958B58C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DD37D4E5C522406099DD5976310B5C8F">
    <w:name w:val="DD37D4E5C522406099DD5976310B5C8F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D6BC316359D24CBBB616D106730A0216">
    <w:name w:val="D6BC316359D24CBBB616D106730A0216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C5D9D378003544F3B36D295A47BA3E6E">
    <w:name w:val="C5D9D378003544F3B36D295A47BA3E6E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4D85629B81F24455ABAAF0D92E9DC28E">
    <w:name w:val="4D85629B81F24455ABAAF0D92E9DC28E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BBEFF7AD1FD14D1EBF3C3B3DEB13798E">
    <w:name w:val="BBEFF7AD1FD14D1EBF3C3B3DEB13798E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AA377BEF14EE4B2E941D7349E859782B">
    <w:name w:val="AA377BEF14EE4B2E941D7349E859782B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AD6FF984F8434C4ABC30AD4A60E478DD">
    <w:name w:val="AD6FF984F8434C4ABC30AD4A60E478DD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05C2612F6FC540B4B1F4AA7BC21D8D76">
    <w:name w:val="05C2612F6FC540B4B1F4AA7BC21D8D76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038BE705F5174DC2A54E10B60AC6292F">
    <w:name w:val="038BE705F5174DC2A54E10B60AC6292F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E4B9665E06F0483BA3D356E222DBE7EA">
    <w:name w:val="E4B9665E06F0483BA3D356E222DBE7EA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F3AC20ECCD4C4894B42A28B59A9FE429">
    <w:name w:val="F3AC20ECCD4C4894B42A28B59A9FE429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CE69DD7BC3944145B1FB17F7C73AB7E6">
    <w:name w:val="CE69DD7BC3944145B1FB17F7C73AB7E6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B74EA25B63644F9BA376F3CE34FC47F2">
    <w:name w:val="B74EA25B63644F9BA376F3CE34FC47F2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6990EB2DB2E542688FE7D643F6C466A1">
    <w:name w:val="6990EB2DB2E542688FE7D643F6C466A1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7A0968C32DA842D5BA79FA15829A0A68">
    <w:name w:val="7A0968C32DA842D5BA79FA15829A0A68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449030725FEA429A9A8078B52295A730">
    <w:name w:val="449030725FEA429A9A8078B52295A730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2C68E8C3B1404027B1E04B4219CB2912">
    <w:name w:val="2C68E8C3B1404027B1E04B4219CB2912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2C30D4C2F3394394833C01A18F4099A0">
    <w:name w:val="2C30D4C2F3394394833C01A18F4099A0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0CB78C6B4CA5477D88F3EF83AE651D7B">
    <w:name w:val="0CB78C6B4CA5477D88F3EF83AE651D7B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98C3A2EA8F3542D1B43B835FDBD7A9DA">
    <w:name w:val="98C3A2EA8F3542D1B43B835FDBD7A9DA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7288A3D3A3F24256AC338C187080002E">
    <w:name w:val="7288A3D3A3F24256AC338C187080002E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6C0F3E5B246F4F48B3895824004A510A">
    <w:name w:val="6C0F3E5B246F4F48B3895824004A510A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A35AFBFD23C6473D8065ED7FE375E596">
    <w:name w:val="A35AFBFD23C6473D8065ED7FE375E596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3658B89AB9A749B3A3FA004C0EEC26FF">
    <w:name w:val="3658B89AB9A749B3A3FA004C0EEC26FF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D664A7C2887A4A1CAF5FBF4453FF01F8">
    <w:name w:val="D664A7C2887A4A1CAF5FBF4453FF01F8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8026667BD045400685C368D19E395D90">
    <w:name w:val="8026667BD045400685C368D19E395D90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550F3E6409954DBEBFD93F142499C717">
    <w:name w:val="550F3E6409954DBEBFD93F142499C717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AEF6AE235C9444EBA4B9F65D3A980DA5">
    <w:name w:val="AEF6AE235C9444EBA4B9F65D3A980DA5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6E13577D35C14CBB8DD919D22CCB8BB0">
    <w:name w:val="6E13577D35C14CBB8DD919D22CCB8BB0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0225E8463FE746E6AECED4C230B8F3C8">
    <w:name w:val="0225E8463FE746E6AECED4C230B8F3C8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DEC685B082DA48E481B1C3DF8E03F785">
    <w:name w:val="DEC685B082DA48E481B1C3DF8E03F785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C03939AA42B147DE8782F93BB0C32938">
    <w:name w:val="C03939AA42B147DE8782F93BB0C32938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6EECC876B47C4DBCB32880EFBDB2BB08">
    <w:name w:val="6EECC876B47C4DBCB32880EFBDB2BB08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C30A596F4EF44E888841B05DC8585FD4">
    <w:name w:val="C30A596F4EF44E888841B05DC8585FD4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3B6909E9541847738A44903E0FB16AE4">
    <w:name w:val="3B6909E9541847738A44903E0FB16AE4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9B4E3587FC4F4B35B4755BB564A841A6">
    <w:name w:val="9B4E3587FC4F4B35B4755BB564A841A6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4C772F74967D421E997D1F968EAA503F">
    <w:name w:val="4C772F74967D421E997D1F968EAA503F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08C2EA9A033B46689C2109407A3D38EB">
    <w:name w:val="08C2EA9A033B46689C2109407A3D38EB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5F7A829E722F4F7AA8327DFB43F4A601">
    <w:name w:val="5F7A829E722F4F7AA8327DFB43F4A601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F3BC4025026C481CAC683E040C5F3117">
    <w:name w:val="F3BC4025026C481CAC683E040C5F3117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F43A5C50AD9A4F0F8D86D2CA1669D288">
    <w:name w:val="F43A5C50AD9A4F0F8D86D2CA1669D288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C92BDE9F5F1D476785A97A58F521A192">
    <w:name w:val="C92BDE9F5F1D476785A97A58F521A192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E3E38DD36486423CBC78F927213BCED8">
    <w:name w:val="E3E38DD36486423CBC78F927213BCED8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E0DBB63680BE4BDDB4DB95189AFFD173">
    <w:name w:val="E0DBB63680BE4BDDB4DB95189AFFD173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5DE43DD8494E4C2A8EDF758C1809D7E9">
    <w:name w:val="5DE43DD8494E4C2A8EDF758C1809D7E9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BADC663409BE4D59BF561BFFD0E4BFEE">
    <w:name w:val="BADC663409BE4D59BF561BFFD0E4BFEE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076A5AB69A1B4D0C8FE1867CE682D3BC">
    <w:name w:val="076A5AB69A1B4D0C8FE1867CE682D3BC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9D9D0CC998214747A2D276024DD999A9">
    <w:name w:val="9D9D0CC998214747A2D276024DD999A9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F3C4A9CAFEB74DA195DF09B4A616AFCF">
    <w:name w:val="F3C4A9CAFEB74DA195DF09B4A616AFCF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F6C9A6DA9ADD4516B9516AB3F4095D1D">
    <w:name w:val="F6C9A6DA9ADD4516B9516AB3F4095D1D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6B13F761638E4678B87B384D9FA066E9">
    <w:name w:val="6B13F761638E4678B87B384D9FA066E9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B473D0C5AE5A4440B5092C0290046177">
    <w:name w:val="B473D0C5AE5A4440B5092C0290046177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4E5E69B718C54B06B7AF9B5A0CEEE4C0">
    <w:name w:val="4E5E69B718C54B06B7AF9B5A0CEEE4C0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326DD9E97973455B94525E6E3935A8E4">
    <w:name w:val="326DD9E97973455B94525E6E3935A8E4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ECDC17E619C54C1E8F64BDBB3C7B5585">
    <w:name w:val="ECDC17E619C54C1E8F64BDBB3C7B5585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7D93CABE8F204CDF86ACE258542E209F">
    <w:name w:val="7D93CABE8F204CDF86ACE258542E209F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91A3BE40F3DE408D8FC612EE0EECDAB8">
    <w:name w:val="91A3BE40F3DE408D8FC612EE0EECDAB8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B694F63BE7D54A45BC816A8CEA364EFB">
    <w:name w:val="B694F63BE7D54A45BC816A8CEA364EFB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A706FF54CBDD472FBFEC1F70563669C7">
    <w:name w:val="A706FF54CBDD472FBFEC1F70563669C7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BBBB8F1256C34B9BA0B03FC3E4E0D0E3">
    <w:name w:val="BBBB8F1256C34B9BA0B03FC3E4E0D0E3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CBE92850DC074AE6BD842158A607F592">
    <w:name w:val="CBE92850DC074AE6BD842158A607F592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9C8C5F569F6E47C6B89DEA6AB71DB07F">
    <w:name w:val="9C8C5F569F6E47C6B89DEA6AB71DB07F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F95102294266459DAB29D4B5CBCF0D83">
    <w:name w:val="F95102294266459DAB29D4B5CBCF0D83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F3E6D07996DE4B38B74DA3AEBED40C9F">
    <w:name w:val="F3E6D07996DE4B38B74DA3AEBED40C9F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4E477353027545F9B92B68839A9B1BBA">
    <w:name w:val="4E477353027545F9B92B68839A9B1BBA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3D5EB9FA03764DDA92FEFDD5E1AE97EA">
    <w:name w:val="3D5EB9FA03764DDA92FEFDD5E1AE97EA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AE0E7F26E4944FEE81BEA4AE8A2548E8">
    <w:name w:val="AE0E7F26E4944FEE81BEA4AE8A2548E8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EE0696E849FF4D8684CFB304475143D8">
    <w:name w:val="EE0696E849FF4D8684CFB304475143D8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133D6167C9A5439C8638EE95A6C2FC7C">
    <w:name w:val="133D6167C9A5439C8638EE95A6C2FC7C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8B1B853C8D274207B98BD28522837491">
    <w:name w:val="8B1B853C8D274207B98BD28522837491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48A29FED44D24CD2BE0EEF11590F5597">
    <w:name w:val="48A29FED44D24CD2BE0EEF11590F5597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0CB78178515E459AB35A216F209FAD5F">
    <w:name w:val="0CB78178515E459AB35A216F209FAD5F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1FEEF6184F09435DBFB6C7A9952C9F6A">
    <w:name w:val="1FEEF6184F09435DBFB6C7A9952C9F6A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9023F61262944F0AB4AD39FDB009E026">
    <w:name w:val="9023F61262944F0AB4AD39FDB009E026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5808BC82E1FF4A48A56BE3851DD03313">
    <w:name w:val="5808BC82E1FF4A48A56BE3851DD03313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AC1ABA36DE6D4269AC6698F3393F4211">
    <w:name w:val="AC1ABA36DE6D4269AC6698F3393F4211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A419E85A25CE4A1895F1A3053F7517D4">
    <w:name w:val="A419E85A25CE4A1895F1A3053F7517D4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0B75242D75ED48BEB76F91014A0C1BDF">
    <w:name w:val="0B75242D75ED48BEB76F91014A0C1BDF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A1555F0CB7EA4AAA8B4C177B2E48BBF1">
    <w:name w:val="A1555F0CB7EA4AAA8B4C177B2E48BBF1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75B7A22E09B447228EA3AF660F6EA8D0">
    <w:name w:val="75B7A22E09B447228EA3AF660F6EA8D0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278D90B4090F4A69A745D756CDBD3FD8">
    <w:name w:val="278D90B4090F4A69A745D756CDBD3FD8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50CCE80BC0BE478882D52E3B29E4DC2E">
    <w:name w:val="50CCE80BC0BE478882D52E3B29E4DC2E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845A13F65CFC483BA8CA1A1BB2FD351F">
    <w:name w:val="845A13F65CFC483BA8CA1A1BB2FD351F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B2DD69D995134D728D9DBAEEB74CD5C7">
    <w:name w:val="B2DD69D995134D728D9DBAEEB74CD5C7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D042E88C1D2349EAA709EA76E03D48F9">
    <w:name w:val="D042E88C1D2349EAA709EA76E03D48F9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63EBC1C8D162450CA95A5CEF90FA6300">
    <w:name w:val="63EBC1C8D162450CA95A5CEF90FA6300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C0ACAD8EBEA44C1AA5B2DC5BDC629EA9">
    <w:name w:val="C0ACAD8EBEA44C1AA5B2DC5BDC629EA9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B55900B0DF384CCE96FDF5E4D7916A3C">
    <w:name w:val="B55900B0DF384CCE96FDF5E4D7916A3C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CF2ECFB9BA734A669AEF6EA00EF2308C">
    <w:name w:val="CF2ECFB9BA734A669AEF6EA00EF2308C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E317683F797D4FE68F16B7A8BF9B33D1">
    <w:name w:val="E317683F797D4FE68F16B7A8BF9B33D1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911B7864351C4F889D9250BDFDBEE592">
    <w:name w:val="911B7864351C4F889D9250BDFDBEE592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1D27314BA1EC4DDFB6C6203664A4C976">
    <w:name w:val="1D27314BA1EC4DDFB6C6203664A4C976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7CD41435CC1E4D2A8DDFA80B3E4E19D0">
    <w:name w:val="7CD41435CC1E4D2A8DDFA80B3E4E19D0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B8D7B7D4B5A14C3CAD98A4F0E8FEA3B3">
    <w:name w:val="B8D7B7D4B5A14C3CAD98A4F0E8FEA3B3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612144BA51254AC699F8DF1C02CB8A01">
    <w:name w:val="612144BA51254AC699F8DF1C02CB8A01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6EB1641C685644EAAA1C97CF05E955BC">
    <w:name w:val="6EB1641C685644EAAA1C97CF05E955BC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17EBAFC3782B4E24878752A524F63948">
    <w:name w:val="17EBAFC3782B4E24878752A524F63948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279D0EBF9E8A41D7902E263B7FF67D96">
    <w:name w:val="279D0EBF9E8A41D7902E263B7FF67D96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370118EFAD2B42B580D1BCB4035B0459">
    <w:name w:val="370118EFAD2B42B580D1BCB4035B0459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C3CDFB2F3C8C4CBC9091A247DAE52A6C">
    <w:name w:val="C3CDFB2F3C8C4CBC9091A247DAE52A6C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5F3B5E4B58EA4F32ACE865102C3CB27A">
    <w:name w:val="5F3B5E4B58EA4F32ACE865102C3CB27A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F4502EE473CE478BAA6B72A9E5A051CA">
    <w:name w:val="F4502EE473CE478BAA6B72A9E5A051CA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A658B47910B6470AA7AD1BE3F71B633B">
    <w:name w:val="A658B47910B6470AA7AD1BE3F71B633B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03EAC97A281B4E5FBA0ECAB057FB8439">
    <w:name w:val="03EAC97A281B4E5FBA0ECAB057FB8439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BB4EEC59E1AD45EF9F17FB7C709D5BF8">
    <w:name w:val="BB4EEC59E1AD45EF9F17FB7C709D5BF8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E731267FD5464C36950211027F3FB4FA">
    <w:name w:val="E731267FD5464C36950211027F3FB4FA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693BAD5E2D8B477580422348AC90DEEB">
    <w:name w:val="693BAD5E2D8B477580422348AC90DEEB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D7B2474FD38543A49EF692865229CFD4">
    <w:name w:val="D7B2474FD38543A49EF692865229CFD4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1EDB0F4BAF7845848A4F4879F1E866D2">
    <w:name w:val="1EDB0F4BAF7845848A4F4879F1E866D2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1120D20D25A74DF79484F4FCBB746589">
    <w:name w:val="1120D20D25A74DF79484F4FCBB746589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0AF47017F292494D9F5AF835E5127E7A">
    <w:name w:val="0AF47017F292494D9F5AF835E5127E7A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541A5637DFF84A408DDC5D51C8825A4B">
    <w:name w:val="541A5637DFF84A408DDC5D51C8825A4B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629BEEB8A7DF42719F9984E6375FC1D5">
    <w:name w:val="629BEEB8A7DF42719F9984E6375FC1D5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38B24D7D61B94E89863844F2E02ACEC8">
    <w:name w:val="38B24D7D61B94E89863844F2E02ACEC8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5D1C82A94B4249F78BB7325DBD6E2236">
    <w:name w:val="5D1C82A94B4249F78BB7325DBD6E2236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490A571369274811AE7CAACB961D3E4E">
    <w:name w:val="490A571369274811AE7CAACB961D3E4E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35A4D45AE04E41E288280929488F72C3">
    <w:name w:val="35A4D45AE04E41E288280929488F72C3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F48F21925E31474499EDCE0210FEA4FA">
    <w:name w:val="F48F21925E31474499EDCE0210FEA4FA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B972E6EAB169461C966CEDF99737A769">
    <w:name w:val="B972E6EAB169461C966CEDF99737A769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FD4394CB70984EFA839F1F111DB8A8ED">
    <w:name w:val="FD4394CB70984EFA839F1F111DB8A8ED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7A7384F23F6D41CF8D9783191627B34C">
    <w:name w:val="7A7384F23F6D41CF8D9783191627B34C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1CEE796325A34AC9B6F8836A875DA637">
    <w:name w:val="1CEE796325A34AC9B6F8836A875DA637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841B64E38ECC43B3A8FE243FD1A5DC96">
    <w:name w:val="841B64E38ECC43B3A8FE243FD1A5DC96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519DE9B6953B4351A3ACB0142758046B">
    <w:name w:val="519DE9B6953B4351A3ACB0142758046B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DB59999EDAD94BFCA08562DC746D7201">
    <w:name w:val="DB59999EDAD94BFCA08562DC746D7201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70AA269E80A942F9BA8D1635982DCD7F">
    <w:name w:val="70AA269E80A942F9BA8D1635982DCD7F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4153CEFCC2064DCEBFCB8E74BAA77A9C">
    <w:name w:val="4153CEFCC2064DCEBFCB8E74BAA77A9C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CA9C9201C7E0410B86A95BBF62AEC402">
    <w:name w:val="CA9C9201C7E0410B86A95BBF62AEC402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45E9BB8AA06D48438EE2D72DAB9BFEFA">
    <w:name w:val="45E9BB8AA06D48438EE2D72DAB9BFEFA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8378B4D244E04BF79FD9CBC72969992E">
    <w:name w:val="8378B4D244E04BF79FD9CBC72969992E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824AEEA043954736B804E5FAEBBFB57D">
    <w:name w:val="824AEEA043954736B804E5FAEBBFB57D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4B6FFB1C6F3645A4A3B9493DCA2A05F2">
    <w:name w:val="4B6FFB1C6F3645A4A3B9493DCA2A05F2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8AB91554160F438FA9BAC749727A9304">
    <w:name w:val="8AB91554160F438FA9BAC749727A9304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BF2420BE01D94598949867AD94DAC2A6">
    <w:name w:val="BF2420BE01D94598949867AD94DAC2A6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0E78844A7E794053A36D79CEE834F6FF">
    <w:name w:val="0E78844A7E794053A36D79CEE834F6FF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385D9C14364F46D8BFFF6151C75ABCAA">
    <w:name w:val="385D9C14364F46D8BFFF6151C75ABCAA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7C3E4A088BDF4B7DB5509123E44F3D7D">
    <w:name w:val="7C3E4A088BDF4B7DB5509123E44F3D7D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93D5136FDE8446F88D0335298679027D">
    <w:name w:val="93D5136FDE8446F88D0335298679027D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3C80A009AD134B409EA9187613AAC15E">
    <w:name w:val="3C80A009AD134B409EA9187613AAC15E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93C1FD6BA2DB453D9E6641CB90650AC3">
    <w:name w:val="93C1FD6BA2DB453D9E6641CB90650AC3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3D4442E91FCE4970A09341BE4FF04D29">
    <w:name w:val="3D4442E91FCE4970A09341BE4FF04D29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7DC1312F12064F21A9A1D35E8707DECA">
    <w:name w:val="7DC1312F12064F21A9A1D35E8707DECA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15CB7E4D601F4C88ACA42F48206A8E35">
    <w:name w:val="15CB7E4D601F4C88ACA42F48206A8E35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320D91DF1E83419C84AF7F9E33E52468">
    <w:name w:val="320D91DF1E83419C84AF7F9E33E52468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981112F5A9144C96A71ABD00429FA66C">
    <w:name w:val="981112F5A9144C96A71ABD00429FA66C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5E58B92B325D4C5291A33CD4398918F9">
    <w:name w:val="5E58B92B325D4C5291A33CD4398918F9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C8BD8C88DDB44D578810D1C9305A6153">
    <w:name w:val="C8BD8C88DDB44D578810D1C9305A6153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977FE3CDADEB46118F91230EF0F6C17A">
    <w:name w:val="977FE3CDADEB46118F91230EF0F6C17A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B5F4CE507FEB47E9A0EE9446D2CD1ACD">
    <w:name w:val="B5F4CE507FEB47E9A0EE9446D2CD1ACD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ACA28A6949C949298C48785E596CBC44">
    <w:name w:val="ACA28A6949C949298C48785E596CBC44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EAB60563FD8947D8A692C27BB4D99696">
    <w:name w:val="EAB60563FD8947D8A692C27BB4D99696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022581C4A3324A9C8CBC76BBCDF5EF6F">
    <w:name w:val="022581C4A3324A9C8CBC76BBCDF5EF6F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FE3AC05B4BEA46E997814D279F319730">
    <w:name w:val="FE3AC05B4BEA46E997814D279F319730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44DA7D8E5F03463AA099FC5FBA4094FB">
    <w:name w:val="44DA7D8E5F03463AA099FC5FBA4094FB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7CBBCB85F04B4F8AB60C748531309B8F">
    <w:name w:val="7CBBCB85F04B4F8AB60C748531309B8F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1962CC421C6D4B9482175D5BDCB0E5AA">
    <w:name w:val="1962CC421C6D4B9482175D5BDCB0E5AA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3CAC0495A7F9482CB3F3C5B8351619FF">
    <w:name w:val="3CAC0495A7F9482CB3F3C5B8351619FF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EC751BF37406454EAC0A542DA55653E8">
    <w:name w:val="EC751BF37406454EAC0A542DA55653E8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5CF3457402A14B09B15C87303EEDEEA2">
    <w:name w:val="5CF3457402A14B09B15C87303EEDEEA2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BFC9C8CEFB804CE0BBEF3D6488638552">
    <w:name w:val="BFC9C8CEFB804CE0BBEF3D6488638552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39F339B2EBD447CBA1EFCCC602F16D91">
    <w:name w:val="39F339B2EBD447CBA1EFCCC602F16D91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46465F9323D14BD597865FA2A4C923A2">
    <w:name w:val="46465F9323D14BD597865FA2A4C923A2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6B254793236149958504F43F1B1B06C5">
    <w:name w:val="6B254793236149958504F43F1B1B06C5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F076196279444ACD87251F1F16DF17AF">
    <w:name w:val="F076196279444ACD87251F1F16DF17AF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5FB0D69D7C78462B818684BA1848F95D">
    <w:name w:val="5FB0D69D7C78462B818684BA1848F95D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718EC62755664F8F95195B451479DE96">
    <w:name w:val="718EC62755664F8F95195B451479DE96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2E54B9BAAA9E49618BCC1516CA52C0AD">
    <w:name w:val="2E54B9BAAA9E49618BCC1516CA52C0AD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24AC4CC9F9754DA79B7AD3DBE3A3EDE8">
    <w:name w:val="24AC4CC9F9754DA79B7AD3DBE3A3EDE8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D1FEFE6D4C6C4221B79931058485936F">
    <w:name w:val="D1FEFE6D4C6C4221B79931058485936F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C12684F808C34F5D8E416A464C0DEC0F">
    <w:name w:val="C12684F808C34F5D8E416A464C0DEC0F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121EB2E84638496294C1C1A78F284B7B">
    <w:name w:val="121EB2E84638496294C1C1A78F284B7B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7EC122D4BB7343BAA05D42162969BC54">
    <w:name w:val="7EC122D4BB7343BAA05D42162969BC54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8B546EE6E58149C098DDC542E26F13C5">
    <w:name w:val="8B546EE6E58149C098DDC542E26F13C5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77B7A2056E9B49BB8BB5CCD7FC559F25">
    <w:name w:val="77B7A2056E9B49BB8BB5CCD7FC559F25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16FE5E40362744D69C2AFCF85B3E82CD">
    <w:name w:val="16FE5E40362744D69C2AFCF85B3E82CD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E939D91CFB944821843D93ACE65DA5F7">
    <w:name w:val="E939D91CFB944821843D93ACE65DA5F7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829C655B1D164E308C46DB3973442889">
    <w:name w:val="829C655B1D164E308C46DB3973442889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910D6C1D65604D6E9999FB3876383F48">
    <w:name w:val="910D6C1D65604D6E9999FB3876383F48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0DFB312607E446ABA87C064DB2D05AB0">
    <w:name w:val="0DFB312607E446ABA87C064DB2D05AB0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758DE149AA104D61A9C4E77120303292">
    <w:name w:val="758DE149AA104D61A9C4E77120303292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8EC68F59FA664430B78E136CF21350FE">
    <w:name w:val="8EC68F59FA664430B78E136CF21350FE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9C97465583FA4925BC5E386927A313BF">
    <w:name w:val="9C97465583FA4925BC5E386927A313BF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8905504CC0A04EA2B85B483FA8383EC3">
    <w:name w:val="8905504CC0A04EA2B85B483FA8383EC3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66EECEAE3D3E4EA9AACF4FCE99914CF2">
    <w:name w:val="66EECEAE3D3E4EA9AACF4FCE99914CF2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6256C3ABAC394794B8779420DFB13D8D">
    <w:name w:val="6256C3ABAC394794B8779420DFB13D8D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DFFBB38C8F0F43978A18D25129FFA27B">
    <w:name w:val="DFFBB38C8F0F43978A18D25129FFA27B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3789AFB33D324686AE67A2D90B9FCE9A">
    <w:name w:val="3789AFB33D324686AE67A2D90B9FCE9A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9B5D4CB0DB294532ABFB87517DF4697A">
    <w:name w:val="9B5D4CB0DB294532ABFB87517DF4697A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AE97F8477D104D8EA83D12B6FB9C3B86">
    <w:name w:val="AE97F8477D104D8EA83D12B6FB9C3B86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4A4222581EBD47B1A77983D27C2C0AA8">
    <w:name w:val="4A4222581EBD47B1A77983D27C2C0AA8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96495399EE1F474EB583CCB2E8EAB46E">
    <w:name w:val="96495399EE1F474EB583CCB2E8EAB46E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F01FFD6101FD463B8061902B884CB8D6">
    <w:name w:val="F01FFD6101FD463B8061902B884CB8D6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7D5F922B26594246A52A6C5706FD1B03">
    <w:name w:val="7D5F922B26594246A52A6C5706FD1B03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1726D660443D45EEB7D85A62E9DA7BBD">
    <w:name w:val="1726D660443D45EEB7D85A62E9DA7BBD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B30333C7D4A649B4A97ACEFC254E38EA">
    <w:name w:val="B30333C7D4A649B4A97ACEFC254E38EA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DF5463AB32D142D5987F2DF863CFF3A1">
    <w:name w:val="DF5463AB32D142D5987F2DF863CFF3A1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CE6303F0B8AE49DF91E76623F72D94F2">
    <w:name w:val="CE6303F0B8AE49DF91E76623F72D94F2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0AA589EDF70C49C0B6A551FC9B1B5192">
    <w:name w:val="0AA589EDF70C49C0B6A551FC9B1B5192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741CF8B827C74815A7F7FC2FE9237336">
    <w:name w:val="741CF8B827C74815A7F7FC2FE9237336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546D063C4DC84AE88D3EE0FDD90D284E">
    <w:name w:val="546D063C4DC84AE88D3EE0FDD90D284E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08FB005AB3A24430890B6710E4959A82">
    <w:name w:val="08FB005AB3A24430890B6710E4959A82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A1A288F4654C4FDCBD659EDF48CE3C3F">
    <w:name w:val="A1A288F4654C4FDCBD659EDF48CE3C3F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873276C59E2D441B96B05203EE2A4B90">
    <w:name w:val="873276C59E2D441B96B05203EE2A4B90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CFA94E791D01481BACFA8D31A725BAAB">
    <w:name w:val="CFA94E791D01481BACFA8D31A725BAAB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336ADDFEA59D4AF9A74EA451816E6563">
    <w:name w:val="336ADDFEA59D4AF9A74EA451816E6563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3C2D022C1D374D9289AAD4C57719D6B7">
    <w:name w:val="3C2D022C1D374D9289AAD4C57719D6B7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47D11E872F9D4FDAB97368326D67ACA2">
    <w:name w:val="47D11E872F9D4FDAB97368326D67ACA2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D680F2CB66F043299205DF77DC6AFD85">
    <w:name w:val="D680F2CB66F043299205DF77DC6AFD85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517305B51C614018A6B2FF820339F763">
    <w:name w:val="517305B51C614018A6B2FF820339F763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C5CEC0D3B12343D7AD38EE8E6053FACF">
    <w:name w:val="C5CEC0D3B12343D7AD38EE8E6053FACF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4D6ED93032BC4AD599EA3EC9440B6BB2">
    <w:name w:val="4D6ED93032BC4AD599EA3EC9440B6BB2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D68A852B224440B480EDE9A384B29F6B">
    <w:name w:val="D68A852B224440B480EDE9A384B29F6B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4E9A4504E3BF42AE94B56DAE57FC0367">
    <w:name w:val="4E9A4504E3BF42AE94B56DAE57FC0367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900F405AFA874B08B4507093A3D54EF9">
    <w:name w:val="900F405AFA874B08B4507093A3D54EF9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3666290A5FF2430AA2B8547A509740FA">
    <w:name w:val="3666290A5FF2430AA2B8547A509740FA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8271C4BAB25C4F4DBDAAE4445350BD48">
    <w:name w:val="8271C4BAB25C4F4DBDAAE4445350BD48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706ECF15AE6B442FA7F8E744BC8DEF3D">
    <w:name w:val="706ECF15AE6B442FA7F8E744BC8DEF3D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8AB7B2648DD047068C2A9013DAFA7785">
    <w:name w:val="8AB7B2648DD047068C2A9013DAFA7785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66C2C491999841E992239E8CCF0670E5">
    <w:name w:val="66C2C491999841E992239E8CCF0670E5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71F99F3C5FD84A2C9DB1C078FBA6A555">
    <w:name w:val="71F99F3C5FD84A2C9DB1C078FBA6A555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C7F80905339B4FF0833E1B35CAD06F93">
    <w:name w:val="C7F80905339B4FF0833E1B35CAD06F93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0C7BEABC5B714C019DC1A6B78ED74DB0">
    <w:name w:val="0C7BEABC5B714C019DC1A6B78ED74DB0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23DF4A3ECA094256BF467E1A76A663E5">
    <w:name w:val="23DF4A3ECA094256BF467E1A76A663E5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439993D111B34E6C8D563F2B77708B83">
    <w:name w:val="439993D111B34E6C8D563F2B77708B83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EB5EFF035187481FA5600FFBA9D3717D">
    <w:name w:val="EB5EFF035187481FA5600FFBA9D3717D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CDF7F084E2164352AC749B4119EF170F">
    <w:name w:val="CDF7F084E2164352AC749B4119EF170F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370FFEF26EFB4FD2B159FBCA5EB20337">
    <w:name w:val="370FFEF26EFB4FD2B159FBCA5EB20337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AA156B144E0745D7A378308B200DE2FF">
    <w:name w:val="AA156B144E0745D7A378308B200DE2FF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5C1941B124944CE085D8E1FCFB3DAFD7">
    <w:name w:val="5C1941B124944CE085D8E1FCFB3DAFD7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63AFCB4943844170A3FB5051B09F1C21">
    <w:name w:val="63AFCB4943844170A3FB5051B09F1C21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BADB1050874942488429D5FF3066B59F">
    <w:name w:val="BADB1050874942488429D5FF3066B59F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345891C7CEE7469FA65EBBF919954495">
    <w:name w:val="345891C7CEE7469FA65EBBF919954495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F588D94502D3400D9A4B0082D693F78C">
    <w:name w:val="F588D94502D3400D9A4B0082D693F78C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059230CBE71046F29F30A0CFC21AA230">
    <w:name w:val="059230CBE71046F29F30A0CFC21AA230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8BD246F6C218484D97588E094FCEA86C">
    <w:name w:val="8BD246F6C218484D97588E094FCEA86C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31EE8427828843EDA9E7BE2115EC8462">
    <w:name w:val="31EE8427828843EDA9E7BE2115EC8462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DEC7038E078C485CB505D8CF4CD55FD0">
    <w:name w:val="DEC7038E078C485CB505D8CF4CD55FD0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B6095F66AA1D477692A7FE417B88547C">
    <w:name w:val="B6095F66AA1D477692A7FE417B88547C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75F6971FABDA439FBE13276FA47EF666">
    <w:name w:val="75F6971FABDA439FBE13276FA47EF666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4084680092D044F5A09673413B433018">
    <w:name w:val="4084680092D044F5A09673413B433018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C6F8191FF60B430EB2334BD6A6BAD143">
    <w:name w:val="C6F8191FF60B430EB2334BD6A6BAD143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2EFBBD5CCC8D42358D11D35FBF5CB9DA">
    <w:name w:val="2EFBBD5CCC8D42358D11D35FBF5CB9DA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0444B4C241AC4CAE9C1FC9B6FE8358FB">
    <w:name w:val="0444B4C241AC4CAE9C1FC9B6FE8358FB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BEF49F9179964FF18D55CBD6819F3C78">
    <w:name w:val="BEF49F9179964FF18D55CBD6819F3C78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2FA701FDC7DB43A6A139213ABD1B4320">
    <w:name w:val="2FA701FDC7DB43A6A139213ABD1B4320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71A48506919C4988991C3E0CB2DF824B">
    <w:name w:val="71A48506919C4988991C3E0CB2DF824B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45BEFA71E82442728DCC85727D819155">
    <w:name w:val="45BEFA71E82442728DCC85727D819155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A41189FF3E984EF693D1DB8D019992B8">
    <w:name w:val="A41189FF3E984EF693D1DB8D019992B8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7B637AF3C7234EFE819DADDCB35179B1">
    <w:name w:val="7B637AF3C7234EFE819DADDCB35179B1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A9EC04A9D4824378B3EEDF14C91A3425">
    <w:name w:val="A9EC04A9D4824378B3EEDF14C91A3425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F4D2B8635007451888F5FE052F8896A9">
    <w:name w:val="F4D2B8635007451888F5FE052F8896A9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060D6D6494904DC59C30EC7E05FC0568">
    <w:name w:val="060D6D6494904DC59C30EC7E05FC0568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3F5607DCE9744084B414A2CB6A9C1505">
    <w:name w:val="3F5607DCE9744084B414A2CB6A9C1505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8D80259548E049DAB4C5890190F9ED60">
    <w:name w:val="8D80259548E049DAB4C5890190F9ED60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42C49384AF0C4DBA9A69409161297166">
    <w:name w:val="42C49384AF0C4DBA9A69409161297166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F8DB5E0FEC874B8497D2AA76871659F6">
    <w:name w:val="F8DB5E0FEC874B8497D2AA76871659F6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682131245FAD44909D7040B7B6F5E2AB">
    <w:name w:val="682131245FAD44909D7040B7B6F5E2AB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F2529605D4A24CF3B9064DA066AE7C88">
    <w:name w:val="F2529605D4A24CF3B9064DA066AE7C88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AA2D92B4881B4929AE748F294F880262">
    <w:name w:val="AA2D92B4881B4929AE748F294F880262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978CE37FE33D4E4680131A6BBACE5BD1">
    <w:name w:val="978CE37FE33D4E4680131A6BBACE5BD1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B29FBA9BF03A421B8B10797B55943356">
    <w:name w:val="B29FBA9BF03A421B8B10797B55943356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7213C252E4FF45719868DC7BF444091A">
    <w:name w:val="7213C252E4FF45719868DC7BF444091A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47F9CFD08264448A952FEE5CB3164838">
    <w:name w:val="47F9CFD08264448A952FEE5CB3164838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6EDBDCDACE8F439AA749AE5497862854">
    <w:name w:val="6EDBDCDACE8F439AA749AE5497862854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3D8DA4818CE24CF0B08C1FA410DB4612">
    <w:name w:val="3D8DA4818CE24CF0B08C1FA410DB4612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05FA70F5BF164A05ABD3B4D14589BBF2">
    <w:name w:val="05FA70F5BF164A05ABD3B4D14589BBF2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D75F2FAA2A7242678028DCF8B4B864E2">
    <w:name w:val="D75F2FAA2A7242678028DCF8B4B864E2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DA69DA4764EC4209ADE0D93352A1C689">
    <w:name w:val="DA69DA4764EC4209ADE0D93352A1C689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71D46019A3364F1B8750FE1D8E2A6962">
    <w:name w:val="71D46019A3364F1B8750FE1D8E2A6962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7C3C3489A9FF483094183EF57E30DDA7">
    <w:name w:val="7C3C3489A9FF483094183EF57E30DDA7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C092F8BEB5CF432481ACC0B91554AD5C">
    <w:name w:val="C092F8BEB5CF432481ACC0B91554AD5C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293D0F80D0D249EDBA8D7C21E9F53884">
    <w:name w:val="293D0F80D0D249EDBA8D7C21E9F53884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E11891738DCC4A329798714B7211164E">
    <w:name w:val="E11891738DCC4A329798714B7211164E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9F52E21148FA4D13A0CF32852F35A847">
    <w:name w:val="9F52E21148FA4D13A0CF32852F35A847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4C57054476AB4CEEBB680E23B1F7D3A2">
    <w:name w:val="4C57054476AB4CEEBB680E23B1F7D3A2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36CBCCD51EA64485BD140030C1FA4526">
    <w:name w:val="36CBCCD51EA64485BD140030C1FA4526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F1579C9E843B478CAECBCA00014FFE3C">
    <w:name w:val="F1579C9E843B478CAECBCA00014FFE3C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59B00B8F0138436EA7D33BCA73D4110B">
    <w:name w:val="59B00B8F0138436EA7D33BCA73D4110B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30CFF36DBAE94595B3565F97F6B796BD">
    <w:name w:val="30CFF36DBAE94595B3565F97F6B796BD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B0EAE1CD2DF34D98A0BDCA52F87796D1">
    <w:name w:val="B0EAE1CD2DF34D98A0BDCA52F87796D1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E3432838800A460AA1C67691687BD354">
    <w:name w:val="E3432838800A460AA1C67691687BD354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13C34BC0A6AB49BC9DA141F64CF1F69B">
    <w:name w:val="13C34BC0A6AB49BC9DA141F64CF1F69B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EFB61201C42E458C93EBF5C7B5C444FE">
    <w:name w:val="EFB61201C42E458C93EBF5C7B5C444FE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F1C7C3B425A34CFABAA2228C3294F6CB">
    <w:name w:val="F1C7C3B425A34CFABAA2228C3294F6CB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1317B6112A2F4CEA9595BB2AD7A55905">
    <w:name w:val="1317B6112A2F4CEA9595BB2AD7A55905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FE5FCD7CEED84C54BE1719B5C5DE4279">
    <w:name w:val="FE5FCD7CEED84C54BE1719B5C5DE4279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493EC49A59FC4233BB747B98C932C903">
    <w:name w:val="493EC49A59FC4233BB747B98C932C903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56673C3B1F7443D2AAB17AF6C73E9575">
    <w:name w:val="56673C3B1F7443D2AAB17AF6C73E9575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AF790BEF31A44FA2ABE3FDCA5E99055C">
    <w:name w:val="AF790BEF31A44FA2ABE3FDCA5E99055C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6076D78AD9A84E299C46FE71F4D59AB1">
    <w:name w:val="6076D78AD9A84E299C46FE71F4D59AB1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CF9DF44A9693462DA1B708B49DDAACEA">
    <w:name w:val="CF9DF44A9693462DA1B708B49DDAACEA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EE3ADED343904309BB6B8FE203641E8C">
    <w:name w:val="EE3ADED343904309BB6B8FE203641E8C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E91921A9E6354A879C1CFA28AC3F527F">
    <w:name w:val="E91921A9E6354A879C1CFA28AC3F527F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F839B2A8631D42EAAF83CCA4E6B38E59">
    <w:name w:val="F839B2A8631D42EAAF83CCA4E6B38E59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5383EB1D19014344BB34AEFDFF8CC190">
    <w:name w:val="5383EB1D19014344BB34AEFDFF8CC190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D69F61CBBDD24CABAC28A850D8479075">
    <w:name w:val="D69F61CBBDD24CABAC28A850D8479075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ED9D095BDB9646D2BD1C28F96852F8D0">
    <w:name w:val="ED9D095BDB9646D2BD1C28F96852F8D0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CCEFA21854704D3296B9200BC607E929">
    <w:name w:val="CCEFA21854704D3296B9200BC607E929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8E5138EE3DCB4D259E5576789AD43742">
    <w:name w:val="8E5138EE3DCB4D259E5576789AD43742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B51AF20048F04B8B8418D8C649F4070A">
    <w:name w:val="B51AF20048F04B8B8418D8C649F4070A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FD3B323EABAB4D1CA59252578BDDC1F8">
    <w:name w:val="FD3B323EABAB4D1CA59252578BDDC1F8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65F09A6E57AF4CE99653BE42584C6862">
    <w:name w:val="65F09A6E57AF4CE99653BE42584C6862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92F105C1229C4E08B91967F3CB47AD31">
    <w:name w:val="92F105C1229C4E08B91967F3CB47AD31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40326867D6524ADD9BE9D2C738C58859">
    <w:name w:val="40326867D6524ADD9BE9D2C738C58859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7E462E7467A248E7A355FD1F802F7DC4">
    <w:name w:val="7E462E7467A248E7A355FD1F802F7DC4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2A34C5C270604A52815C767071AE38BF">
    <w:name w:val="2A34C5C270604A52815C767071AE38BF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AF89ADA0D34B413EB1B9DF67840BB12A">
    <w:name w:val="AF89ADA0D34B413EB1B9DF67840BB12A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C7781703F7744C3AA84A275C412C2675">
    <w:name w:val="C7781703F7744C3AA84A275C412C2675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35B56423859B4A1FAB9645C88154A6F3">
    <w:name w:val="35B56423859B4A1FAB9645C88154A6F3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74678E8AE5DA469FB8695A33135A7967">
    <w:name w:val="74678E8AE5DA469FB8695A33135A7967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6BEC90C01B7745C2B55BEA3E807B1A80">
    <w:name w:val="6BEC90C01B7745C2B55BEA3E807B1A80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5664510670CC47B7A1668F2DF4012504">
    <w:name w:val="5664510670CC47B7A1668F2DF4012504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F8294E5E9100446E9E955690E7036900">
    <w:name w:val="F8294E5E9100446E9E955690E7036900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A5E7AFDC8DA94403A09182A97B4CA786">
    <w:name w:val="A5E7AFDC8DA94403A09182A97B4CA786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E8965D0CE79D46C69A8FA4F59D0C61E7">
    <w:name w:val="E8965D0CE79D46C69A8FA4F59D0C61E7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D455F177F1DF4BA28F431532C0A03833">
    <w:name w:val="D455F177F1DF4BA28F431532C0A03833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ED24690B7DAB40AF896FF8CC7C3DFC1E">
    <w:name w:val="ED24690B7DAB40AF896FF8CC7C3DFC1E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6AE07BA3430D407F8E30C3D09652883A">
    <w:name w:val="6AE07BA3430D407F8E30C3D09652883A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7BDE5AF6FEC445A19C554FD8CF420BEB">
    <w:name w:val="7BDE5AF6FEC445A19C554FD8CF420BEB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317CBDCB5A214D89A8AC477BAEE6F3C0">
    <w:name w:val="317CBDCB5A214D89A8AC477BAEE6F3C0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B857592B30D34055802FD2D973148DE0">
    <w:name w:val="B857592B30D34055802FD2D973148DE0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0E1868560343415BA7226083E3C4A1FD">
    <w:name w:val="0E1868560343415BA7226083E3C4A1FD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0D5DBAFF61C84B0EB32C282A0FFCDBE6">
    <w:name w:val="0D5DBAFF61C84B0EB32C282A0FFCDBE6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9B7CBB16E8884D97ADB24FD92364D9DB">
    <w:name w:val="9B7CBB16E8884D97ADB24FD92364D9DB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2E9E50EB8E4245DBB54E498BAB3233E7">
    <w:name w:val="2E9E50EB8E4245DBB54E498BAB3233E7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EEC703F29B5141C4AACB3474203A039A">
    <w:name w:val="EEC703F29B5141C4AACB3474203A039A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9D637135E86C4C5797209CAC3B2BB48B">
    <w:name w:val="9D637135E86C4C5797209CAC3B2BB48B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373D5BBEF12B4594A9700020CD29735A">
    <w:name w:val="373D5BBEF12B4594A9700020CD29735A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8DC07D818B8D4191B2FDEBEF1603B32D">
    <w:name w:val="8DC07D818B8D4191B2FDEBEF1603B32D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3DA4EDB68E7442DD81AE673DA87FBD68">
    <w:name w:val="3DA4EDB68E7442DD81AE673DA87FBD68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158060E123574208AF3462930B83EFFD">
    <w:name w:val="158060E123574208AF3462930B83EFFD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5092AFCB0E4445CF970A94B0545A248B">
    <w:name w:val="5092AFCB0E4445CF970A94B0545A248B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B125CA90D08A47B999D83B78F7F0088B">
    <w:name w:val="B125CA90D08A47B999D83B78F7F0088B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0A9C2C50213045C7A1F767322C68EEAF">
    <w:name w:val="0A9C2C50213045C7A1F767322C68EEAF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D895DAE674924A3DA9D2F05F16BA3CD4">
    <w:name w:val="D895DAE674924A3DA9D2F05F16BA3CD4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D0BF9757BE9F4EBB9D9D714C266188A2">
    <w:name w:val="D0BF9757BE9F4EBB9D9D714C266188A2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1B963BAC6A52412D947018C6F6211B2F">
    <w:name w:val="1B963BAC6A52412D947018C6F6211B2F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CEAC95F031FD473FB31EA5A99BEF8EF8">
    <w:name w:val="CEAC95F031FD473FB31EA5A99BEF8EF8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20D1BFEB6F584BED8C1B317379B368EC">
    <w:name w:val="20D1BFEB6F584BED8C1B317379B368EC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240538E863084CF8901EC01A1BEE0EB8">
    <w:name w:val="240538E863084CF8901EC01A1BEE0EB8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0F9A1671701A4F2CB153E8BF2D4A4718">
    <w:name w:val="0F9A1671701A4F2CB153E8BF2D4A4718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E67B6928D76B4D74B3BEDE29E344E73A">
    <w:name w:val="E67B6928D76B4D74B3BEDE29E344E73A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F6743737FBA04F0F84B8C6ABD5D4324A">
    <w:name w:val="F6743737FBA04F0F84B8C6ABD5D4324A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272630EDAD5F4BE5BA6F6DD63D34E7C0">
    <w:name w:val="272630EDAD5F4BE5BA6F6DD63D34E7C0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D1A41B2CDDAB4FFEB4847B6191CC2B5F">
    <w:name w:val="D1A41B2CDDAB4FFEB4847B6191CC2B5F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3D2A4C44ECD4472E86B035610E365FAC">
    <w:name w:val="3D2A4C44ECD4472E86B035610E365FAC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F5B1DF4B98ED483AAD319397FC389426">
    <w:name w:val="F5B1DF4B98ED483AAD319397FC389426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A4C3DE4BD5C54099A6BCD73F55B3C9F4">
    <w:name w:val="A4C3DE4BD5C54099A6BCD73F55B3C9F4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10542A2239184BD9A048F9751FCD3AFE">
    <w:name w:val="10542A2239184BD9A048F9751FCD3AFE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E14D192C5E0548AB8F938D5A4AC3A3AA">
    <w:name w:val="E14D192C5E0548AB8F938D5A4AC3A3AA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C2BE254126CA4DAC9382DCC9BE776AD9">
    <w:name w:val="C2BE254126CA4DAC9382DCC9BE776AD9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43DE90B24A38415199A734EC8CB57C50">
    <w:name w:val="43DE90B24A38415199A734EC8CB57C50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BDDCED02697C4B6FA54EF6F9ABF1DD8E">
    <w:name w:val="BDDCED02697C4B6FA54EF6F9ABF1DD8E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E3A9A2A5969544C298B81ACBE5EED5C9">
    <w:name w:val="E3A9A2A5969544C298B81ACBE5EED5C9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A435527FA8F545F5A78497AD8093C5CE">
    <w:name w:val="A435527FA8F545F5A78497AD8093C5CE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682E6B4EAF8843AC930057D67173A319">
    <w:name w:val="682E6B4EAF8843AC930057D67173A319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AC1FF0C0B8884D1F91D2529701736F1F">
    <w:name w:val="AC1FF0C0B8884D1F91D2529701736F1F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973F4CAE02914E779D1B260F496A482C">
    <w:name w:val="973F4CAE02914E779D1B260F496A482C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4AA8B3A5E249438B8EB42FCA8AF33CF9">
    <w:name w:val="4AA8B3A5E249438B8EB42FCA8AF33CF9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9ADDA5ADE6D94B57A37A0DA598E4CC7D">
    <w:name w:val="9ADDA5ADE6D94B57A37A0DA598E4CC7D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A1DDDDCDCC274FD19DEDDBD4A66F116E">
    <w:name w:val="A1DDDDCDCC274FD19DEDDBD4A66F116E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81F8A65306A34B3386CBAE68BE8A759E">
    <w:name w:val="81F8A65306A34B3386CBAE68BE8A759E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86BCA43652204F92AE8CE9A64836947F">
    <w:name w:val="86BCA43652204F92AE8CE9A64836947F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BC2DD68F286B4B529601D572D551D7B5">
    <w:name w:val="BC2DD68F286B4B529601D572D551D7B5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E22154C22D5D466D85724C24D5293443">
    <w:name w:val="E22154C22D5D466D85724C24D5293443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7FE42F13E51C401BBCED384DE814341A">
    <w:name w:val="7FE42F13E51C401BBCED384DE814341A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E551B0D190DC469F91127462A1FDF589">
    <w:name w:val="E551B0D190DC469F91127462A1FDF589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26A8E34F6D9B4D33AF5EA3ECA92EF438">
    <w:name w:val="26A8E34F6D9B4D33AF5EA3ECA92EF438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80E73139341545CA98C4821A9A8E45D7">
    <w:name w:val="80E73139341545CA98C4821A9A8E45D7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E32962E9F82D4A67842B8AA7E226D625">
    <w:name w:val="E32962E9F82D4A67842B8AA7E226D625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E1C4D8CF8B4246EC959AF8182F9FCB8F">
    <w:name w:val="E1C4D8CF8B4246EC959AF8182F9FCB8F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E1200E7DD42E4C22B6D3F4B3F8840B45">
    <w:name w:val="E1200E7DD42E4C22B6D3F4B3F8840B45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D7A5C3F472BB47EDA9F37B8DCE462141">
    <w:name w:val="D7A5C3F472BB47EDA9F37B8DCE462141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E761CB0CAB414F63A11047635447D981">
    <w:name w:val="E761CB0CAB414F63A11047635447D981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0E71D100919C4481A57025D86F9B802A">
    <w:name w:val="0E71D100919C4481A57025D86F9B802A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FA2FABDCE128475D91D5E48423ABFC89">
    <w:name w:val="FA2FABDCE128475D91D5E48423ABFC89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C8AD41BBEC434CEF866E9E4E6EFEE041">
    <w:name w:val="C8AD41BBEC434CEF866E9E4E6EFEE041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5B6D956C0C3D437A90688BFCECCBA8AB">
    <w:name w:val="5B6D956C0C3D437A90688BFCECCBA8AB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ABBA7D84C999424BABAB8C33B074597D">
    <w:name w:val="ABBA7D84C999424BABAB8C33B074597D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0370894A792A485C95BCDEE762C0B409">
    <w:name w:val="0370894A792A485C95BCDEE762C0B409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7031B2B5F9734236B4C9905F5E9E19BA">
    <w:name w:val="7031B2B5F9734236B4C9905F5E9E19BA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CF4ED65FF2EF43369378A047F0E0FC42">
    <w:name w:val="CF4ED65FF2EF43369378A047F0E0FC42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23BC3F9B24394C2E834D819E8EE3BB36">
    <w:name w:val="23BC3F9B24394C2E834D819E8EE3BB36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762499DC8D694410AADBEFD3EE2317CB">
    <w:name w:val="762499DC8D694410AADBEFD3EE2317CB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FB1AF8DCE3F44DE9BBCE89F11DFC2230">
    <w:name w:val="FB1AF8DCE3F44DE9BBCE89F11DFC2230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1B5D18145DFB4E689F325DDD0E2382B3">
    <w:name w:val="1B5D18145DFB4E689F325DDD0E2382B3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372AE50F2AD54A9B909F4D45BB372C33">
    <w:name w:val="372AE50F2AD54A9B909F4D45BB372C33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98E03FEF4B8640158BCB24E12339BC47">
    <w:name w:val="98E03FEF4B8640158BCB24E12339BC47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CA56780F3DD84B9994759FF8AB0CC7EC">
    <w:name w:val="CA56780F3DD84B9994759FF8AB0CC7EC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B982957284ED4F77BFC506823DB91BDC">
    <w:name w:val="B982957284ED4F77BFC506823DB91BDC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1542AF9D0C994CEFA2D05F3A9FF636C6">
    <w:name w:val="1542AF9D0C994CEFA2D05F3A9FF636C6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9F1108418ED441FABD81DD1B7C2AAB13">
    <w:name w:val="9F1108418ED441FABD81DD1B7C2AAB13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866FFA020FC248A1B6A264D3D41E52F4">
    <w:name w:val="866FFA020FC248A1B6A264D3D41E52F4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3646C1F8371D45DCA7DEB986D531E4C7">
    <w:name w:val="3646C1F8371D45DCA7DEB986D531E4C7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A16F1F29A7EC48D7AB591CD03130C5A9">
    <w:name w:val="A16F1F29A7EC48D7AB591CD03130C5A9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A46A0B129906475F915990A53E8F443F">
    <w:name w:val="A46A0B129906475F915990A53E8F443F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0EE2A27B4797455BBBE596E809DAC376">
    <w:name w:val="0EE2A27B4797455BBBE596E809DAC376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85958D0AA38E4786BC4ED9D639A33532">
    <w:name w:val="85958D0AA38E4786BC4ED9D639A33532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13E56951EB914BB1B22D3D2E07E09A0A">
    <w:name w:val="13E56951EB914BB1B22D3D2E07E09A0A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AB5FFA3AEE654464B9AD97922E6358E8">
    <w:name w:val="AB5FFA3AEE654464B9AD97922E6358E8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85288ED38B4F490C801CEAC89586FE35">
    <w:name w:val="85288ED38B4F490C801CEAC89586FE35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1EA34640C2324B2D8081126A48736394">
    <w:name w:val="1EA34640C2324B2D8081126A48736394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C5486170397A48449A9EC52D2B8B9449">
    <w:name w:val="C5486170397A48449A9EC52D2B8B9449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2E6B4B5083294CAC8A5C5AFF5238C2BC">
    <w:name w:val="2E6B4B5083294CAC8A5C5AFF5238C2BC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C0B2F6E0D10A4CAAB3593726193798A9">
    <w:name w:val="C0B2F6E0D10A4CAAB3593726193798A9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F5276F0E88D64453AFDC66EC08FAFF3B">
    <w:name w:val="F5276F0E88D64453AFDC66EC08FAFF3B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6620062B16D146649CF9B1898FC95EDF">
    <w:name w:val="6620062B16D146649CF9B1898FC95EDF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806999B453C64A36B29CCCC41E21268A">
    <w:name w:val="806999B453C64A36B29CCCC41E21268A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7283559BAB7A44D49F94D528B36DF435">
    <w:name w:val="7283559BAB7A44D49F94D528B36DF435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44E854C9EE4A4252AD061CE68DB38D9E">
    <w:name w:val="44E854C9EE4A4252AD061CE68DB38D9E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8E77ADD9FA944ACBB456BC60EC992DB1">
    <w:name w:val="8E77ADD9FA944ACBB456BC60EC992DB1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38F21F51698C45F7B99B20FFDB7674E4">
    <w:name w:val="38F21F51698C45F7B99B20FFDB7674E4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8F00A87C0AAA454F9408A0F381E78026">
    <w:name w:val="8F00A87C0AAA454F9408A0F381E78026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613AE43333984362B0968B05435F5A9D">
    <w:name w:val="613AE43333984362B0968B05435F5A9D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64447B08FFB0461E86675B5FE2BC9014">
    <w:name w:val="64447B08FFB0461E86675B5FE2BC9014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20704C8A1F904AE08948AEC4C416C733">
    <w:name w:val="20704C8A1F904AE08948AEC4C416C733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B0A628C3E64B40388E49A06C2C93491B">
    <w:name w:val="B0A628C3E64B40388E49A06C2C93491B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EBEDDAE815194394A5BDB057C422631B">
    <w:name w:val="EBEDDAE815194394A5BDB057C422631B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A96801F57A0248B790F621F37D5F178D">
    <w:name w:val="A96801F57A0248B790F621F37D5F178D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1AF87A72AA6A4D00883202AE6EBF4E87">
    <w:name w:val="1AF87A72AA6A4D00883202AE6EBF4E87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E45FCADE5C2B4FCA8E73750BC452C428">
    <w:name w:val="E45FCADE5C2B4FCA8E73750BC452C428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1A887299AF134207908A6CAD561F881F">
    <w:name w:val="1A887299AF134207908A6CAD561F881F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6FA6711862D8428D9D61A48981807E7A">
    <w:name w:val="6FA6711862D8428D9D61A48981807E7A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144B05C5CEE5462093AA92225325DCB5">
    <w:name w:val="144B05C5CEE5462093AA92225325DCB5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8C48DB3460A64DC7B86847E84597140D">
    <w:name w:val="8C48DB3460A64DC7B86847E84597140D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7030BF4D916D4E75AF0705D70876120E">
    <w:name w:val="7030BF4D916D4E75AF0705D70876120E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87DEFB4412C543B4BC4F72F4DE0E4495">
    <w:name w:val="87DEFB4412C543B4BC4F72F4DE0E4495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82B1EADC06EE4EF5B6F3261DA5402FFB">
    <w:name w:val="82B1EADC06EE4EF5B6F3261DA5402FFB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02A3F30B3267453180CE301961951009">
    <w:name w:val="02A3F30B3267453180CE301961951009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6F674696326D445C86C9180883DE1E20">
    <w:name w:val="6F674696326D445C86C9180883DE1E20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73B71BD1796E418C964060E3951E30D1">
    <w:name w:val="73B71BD1796E418C964060E3951E30D1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7F37603DFACB4327820EF2622C0CF8EE">
    <w:name w:val="7F37603DFACB4327820EF2622C0CF8EE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C5188B59B5F9427BB0C6B8B2FC468D4B">
    <w:name w:val="C5188B59B5F9427BB0C6B8B2FC468D4B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D5B0DBED238044FEB962A47CD18683FA">
    <w:name w:val="D5B0DBED238044FEB962A47CD18683FA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286A6E370C9A4DB1A55AC843ABC60AF9">
    <w:name w:val="286A6E370C9A4DB1A55AC843ABC60AF9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98D145EF26BB448D853A54E1C720798F">
    <w:name w:val="98D145EF26BB448D853A54E1C720798F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EAF62D504AE64D9FBAAAC7DB82C55C34">
    <w:name w:val="EAF62D504AE64D9FBAAAC7DB82C55C34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6F3FCBD83F2441F08664DF7DE2C4D764">
    <w:name w:val="6F3FCBD83F2441F08664DF7DE2C4D764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8EB69BB82EB64BC3871F344E1482234D">
    <w:name w:val="8EB69BB82EB64BC3871F344E1482234D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BC8DCEA9C70C4364939802F6A4823485">
    <w:name w:val="BC8DCEA9C70C4364939802F6A4823485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D63A7F47C2A64F039DA11DC1F17865F9">
    <w:name w:val="D63A7F47C2A64F039DA11DC1F17865F9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393E9808BE6A4121A7813616914D6552">
    <w:name w:val="393E9808BE6A4121A7813616914D6552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B480DFB167A246989A125DA5E49C5CCB">
    <w:name w:val="B480DFB167A246989A125DA5E49C5CCB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6C3BC72D78E24EE79E28D1E85CFB6D91">
    <w:name w:val="6C3BC72D78E24EE79E28D1E85CFB6D91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2FE85297F77B46B4A6DEFEC43AFC2905">
    <w:name w:val="2FE85297F77B46B4A6DEFEC43AFC2905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DB7B0201AD864618859E477652330500">
    <w:name w:val="DB7B0201AD864618859E477652330500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D763090BB0A8412E99D64901EC6168DC">
    <w:name w:val="D763090BB0A8412E99D64901EC6168DC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2A517994FC2349B69C657EC8D56512D6">
    <w:name w:val="2A517994FC2349B69C657EC8D56512D6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F6FE31E78F654C838EEA5EF2FA654583">
    <w:name w:val="F6FE31E78F654C838EEA5EF2FA654583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6FF0C87121CF4EB8BBA2B5E6F7D0B09A">
    <w:name w:val="6FF0C87121CF4EB8BBA2B5E6F7D0B09A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2525EFE98C6A4B77BC8D7ACE5E75DE24">
    <w:name w:val="2525EFE98C6A4B77BC8D7ACE5E75DE24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60D94006F7EC48F6AF10EFE8F326B4DA">
    <w:name w:val="60D94006F7EC48F6AF10EFE8F326B4DA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7B5DEABAFEAF4097B452865CED8E39BF">
    <w:name w:val="7B5DEABAFEAF4097B452865CED8E39BF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12AADEEF10E5498D9924CFDBF21FB02B">
    <w:name w:val="12AADEEF10E5498D9924CFDBF21FB02B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544E7F426FDD4E73960090F251BBC283">
    <w:name w:val="544E7F426FDD4E73960090F251BBC283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46AB210CD1A140B6A42A05D9D2B3C769">
    <w:name w:val="46AB210CD1A140B6A42A05D9D2B3C769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0D107F0167F041929BF92E49F8DF21B1">
    <w:name w:val="0D107F0167F041929BF92E49F8DF21B1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C2C66831CD774688806FF7A967CD0A39">
    <w:name w:val="C2C66831CD774688806FF7A967CD0A39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D108C66C47B442D7BB5517926C654C20">
    <w:name w:val="D108C66C47B442D7BB5517926C654C20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52B3439E0B8A4924914D931613613698">
    <w:name w:val="52B3439E0B8A4924914D931613613698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BB74540E81E64357922C3B6F6C682F56">
    <w:name w:val="BB74540E81E64357922C3B6F6C682F56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F2921322E9AF46499C163637A65282CE">
    <w:name w:val="F2921322E9AF46499C163637A65282CE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EB53FEE10AEB45ACBC48DAE323C0583E">
    <w:name w:val="EB53FEE10AEB45ACBC48DAE323C0583E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B3169824D3A94C6599AACC2B68B0856B">
    <w:name w:val="B3169824D3A94C6599AACC2B68B0856B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D6548BFB62724C7CB1BC4D4910E9818F">
    <w:name w:val="D6548BFB62724C7CB1BC4D4910E9818F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981F030F62464AB89F1570267DE23355">
    <w:name w:val="981F030F62464AB89F1570267DE23355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BDB7EA1F1B68465B8B5A1F3364477722">
    <w:name w:val="BDB7EA1F1B68465B8B5A1F3364477722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CB8F165648B6430B911AC1AE5EA9E8C5">
    <w:name w:val="CB8F165648B6430B911AC1AE5EA9E8C5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4FB15918DA0247B5956E6AD84CE055BC">
    <w:name w:val="4FB15918DA0247B5956E6AD84CE055BC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561CE324017F40F284A440C8AC353CB2">
    <w:name w:val="561CE324017F40F284A440C8AC353CB2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20E8DFB486764DF9BCAB25A18E24A9BE">
    <w:name w:val="20E8DFB486764DF9BCAB25A18E24A9BE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AD11F6F9C3114FF1876B42E0BAA181FA">
    <w:name w:val="AD11F6F9C3114FF1876B42E0BAA181FA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25B8825DA7654823BB98919FA572A1CD">
    <w:name w:val="25B8825DA7654823BB98919FA572A1CD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18D6CB8F1BC542BA97680E56BA06E1F1">
    <w:name w:val="18D6CB8F1BC542BA97680E56BA06E1F1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A07059C7950B4550AE7C6DE280CA8F6D">
    <w:name w:val="A07059C7950B4550AE7C6DE280CA8F6D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115A2498F60B44E8A7EE76DC0A04A962">
    <w:name w:val="115A2498F60B44E8A7EE76DC0A04A962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Office Colors">
      <a:dk1>
        <a:sysClr val="windowText" lastClr="000000"/>
      </a:dk1>
      <a:lt1>
        <a:sysClr val="window" lastClr="FFFFFF"/>
      </a:lt1>
      <a:dk2>
        <a:srgbClr val="1F497D"/>
      </a:dk2>
      <a:lt2>
        <a:srgbClr val="FAF3E8"/>
      </a:lt2>
      <a:accent1>
        <a:srgbClr val="5C83B4"/>
      </a:accent1>
      <a:accent2>
        <a:srgbClr val="C0504D"/>
      </a:accent2>
      <a:accent3>
        <a:srgbClr val="9DBB61"/>
      </a:accent3>
      <a:accent4>
        <a:srgbClr val="8066A0"/>
      </a:accent4>
      <a:accent5>
        <a:srgbClr val="4BACC6"/>
      </a:accent5>
      <a:accent6>
        <a:srgbClr val="F59D56"/>
      </a:accent6>
      <a:hlink>
        <a:srgbClr val="0000FF"/>
      </a:hlink>
      <a:folHlink>
        <a:srgbClr val="800080"/>
      </a:folHlink>
    </a:clrScheme>
    <a:fontScheme name="Deluxe">
      <a:majorFont>
        <a:latin typeface="Corbel"/>
        <a:ea typeface=""/>
        <a:cs typeface=""/>
        <a:font script="Jpan" typeface="HGｺﾞｼｯｸM"/>
        <a:font script="Hang" typeface="HY엽서L"/>
        <a:font script="Hans" typeface="楷体_GB2312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Corbel"/>
        <a:ea typeface=""/>
        <a:cs typeface=""/>
        <a:font script="Jpan" typeface="HGｺﾞｼｯｸM"/>
        <a:font script="Hang" typeface="HY엽서L"/>
        <a:font script="Hans" typeface="楷体_GB2312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 rotWithShape="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D7F26A1B-11AC-4436-9823-0F93C6E088F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ChronologicalResume.dotx</Template>
  <TotalTime>135</TotalTime>
  <Pages>3</Pages>
  <Words>896</Words>
  <Characters>5113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5998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Chronological resume (Minimalist design)</dc:title>
  <dc:creator>XIuZhen Chen</dc:creator>
  <cp:lastModifiedBy>User</cp:lastModifiedBy>
  <cp:revision>87</cp:revision>
  <cp:lastPrinted>2006-08-01T17:47:00Z</cp:lastPrinted>
  <dcterms:created xsi:type="dcterms:W3CDTF">2014-02-08T16:22:00Z</dcterms:created>
  <dcterms:modified xsi:type="dcterms:W3CDTF">2014-02-24T14:32:00Z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TC101686509990</vt:lpwstr>
  </property>
</Properties>
</file>